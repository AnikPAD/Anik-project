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7204DB" w14:textId="77777777" w:rsidR="009303D9" w:rsidRPr="002262E4" w:rsidRDefault="007A3D59" w:rsidP="007A3D59">
      <w:pPr>
        <w:pStyle w:val="Articletitle"/>
        <w:ind w:left="567"/>
        <w:jc w:val="center"/>
        <w:sectPr w:rsidR="009303D9" w:rsidRPr="002262E4" w:rsidSect="002262E4">
          <w:footerReference w:type="default" r:id="rId8"/>
          <w:pgSz w:w="12240" w:h="15840" w:code="1"/>
          <w:pgMar w:top="1411" w:right="1699" w:bottom="1411" w:left="1699" w:header="720" w:footer="720" w:gutter="0"/>
          <w:cols w:space="720"/>
          <w:docGrid w:linePitch="360"/>
        </w:sectPr>
      </w:pPr>
      <w:r>
        <w:t xml:space="preserve">ANFIS based Online-tuned Power Control </w:t>
      </w:r>
      <w:r w:rsidR="00012233">
        <w:t xml:space="preserve">Mechanism </w:t>
      </w:r>
      <w:r>
        <w:t>for Grid-connected DFIG Driven WECS</w:t>
      </w:r>
      <w:r w:rsidRPr="002262E4">
        <w:t xml:space="preserve"> </w:t>
      </w:r>
    </w:p>
    <w:p w14:paraId="5D30FFA1" w14:textId="77777777" w:rsidR="00EE4100" w:rsidRDefault="00EE4100" w:rsidP="00EE4100">
      <w:pPr>
        <w:jc w:val="both"/>
        <w:rPr>
          <w:lang w:val="en-AU" w:eastAsia="zh-CN"/>
        </w:rPr>
      </w:pPr>
    </w:p>
    <w:p w14:paraId="38336170" w14:textId="77777777" w:rsidR="00315C1E" w:rsidRDefault="00315C1E" w:rsidP="002262E4">
      <w:pPr>
        <w:pStyle w:val="Abstract"/>
        <w:spacing w:before="360" w:after="300" w:line="360" w:lineRule="auto"/>
        <w:ind w:left="720" w:right="567" w:firstLine="0"/>
        <w:rPr>
          <w:sz w:val="24"/>
          <w:szCs w:val="24"/>
        </w:rPr>
        <w:sectPr w:rsidR="00315C1E" w:rsidSect="002262E4">
          <w:type w:val="continuous"/>
          <w:pgSz w:w="12240" w:h="15840" w:code="1"/>
          <w:pgMar w:top="1440" w:right="1440" w:bottom="1440" w:left="1440" w:header="720" w:footer="720" w:gutter="0"/>
          <w:cols w:space="720"/>
          <w:docGrid w:linePitch="360"/>
        </w:sectPr>
      </w:pPr>
    </w:p>
    <w:p w14:paraId="3BCBAB90" w14:textId="19194182" w:rsidR="009303D9" w:rsidRDefault="00EE4100" w:rsidP="002262E4">
      <w:pPr>
        <w:pStyle w:val="Abstract"/>
        <w:spacing w:before="360" w:after="300" w:line="360" w:lineRule="auto"/>
        <w:ind w:left="720" w:right="567" w:firstLine="0"/>
      </w:pPr>
      <w:r w:rsidRPr="00112514">
        <w:rPr>
          <w:sz w:val="24"/>
          <w:szCs w:val="24"/>
        </w:rPr>
        <w:t>Abstract</w:t>
      </w:r>
      <w:r w:rsidRPr="002262E4">
        <w:rPr>
          <w:sz w:val="24"/>
          <w:szCs w:val="24"/>
        </w:rPr>
        <w:t xml:space="preserve">: </w:t>
      </w:r>
      <w:r w:rsidR="00C31937" w:rsidRPr="002262E4">
        <w:rPr>
          <w:sz w:val="24"/>
          <w:szCs w:val="24"/>
        </w:rPr>
        <w:t xml:space="preserve"> </w:t>
      </w:r>
      <w:r w:rsidRPr="002262E4">
        <w:rPr>
          <w:rFonts w:eastAsia="Times New Roman"/>
          <w:b w:val="0"/>
          <w:bCs w:val="0"/>
          <w:sz w:val="22"/>
          <w:szCs w:val="24"/>
          <w:lang w:val="en-GB" w:eastAsia="en-GB"/>
        </w:rPr>
        <w:t xml:space="preserve">One of the major challenges in harnessing wind energy is to extract maximum power from intermittent generation of wind farms as wind power generation strongly depends on wind speed variation. </w:t>
      </w:r>
      <w:r w:rsidR="00896B12" w:rsidRPr="00087611">
        <w:rPr>
          <w:sz w:val="24"/>
          <w:szCs w:val="24"/>
        </w:rPr>
        <w:t xml:space="preserve">In grid connected mode, a DFIG is expected to operate at optimum speed to deliver maximum output power in the grid while the voltage, frequency and harmonic regulations need to be fulfilled. </w:t>
      </w:r>
      <w:r w:rsidRPr="002262E4">
        <w:rPr>
          <w:rFonts w:eastAsia="Times New Roman"/>
          <w:b w:val="0"/>
          <w:bCs w:val="0"/>
          <w:sz w:val="22"/>
          <w:szCs w:val="24"/>
          <w:lang w:val="en-GB" w:eastAsia="en-GB"/>
        </w:rPr>
        <w:t>Among different maximum power point tracking (MPPT) algorithms,</w:t>
      </w:r>
      <w:r w:rsidR="006B50FC" w:rsidRPr="002262E4">
        <w:rPr>
          <w:rFonts w:eastAsia="Times New Roman"/>
          <w:b w:val="0"/>
          <w:bCs w:val="0"/>
          <w:sz w:val="22"/>
          <w:szCs w:val="24"/>
          <w:lang w:val="en-GB" w:eastAsia="en-GB"/>
        </w:rPr>
        <w:t xml:space="preserve"> the</w:t>
      </w:r>
      <w:r w:rsidRPr="002262E4">
        <w:rPr>
          <w:rFonts w:eastAsia="Times New Roman"/>
          <w:b w:val="0"/>
          <w:bCs w:val="0"/>
          <w:sz w:val="22"/>
          <w:szCs w:val="24"/>
          <w:lang w:val="en-GB" w:eastAsia="en-GB"/>
        </w:rPr>
        <w:t xml:space="preserve"> Hill Cl</w:t>
      </w:r>
      <w:r w:rsidR="006B50FC" w:rsidRPr="002262E4">
        <w:rPr>
          <w:rFonts w:eastAsia="Times New Roman"/>
          <w:b w:val="0"/>
          <w:bCs w:val="0"/>
          <w:sz w:val="22"/>
          <w:szCs w:val="24"/>
          <w:lang w:val="en-GB" w:eastAsia="en-GB"/>
        </w:rPr>
        <w:t>imb Search (HCS) method is</w:t>
      </w:r>
      <w:r w:rsidRPr="002262E4">
        <w:rPr>
          <w:rFonts w:eastAsia="Times New Roman"/>
          <w:b w:val="0"/>
          <w:bCs w:val="0"/>
          <w:sz w:val="22"/>
          <w:szCs w:val="24"/>
          <w:lang w:val="en-GB" w:eastAsia="en-GB"/>
        </w:rPr>
        <w:t xml:space="preserve"> preferred because of its simp</w:t>
      </w:r>
      <w:r w:rsidR="00E87981">
        <w:rPr>
          <w:rFonts w:eastAsia="Times New Roman"/>
          <w:b w:val="0"/>
          <w:bCs w:val="0"/>
          <w:sz w:val="22"/>
          <w:szCs w:val="24"/>
          <w:lang w:val="en-GB" w:eastAsia="en-GB"/>
        </w:rPr>
        <w:t xml:space="preserve">le implementation and </w:t>
      </w:r>
      <w:r w:rsidR="001E0CD3">
        <w:rPr>
          <w:rFonts w:eastAsia="Times New Roman"/>
          <w:b w:val="0"/>
          <w:bCs w:val="0"/>
          <w:sz w:val="22"/>
          <w:szCs w:val="24"/>
          <w:lang w:val="en-GB" w:eastAsia="en-GB"/>
        </w:rPr>
        <w:t>turbine</w:t>
      </w:r>
      <w:r w:rsidR="00E87981">
        <w:rPr>
          <w:rFonts w:eastAsia="Times New Roman"/>
          <w:b w:val="0"/>
          <w:bCs w:val="0"/>
          <w:sz w:val="22"/>
          <w:szCs w:val="24"/>
          <w:lang w:val="en-GB" w:eastAsia="en-GB"/>
        </w:rPr>
        <w:t xml:space="preserve"> parameter-independent</w:t>
      </w:r>
      <w:r w:rsidRPr="002262E4">
        <w:rPr>
          <w:rFonts w:eastAsia="Times New Roman"/>
          <w:b w:val="0"/>
          <w:bCs w:val="0"/>
          <w:sz w:val="22"/>
          <w:szCs w:val="24"/>
          <w:lang w:val="en-GB" w:eastAsia="en-GB"/>
        </w:rPr>
        <w:t xml:space="preserve"> scheme. Since the conventional HCS algorithm has few drawbacks such as power fluctuation and speed-efficiency trade-off, a new adaptive step size based HCS controller is proposed </w:t>
      </w:r>
      <w:bookmarkStart w:id="0" w:name="OLE_LINK98"/>
      <w:bookmarkStart w:id="1" w:name="OLE_LINK99"/>
      <w:r w:rsidRPr="002262E4">
        <w:rPr>
          <w:rFonts w:eastAsia="Times New Roman"/>
          <w:b w:val="0"/>
          <w:bCs w:val="0"/>
          <w:sz w:val="22"/>
          <w:szCs w:val="24"/>
          <w:lang w:val="en-GB" w:eastAsia="en-GB"/>
        </w:rPr>
        <w:t>in this paper</w:t>
      </w:r>
      <w:bookmarkEnd w:id="0"/>
      <w:bookmarkEnd w:id="1"/>
      <w:r w:rsidRPr="002262E4">
        <w:rPr>
          <w:rFonts w:eastAsia="Times New Roman"/>
          <w:b w:val="0"/>
          <w:bCs w:val="0"/>
          <w:sz w:val="22"/>
          <w:szCs w:val="24"/>
          <w:lang w:val="en-GB" w:eastAsia="en-GB"/>
        </w:rPr>
        <w:t xml:space="preserve"> to mitigate its deficiencies</w:t>
      </w:r>
      <w:r w:rsidR="00C31937" w:rsidRPr="002262E4">
        <w:rPr>
          <w:rFonts w:eastAsia="Times New Roman"/>
          <w:b w:val="0"/>
          <w:bCs w:val="0"/>
          <w:sz w:val="22"/>
          <w:szCs w:val="24"/>
          <w:lang w:val="en-GB" w:eastAsia="en-GB"/>
        </w:rPr>
        <w:t xml:space="preserve"> </w:t>
      </w:r>
      <w:r w:rsidR="00C31937" w:rsidRPr="002262E4">
        <w:rPr>
          <w:rFonts w:eastAsia="Times New Roman"/>
          <w:b w:val="0"/>
          <w:bCs w:val="0"/>
          <w:sz w:val="22"/>
          <w:szCs w:val="24"/>
          <w:lang w:val="en-GB" w:eastAsia="en-GB"/>
        </w:rPr>
        <w:t>by incorporating wind spe</w:t>
      </w:r>
      <w:r w:rsidR="00F858B2" w:rsidRPr="002262E4">
        <w:rPr>
          <w:rFonts w:eastAsia="Times New Roman"/>
          <w:b w:val="0"/>
          <w:bCs w:val="0"/>
          <w:sz w:val="22"/>
          <w:szCs w:val="24"/>
          <w:lang w:val="en-GB" w:eastAsia="en-GB"/>
        </w:rPr>
        <w:t>ed measurement in the control</w:t>
      </w:r>
      <w:r w:rsidR="00E87981">
        <w:rPr>
          <w:rFonts w:eastAsia="Times New Roman"/>
          <w:b w:val="0"/>
          <w:bCs w:val="0"/>
          <w:sz w:val="22"/>
          <w:szCs w:val="24"/>
          <w:lang w:val="en-GB" w:eastAsia="en-GB"/>
        </w:rPr>
        <w:t>ler</w:t>
      </w:r>
      <w:r w:rsidRPr="002262E4">
        <w:rPr>
          <w:rFonts w:eastAsia="Times New Roman"/>
          <w:b w:val="0"/>
          <w:bCs w:val="0"/>
          <w:sz w:val="22"/>
          <w:szCs w:val="24"/>
          <w:lang w:val="en-GB" w:eastAsia="en-GB"/>
        </w:rPr>
        <w:t>.</w:t>
      </w:r>
      <w:r w:rsidR="00E93C47" w:rsidRPr="002262E4">
        <w:rPr>
          <w:rFonts w:eastAsia="Times New Roman"/>
          <w:b w:val="0"/>
          <w:bCs w:val="0"/>
          <w:sz w:val="22"/>
          <w:szCs w:val="24"/>
          <w:lang w:val="en-GB" w:eastAsia="en-GB"/>
        </w:rPr>
        <w:t xml:space="preserve"> The function-based adaptive</w:t>
      </w:r>
      <w:r w:rsidR="00C31937" w:rsidRPr="002262E4">
        <w:rPr>
          <w:rFonts w:eastAsia="Times New Roman"/>
          <w:b w:val="0"/>
          <w:bCs w:val="0"/>
          <w:sz w:val="22"/>
          <w:szCs w:val="24"/>
          <w:lang w:val="en-GB" w:eastAsia="en-GB"/>
        </w:rPr>
        <w:t xml:space="preserve"> contr</w:t>
      </w:r>
      <w:r w:rsidR="00E93C47" w:rsidRPr="002262E4">
        <w:rPr>
          <w:rFonts w:eastAsia="Times New Roman"/>
          <w:b w:val="0"/>
          <w:bCs w:val="0"/>
          <w:sz w:val="22"/>
          <w:szCs w:val="24"/>
          <w:lang w:val="en-GB" w:eastAsia="en-GB"/>
        </w:rPr>
        <w:t xml:space="preserve">ol scheme evaluates the step size by </w:t>
      </w:r>
      <w:r w:rsidR="003C603E" w:rsidRPr="002262E4">
        <w:rPr>
          <w:rFonts w:eastAsia="Times New Roman"/>
          <w:b w:val="0"/>
          <w:bCs w:val="0"/>
          <w:sz w:val="22"/>
          <w:szCs w:val="24"/>
          <w:lang w:val="en-GB" w:eastAsia="en-GB"/>
        </w:rPr>
        <w:t xml:space="preserve">the </w:t>
      </w:r>
      <w:r w:rsidR="00E93C47" w:rsidRPr="002262E4">
        <w:rPr>
          <w:rFonts w:eastAsia="Times New Roman"/>
          <w:b w:val="0"/>
          <w:bCs w:val="0"/>
          <w:sz w:val="22"/>
          <w:szCs w:val="24"/>
          <w:lang w:val="en-GB" w:eastAsia="en-GB"/>
        </w:rPr>
        <w:t>variation</w:t>
      </w:r>
      <w:r w:rsidR="00C31937" w:rsidRPr="002262E4">
        <w:rPr>
          <w:rFonts w:eastAsia="Times New Roman"/>
          <w:b w:val="0"/>
          <w:bCs w:val="0"/>
          <w:sz w:val="22"/>
          <w:szCs w:val="24"/>
          <w:lang w:val="en-GB" w:eastAsia="en-GB"/>
        </w:rPr>
        <w:t xml:space="preserve"> </w:t>
      </w:r>
      <w:r w:rsidR="003C603E" w:rsidRPr="002262E4">
        <w:rPr>
          <w:rFonts w:eastAsia="Times New Roman"/>
          <w:b w:val="0"/>
          <w:bCs w:val="0"/>
          <w:sz w:val="22"/>
          <w:szCs w:val="24"/>
          <w:lang w:val="en-GB" w:eastAsia="en-GB"/>
        </w:rPr>
        <w:t xml:space="preserve">of </w:t>
      </w:r>
      <w:r w:rsidR="00C31937" w:rsidRPr="002262E4">
        <w:rPr>
          <w:rFonts w:eastAsia="Times New Roman"/>
          <w:b w:val="0"/>
          <w:bCs w:val="0"/>
          <w:sz w:val="22"/>
          <w:szCs w:val="24"/>
          <w:lang w:val="en-GB" w:eastAsia="en-GB"/>
        </w:rPr>
        <w:t xml:space="preserve">the wind speed and </w:t>
      </w:r>
      <w:r w:rsidR="00E87981">
        <w:rPr>
          <w:rFonts w:eastAsia="Times New Roman"/>
          <w:b w:val="0"/>
          <w:bCs w:val="0"/>
          <w:sz w:val="22"/>
          <w:szCs w:val="24"/>
          <w:lang w:val="en-GB" w:eastAsia="en-GB"/>
        </w:rPr>
        <w:t xml:space="preserve">extracted power range. Thus the scheme tracks </w:t>
      </w:r>
      <w:r w:rsidR="00F858B2" w:rsidRPr="002262E4">
        <w:rPr>
          <w:rFonts w:eastAsia="Times New Roman"/>
          <w:b w:val="0"/>
          <w:bCs w:val="0"/>
          <w:sz w:val="22"/>
          <w:szCs w:val="24"/>
          <w:lang w:val="en-GB" w:eastAsia="en-GB"/>
        </w:rPr>
        <w:t xml:space="preserve">the </w:t>
      </w:r>
      <w:r w:rsidR="00E87981">
        <w:rPr>
          <w:rFonts w:eastAsia="Times New Roman"/>
          <w:b w:val="0"/>
          <w:bCs w:val="0"/>
          <w:sz w:val="22"/>
          <w:szCs w:val="24"/>
          <w:lang w:val="en-GB" w:eastAsia="en-GB"/>
        </w:rPr>
        <w:t xml:space="preserve">optimum </w:t>
      </w:r>
      <w:r w:rsidR="00F858B2" w:rsidRPr="002262E4">
        <w:rPr>
          <w:rFonts w:eastAsia="Times New Roman"/>
          <w:b w:val="0"/>
          <w:bCs w:val="0"/>
          <w:sz w:val="22"/>
          <w:szCs w:val="24"/>
          <w:lang w:val="en-GB" w:eastAsia="en-GB"/>
        </w:rPr>
        <w:t xml:space="preserve">rotor speed under </w:t>
      </w:r>
      <w:r w:rsidR="00E87981">
        <w:rPr>
          <w:rFonts w:eastAsia="Times New Roman"/>
          <w:b w:val="0"/>
          <w:bCs w:val="0"/>
          <w:sz w:val="22"/>
          <w:szCs w:val="24"/>
          <w:lang w:val="en-GB" w:eastAsia="en-GB"/>
        </w:rPr>
        <w:t xml:space="preserve">turbulent condition. </w:t>
      </w:r>
      <w:r w:rsidRPr="002262E4">
        <w:rPr>
          <w:rFonts w:eastAsia="Times New Roman"/>
          <w:b w:val="0"/>
          <w:bCs w:val="0"/>
          <w:sz w:val="22"/>
          <w:szCs w:val="24"/>
          <w:lang w:val="en-GB" w:eastAsia="en-GB"/>
        </w:rPr>
        <w:t xml:space="preserve">The adaptive MPPT controller along with PI controlled </w:t>
      </w:r>
      <w:r w:rsidR="006B50FC" w:rsidRPr="002262E4">
        <w:rPr>
          <w:rFonts w:eastAsia="Times New Roman"/>
          <w:b w:val="0"/>
          <w:bCs w:val="0"/>
          <w:sz w:val="22"/>
          <w:szCs w:val="24"/>
          <w:lang w:val="en-GB" w:eastAsia="en-GB"/>
        </w:rPr>
        <w:t>doubly fed i</w:t>
      </w:r>
      <w:r w:rsidR="00F858B2" w:rsidRPr="002262E4">
        <w:rPr>
          <w:rFonts w:eastAsia="Times New Roman"/>
          <w:b w:val="0"/>
          <w:bCs w:val="0"/>
          <w:sz w:val="22"/>
          <w:szCs w:val="24"/>
          <w:lang w:val="en-GB" w:eastAsia="en-GB"/>
        </w:rPr>
        <w:t>nduction generator (</w:t>
      </w:r>
      <w:r w:rsidRPr="002262E4">
        <w:rPr>
          <w:rFonts w:eastAsia="Times New Roman"/>
          <w:b w:val="0"/>
          <w:bCs w:val="0"/>
          <w:sz w:val="22"/>
          <w:szCs w:val="24"/>
          <w:lang w:val="en-GB" w:eastAsia="en-GB"/>
        </w:rPr>
        <w:t>DFIG</w:t>
      </w:r>
      <w:r w:rsidR="00F858B2" w:rsidRPr="002262E4">
        <w:rPr>
          <w:rFonts w:eastAsia="Times New Roman"/>
          <w:b w:val="0"/>
          <w:bCs w:val="0"/>
          <w:sz w:val="22"/>
          <w:szCs w:val="24"/>
          <w:lang w:val="en-GB" w:eastAsia="en-GB"/>
        </w:rPr>
        <w:t>)</w:t>
      </w:r>
      <w:r w:rsidRPr="002262E4">
        <w:rPr>
          <w:rFonts w:eastAsia="Times New Roman"/>
          <w:b w:val="0"/>
          <w:bCs w:val="0"/>
          <w:sz w:val="22"/>
          <w:szCs w:val="24"/>
          <w:lang w:val="en-GB" w:eastAsia="en-GB"/>
        </w:rPr>
        <w:t xml:space="preserve"> can effectively track the maximum power generated from </w:t>
      </w:r>
      <w:r w:rsidR="006B50FC" w:rsidRPr="002262E4">
        <w:rPr>
          <w:rFonts w:eastAsia="Times New Roman"/>
          <w:b w:val="0"/>
          <w:bCs w:val="0"/>
          <w:sz w:val="22"/>
          <w:szCs w:val="24"/>
          <w:lang w:val="en-GB" w:eastAsia="en-GB"/>
        </w:rPr>
        <w:t xml:space="preserve">a </w:t>
      </w:r>
      <w:r w:rsidRPr="002262E4">
        <w:rPr>
          <w:rFonts w:eastAsia="Times New Roman"/>
          <w:b w:val="0"/>
          <w:bCs w:val="0"/>
          <w:sz w:val="22"/>
          <w:szCs w:val="24"/>
          <w:lang w:val="en-GB" w:eastAsia="en-GB"/>
        </w:rPr>
        <w:t>wind turbin</w:t>
      </w:r>
      <w:r w:rsidR="00C31937" w:rsidRPr="002262E4">
        <w:rPr>
          <w:rFonts w:eastAsia="Times New Roman"/>
          <w:b w:val="0"/>
          <w:bCs w:val="0"/>
          <w:sz w:val="22"/>
          <w:szCs w:val="24"/>
          <w:lang w:val="en-GB" w:eastAsia="en-GB"/>
        </w:rPr>
        <w:t>e with</w:t>
      </w:r>
      <w:r w:rsidR="00F858B2" w:rsidRPr="002262E4">
        <w:rPr>
          <w:rFonts w:eastAsia="Times New Roman"/>
          <w:b w:val="0"/>
          <w:bCs w:val="0"/>
          <w:sz w:val="22"/>
          <w:szCs w:val="24"/>
          <w:lang w:val="en-GB" w:eastAsia="en-GB"/>
        </w:rPr>
        <w:t xml:space="preserve"> less perturbation</w:t>
      </w:r>
      <w:r w:rsidR="00C31937" w:rsidRPr="002262E4">
        <w:rPr>
          <w:rFonts w:eastAsia="Times New Roman"/>
          <w:b w:val="0"/>
          <w:bCs w:val="0"/>
          <w:sz w:val="22"/>
          <w:szCs w:val="24"/>
          <w:lang w:val="en-GB" w:eastAsia="en-GB"/>
        </w:rPr>
        <w:t>. T</w:t>
      </w:r>
      <w:r w:rsidRPr="002262E4">
        <w:rPr>
          <w:rFonts w:eastAsia="Times New Roman"/>
          <w:b w:val="0"/>
          <w:bCs w:val="0"/>
          <w:sz w:val="22"/>
          <w:szCs w:val="24"/>
          <w:lang w:val="en-GB" w:eastAsia="en-GB"/>
        </w:rPr>
        <w:t xml:space="preserve">he overall system is </w:t>
      </w:r>
      <w:r w:rsidR="007E57E2" w:rsidRPr="002262E4">
        <w:rPr>
          <w:rFonts w:eastAsia="Times New Roman"/>
          <w:b w:val="0"/>
          <w:bCs w:val="0"/>
          <w:sz w:val="22"/>
          <w:szCs w:val="24"/>
          <w:lang w:val="en-GB" w:eastAsia="en-GB"/>
        </w:rPr>
        <w:t>simulated and the experimentation is</w:t>
      </w:r>
      <w:r w:rsidR="00C31937" w:rsidRPr="002262E4">
        <w:rPr>
          <w:rFonts w:eastAsia="Times New Roman"/>
          <w:b w:val="0"/>
          <w:bCs w:val="0"/>
          <w:sz w:val="22"/>
          <w:szCs w:val="24"/>
          <w:lang w:val="en-GB" w:eastAsia="en-GB"/>
        </w:rPr>
        <w:t xml:space="preserve"> done</w:t>
      </w:r>
      <w:r w:rsidR="007E57E2" w:rsidRPr="002262E4">
        <w:rPr>
          <w:rFonts w:eastAsia="Times New Roman"/>
          <w:b w:val="0"/>
          <w:bCs w:val="0"/>
          <w:sz w:val="22"/>
          <w:szCs w:val="24"/>
          <w:lang w:val="en-GB" w:eastAsia="en-GB"/>
        </w:rPr>
        <w:t xml:space="preserve"> </w:t>
      </w:r>
      <w:r w:rsidRPr="002262E4">
        <w:rPr>
          <w:rFonts w:eastAsia="Times New Roman"/>
          <w:b w:val="0"/>
          <w:bCs w:val="0"/>
          <w:sz w:val="22"/>
          <w:szCs w:val="24"/>
          <w:lang w:val="en-GB" w:eastAsia="en-GB"/>
        </w:rPr>
        <w:t xml:space="preserve">with a low-power </w:t>
      </w:r>
      <w:r w:rsidR="00E87981">
        <w:rPr>
          <w:rFonts w:eastAsia="Times New Roman"/>
          <w:b w:val="0"/>
          <w:bCs w:val="0"/>
          <w:sz w:val="22"/>
          <w:szCs w:val="24"/>
          <w:lang w:val="en-GB" w:eastAsia="en-GB"/>
        </w:rPr>
        <w:t xml:space="preserve">DFIG </w:t>
      </w:r>
      <w:r w:rsidRPr="002262E4">
        <w:rPr>
          <w:rFonts w:eastAsia="Times New Roman"/>
          <w:b w:val="0"/>
          <w:bCs w:val="0"/>
          <w:sz w:val="22"/>
          <w:szCs w:val="24"/>
          <w:lang w:val="en-GB" w:eastAsia="en-GB"/>
        </w:rPr>
        <w:t>proto</w:t>
      </w:r>
      <w:r w:rsidR="006B50FC" w:rsidRPr="002262E4">
        <w:rPr>
          <w:rFonts w:eastAsia="Times New Roman"/>
          <w:b w:val="0"/>
          <w:bCs w:val="0"/>
          <w:sz w:val="22"/>
          <w:szCs w:val="24"/>
          <w:lang w:val="en-GB" w:eastAsia="en-GB"/>
        </w:rPr>
        <w:t>type in the l</w:t>
      </w:r>
      <w:r w:rsidR="00C31937" w:rsidRPr="002262E4">
        <w:rPr>
          <w:rFonts w:eastAsia="Times New Roman"/>
          <w:b w:val="0"/>
          <w:bCs w:val="0"/>
          <w:sz w:val="22"/>
          <w:szCs w:val="24"/>
          <w:lang w:val="en-GB" w:eastAsia="en-GB"/>
        </w:rPr>
        <w:t xml:space="preserve">aboratory. The designed controller shows improved performance over conventional HCS MPPT controller and </w:t>
      </w:r>
      <w:r w:rsidRPr="002262E4">
        <w:rPr>
          <w:rFonts w:eastAsia="Times New Roman"/>
          <w:b w:val="0"/>
          <w:bCs w:val="0"/>
          <w:sz w:val="22"/>
          <w:szCs w:val="24"/>
          <w:lang w:val="en-GB" w:eastAsia="en-GB"/>
        </w:rPr>
        <w:t>the outcome</w:t>
      </w:r>
      <w:r w:rsidR="00B90968" w:rsidRPr="002262E4">
        <w:rPr>
          <w:rFonts w:eastAsia="Times New Roman"/>
          <w:b w:val="0"/>
          <w:bCs w:val="0"/>
          <w:sz w:val="22"/>
          <w:szCs w:val="24"/>
          <w:lang w:val="en-GB" w:eastAsia="en-GB"/>
        </w:rPr>
        <w:t>s of the testing are</w:t>
      </w:r>
      <w:r w:rsidRPr="002262E4">
        <w:rPr>
          <w:rFonts w:eastAsia="Times New Roman"/>
          <w:b w:val="0"/>
          <w:bCs w:val="0"/>
          <w:sz w:val="22"/>
          <w:szCs w:val="24"/>
          <w:lang w:val="en-GB" w:eastAsia="en-GB"/>
        </w:rPr>
        <w:t xml:space="preserve"> found</w:t>
      </w:r>
      <w:r w:rsidR="00F858B2" w:rsidRPr="002262E4">
        <w:rPr>
          <w:rFonts w:eastAsia="Times New Roman"/>
          <w:b w:val="0"/>
          <w:bCs w:val="0"/>
          <w:sz w:val="22"/>
          <w:szCs w:val="24"/>
          <w:lang w:val="en-GB" w:eastAsia="en-GB"/>
        </w:rPr>
        <w:t xml:space="preserve"> quite satisfactory when</w:t>
      </w:r>
      <w:r w:rsidRPr="002262E4">
        <w:rPr>
          <w:rFonts w:eastAsia="Times New Roman"/>
          <w:b w:val="0"/>
          <w:bCs w:val="0"/>
          <w:sz w:val="22"/>
          <w:szCs w:val="24"/>
          <w:lang w:val="en-GB" w:eastAsia="en-GB"/>
        </w:rPr>
        <w:t xml:space="preserve"> compared to the simulation results.</w:t>
      </w:r>
    </w:p>
    <w:p w14:paraId="0F81989E" w14:textId="77777777" w:rsidR="00473487" w:rsidRPr="00931EFD" w:rsidRDefault="00473487" w:rsidP="00CD2175">
      <w:pPr>
        <w:pStyle w:val="Keywords"/>
        <w:spacing w:line="360" w:lineRule="auto"/>
        <w:ind w:left="720" w:firstLine="0"/>
        <w:jc w:val="left"/>
        <w:sectPr w:rsidR="00473487" w:rsidRPr="00931EFD" w:rsidSect="00315C1E">
          <w:type w:val="continuous"/>
          <w:pgSz w:w="12240" w:h="15840" w:code="1"/>
          <w:pgMar w:top="1440" w:right="1440" w:bottom="1440" w:left="1440" w:header="720" w:footer="720" w:gutter="0"/>
          <w:cols w:num="2" w:space="720"/>
          <w:docGrid w:linePitch="360"/>
        </w:sectPr>
      </w:pPr>
      <w:r w:rsidRPr="00112514">
        <w:rPr>
          <w:i w:val="0"/>
          <w:sz w:val="24"/>
          <w:szCs w:val="24"/>
        </w:rPr>
        <w:t>Keywords:</w:t>
      </w:r>
      <w:r w:rsidR="007A3D59">
        <w:rPr>
          <w:i w:val="0"/>
          <w:sz w:val="24"/>
          <w:szCs w:val="24"/>
        </w:rPr>
        <w:t xml:space="preserve"> </w:t>
      </w:r>
      <w:r w:rsidR="007A3D59">
        <w:rPr>
          <w:rFonts w:eastAsia="Times New Roman"/>
          <w:b w:val="0"/>
          <w:bCs w:val="0"/>
          <w:i w:val="0"/>
          <w:sz w:val="22"/>
          <w:szCs w:val="22"/>
          <w:lang w:val="en-GB" w:eastAsia="en-GB"/>
        </w:rPr>
        <w:t>On-line tuning</w:t>
      </w:r>
      <w:r w:rsidR="00BE0CD6" w:rsidRPr="00CD2175">
        <w:rPr>
          <w:rFonts w:eastAsia="Times New Roman"/>
          <w:b w:val="0"/>
          <w:bCs w:val="0"/>
          <w:i w:val="0"/>
          <w:sz w:val="22"/>
          <w:szCs w:val="22"/>
          <w:lang w:val="en-GB" w:eastAsia="en-GB"/>
        </w:rPr>
        <w:t xml:space="preserve">, </w:t>
      </w:r>
      <w:r w:rsidR="007A3D59">
        <w:rPr>
          <w:rFonts w:eastAsia="Times New Roman"/>
          <w:b w:val="0"/>
          <w:bCs w:val="0"/>
          <w:i w:val="0"/>
          <w:sz w:val="22"/>
          <w:szCs w:val="22"/>
          <w:lang w:val="en-GB" w:eastAsia="en-GB"/>
        </w:rPr>
        <w:t>ANFIS control</w:t>
      </w:r>
      <w:r w:rsidR="00BE0CD6" w:rsidRPr="00CD2175">
        <w:rPr>
          <w:rFonts w:eastAsia="Times New Roman"/>
          <w:b w:val="0"/>
          <w:bCs w:val="0"/>
          <w:i w:val="0"/>
          <w:sz w:val="22"/>
          <w:szCs w:val="22"/>
          <w:lang w:val="en-GB" w:eastAsia="en-GB"/>
        </w:rPr>
        <w:t xml:space="preserve">, Doubly fed induction generator, </w:t>
      </w:r>
      <w:r w:rsidR="007A3D59">
        <w:rPr>
          <w:rFonts w:eastAsia="Times New Roman"/>
          <w:b w:val="0"/>
          <w:bCs w:val="0"/>
          <w:i w:val="0"/>
          <w:sz w:val="22"/>
          <w:szCs w:val="22"/>
          <w:lang w:val="en-GB" w:eastAsia="en-GB"/>
        </w:rPr>
        <w:t>Wind energy conversion system, Power control.</w:t>
      </w:r>
    </w:p>
    <w:p w14:paraId="79C8AF0D" w14:textId="77777777" w:rsidR="009303D9" w:rsidRPr="00931EFD" w:rsidRDefault="009303D9" w:rsidP="00EE4100">
      <w:pPr>
        <w:pStyle w:val="Abstract"/>
        <w:ind w:firstLine="0"/>
      </w:pPr>
    </w:p>
    <w:p w14:paraId="22F074C5" w14:textId="77777777" w:rsidR="0032473E" w:rsidRDefault="0032473E" w:rsidP="0032473E">
      <w:pPr>
        <w:pStyle w:val="Heading1"/>
        <w:sectPr w:rsidR="0032473E" w:rsidSect="00315C1E">
          <w:type w:val="continuous"/>
          <w:pgSz w:w="12240" w:h="15840" w:code="1"/>
          <w:pgMar w:top="1440" w:right="1440" w:bottom="1440" w:left="1440" w:header="720" w:footer="720" w:gutter="0"/>
          <w:cols w:num="2" w:space="360"/>
          <w:titlePg/>
          <w:docGrid w:linePitch="360"/>
        </w:sectPr>
      </w:pPr>
    </w:p>
    <w:p w14:paraId="7DBC6488" w14:textId="77777777" w:rsidR="009303D9" w:rsidRPr="002262E4" w:rsidRDefault="0000339C" w:rsidP="007A3D59">
      <w:pPr>
        <w:pStyle w:val="Heading1"/>
        <w:keepLines w:val="0"/>
        <w:numPr>
          <w:ilvl w:val="0"/>
          <w:numId w:val="43"/>
        </w:numPr>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r w:rsidRPr="002262E4">
        <w:rPr>
          <w:rFonts w:eastAsia="Times New Roman" w:cs="Arial"/>
          <w:b/>
          <w:bCs/>
          <w:smallCaps w:val="0"/>
          <w:noProof w:val="0"/>
          <w:kern w:val="32"/>
          <w:sz w:val="24"/>
          <w:szCs w:val="32"/>
          <w:lang w:val="en-GB" w:eastAsia="en-GB"/>
        </w:rPr>
        <w:lastRenderedPageBreak/>
        <w:t>Introduction</w:t>
      </w:r>
    </w:p>
    <w:p w14:paraId="3F69B3BC" w14:textId="77777777" w:rsidR="009652CD" w:rsidRDefault="009652CD" w:rsidP="0032473E">
      <w:pPr>
        <w:spacing w:line="480" w:lineRule="auto"/>
        <w:jc w:val="both"/>
        <w:rPr>
          <w:spacing w:val="-1"/>
        </w:rPr>
        <w:sectPr w:rsidR="009652CD" w:rsidSect="00315C1E">
          <w:type w:val="continuous"/>
          <w:pgSz w:w="12240" w:h="15840" w:code="1"/>
          <w:pgMar w:top="1411" w:right="1699" w:bottom="1411" w:left="1699" w:header="720" w:footer="720" w:gutter="0"/>
          <w:cols w:num="2" w:space="360"/>
          <w:titlePg/>
          <w:docGrid w:linePitch="360"/>
        </w:sectPr>
      </w:pPr>
    </w:p>
    <w:p w14:paraId="552116BA" w14:textId="77777777" w:rsidR="007A3D59" w:rsidRPr="007A3D59" w:rsidRDefault="007A3D59" w:rsidP="007A3D59">
      <w:pPr>
        <w:spacing w:line="480" w:lineRule="auto"/>
        <w:ind w:left="284" w:right="288" w:hanging="57"/>
        <w:jc w:val="both"/>
        <w:rPr>
          <w:sz w:val="24"/>
          <w:szCs w:val="24"/>
        </w:rPr>
      </w:pPr>
      <w:r w:rsidRPr="007A3D59">
        <w:rPr>
          <w:sz w:val="24"/>
          <w:szCs w:val="24"/>
        </w:rPr>
        <w:t xml:space="preserve">The use of doubly-fed induction generator has recently gained vast popularity in grid connected wind energy conversion system because of its economic operation, ability to regulate in sub-synchronous or super-synchronous speed and decoupled control of active and reactive power. Among the major challenges of WECS, controlled extraction of power from intermittent generation and supervision on nonlinear system dynamics of DFIG-WECS are of critical importance. Various adaptive and intelligent control techniques have been adopted by researchers to regulated the real and reactive power in DFIG driven WECS [1-5]. Vector control associated with PI controllers has been widely recognized and applied in industry for reliable power regulation of DFIG. However, the performance of the vector control based </w:t>
      </w:r>
      <w:r w:rsidRPr="007A3D59">
        <w:rPr>
          <w:sz w:val="24"/>
          <w:szCs w:val="24"/>
        </w:rPr>
        <w:t xml:space="preserve">system depends on the parameter tuning of the PI controllers, voltage condition at the grid end, randomness in wind speed, etc. Furthermore, the performance of the fixed-gain PI controller deteriorates with the variation in machine parameters due to the change in temperature, magnetic saturation and machine-aging. Therefore, the researchers have focused more on sophisticated solutions for WECS control, such as backstepping based nonlinear control [6], fuzzy logic control [7], sliding mode control [8] etc. Nonlinear control techniques are dependent on the model equations and suffer from the problem of gained efficiency vs complexity trade-off. The major drawback of the reported fuzzy inference system is that it is completely based on the knowledge and experience of the designer [9]. The current </w:t>
      </w:r>
      <w:r w:rsidRPr="007A3D59">
        <w:rPr>
          <w:sz w:val="24"/>
          <w:szCs w:val="24"/>
        </w:rPr>
        <w:lastRenderedPageBreak/>
        <w:t xml:space="preserve">components of the generators are prone to the chattering  effect in sliding mode control of DFIG-WECS. On the other hand, intelligent control algorithms such as neural network (NN), neuro-fuzzy control (NFC), adaptive network-based fuzzy inference system (ANFIS), genetic algorithm, particle swarm optimization, artificial bee colony algorithm, grey wolf </w:t>
      </w:r>
      <w:r w:rsidRPr="007A3D59">
        <w:rPr>
          <w:sz w:val="24"/>
          <w:szCs w:val="24"/>
          <w:lang w:val="en-GB"/>
        </w:rPr>
        <w:t xml:space="preserve">optimization have not been thoroughly investigated yet for wind energy conversion system. ANFIS provides adaptability on choosing the membership functions and fast convergence due to its hybrid learning. Moreover, ANFIS architecture has the distinguishing feature of modeling a highly nonlinear system, as it combines the competence of fuzzy reasoning in handling uncertainties and learning aptitude of neural network from complex system [10]. Therefore, it has been chosen as the control algorithm for </w:t>
      </w:r>
      <w:r w:rsidRPr="007A3D59">
        <w:rPr>
          <w:sz w:val="24"/>
          <w:szCs w:val="24"/>
          <w:lang w:val="en-GB"/>
        </w:rPr>
        <w:t>grid-connected wind power generation in this paper.</w:t>
      </w:r>
    </w:p>
    <w:p w14:paraId="7171B8D5" w14:textId="77777777" w:rsidR="007A66CA" w:rsidRPr="00112514" w:rsidRDefault="00817B6A" w:rsidP="002262E4">
      <w:pPr>
        <w:pStyle w:val="BodyText"/>
        <w:spacing w:after="0" w:line="480" w:lineRule="auto"/>
        <w:ind w:firstLine="0"/>
        <w:rPr>
          <w:rFonts w:eastAsia="Times New Roman"/>
          <w:spacing w:val="0"/>
          <w:sz w:val="24"/>
          <w:szCs w:val="24"/>
        </w:rPr>
      </w:pPr>
      <w:r w:rsidRPr="00481D38">
        <w:rPr>
          <w:b/>
          <w:noProof/>
          <w:lang w:val="en-CA" w:eastAsia="en-CA"/>
        </w:rPr>
        <mc:AlternateContent>
          <mc:Choice Requires="wps">
            <w:drawing>
              <wp:anchor distT="0" distB="0" distL="114300" distR="114300" simplePos="0" relativeHeight="251659264" behindDoc="0" locked="0" layoutInCell="1" allowOverlap="1" wp14:anchorId="3DF24DEE" wp14:editId="13A48552">
                <wp:simplePos x="0" y="0"/>
                <wp:positionH relativeFrom="column">
                  <wp:posOffset>1266825</wp:posOffset>
                </wp:positionH>
                <wp:positionV relativeFrom="margin">
                  <wp:posOffset>914400</wp:posOffset>
                </wp:positionV>
                <wp:extent cx="3448050" cy="2981325"/>
                <wp:effectExtent l="0" t="0" r="0" b="95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2981325"/>
                        </a:xfrm>
                        <a:prstGeom prst="rect">
                          <a:avLst/>
                        </a:prstGeom>
                        <a:solidFill>
                          <a:srgbClr val="FFFFFF"/>
                        </a:solidFill>
                        <a:ln w="9525">
                          <a:noFill/>
                          <a:miter lim="800000"/>
                          <a:headEnd/>
                          <a:tailEnd/>
                        </a:ln>
                      </wps:spPr>
                      <wps:txbx>
                        <w:txbxContent>
                          <w:p w14:paraId="6A8C8C22" w14:textId="77777777" w:rsidR="0073329A" w:rsidRDefault="0073329A" w:rsidP="00817B6A">
                            <w:pPr>
                              <w:pStyle w:val="TableFootnote0"/>
                              <w:spacing w:before="0" w:after="0"/>
                              <w:ind w:firstLine="0"/>
                            </w:pPr>
                            <w:r>
                              <w:rPr>
                                <w:noProof/>
                                <w:lang w:val="en-CA" w:eastAsia="en-CA"/>
                              </w:rPr>
                              <w:drawing>
                                <wp:inline distT="0" distB="0" distL="0" distR="0" wp14:anchorId="6273F5BA" wp14:editId="15A6BAF0">
                                  <wp:extent cx="3143250"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ig.gif"/>
                                          <pic:cNvPicPr/>
                                        </pic:nvPicPr>
                                        <pic:blipFill>
                                          <a:blip r:embed="rId9">
                                            <a:extLst>
                                              <a:ext uri="{28A0092B-C50C-407E-A947-70E740481C1C}">
                                                <a14:useLocalDpi xmlns:a14="http://schemas.microsoft.com/office/drawing/2010/main" val="0"/>
                                              </a:ext>
                                            </a:extLst>
                                          </a:blip>
                                          <a:stretch>
                                            <a:fillRect/>
                                          </a:stretch>
                                        </pic:blipFill>
                                        <pic:spPr>
                                          <a:xfrm>
                                            <a:off x="0" y="0"/>
                                            <a:ext cx="3150633" cy="2463222"/>
                                          </a:xfrm>
                                          <a:prstGeom prst="rect">
                                            <a:avLst/>
                                          </a:prstGeom>
                                        </pic:spPr>
                                      </pic:pic>
                                    </a:graphicData>
                                  </a:graphic>
                                </wp:inline>
                              </w:drawing>
                            </w:r>
                          </w:p>
                          <w:p w14:paraId="2CE8F634" w14:textId="77777777" w:rsidR="0073329A" w:rsidRDefault="0073329A" w:rsidP="00817B6A">
                            <w:pPr>
                              <w:pStyle w:val="TableFootnote0"/>
                              <w:ind w:firstLine="0"/>
                            </w:pPr>
                          </w:p>
                          <w:p w14:paraId="0039FA6B" w14:textId="77777777" w:rsidR="0073329A" w:rsidRPr="00F3615F" w:rsidRDefault="0073329A" w:rsidP="00817B6A">
                            <w:pPr>
                              <w:pStyle w:val="TableFootnote0"/>
                              <w:spacing w:before="0"/>
                              <w:ind w:left="29" w:firstLine="0"/>
                              <w:jc w:val="both"/>
                              <w:rPr>
                                <w:sz w:val="18"/>
                                <w:szCs w:val="18"/>
                              </w:rPr>
                            </w:pPr>
                            <w:r>
                              <w:rPr>
                                <w:sz w:val="18"/>
                                <w:szCs w:val="18"/>
                              </w:rPr>
                              <w:t xml:space="preserve">Fig.1. </w:t>
                            </w:r>
                            <w:r w:rsidRPr="00F3615F">
                              <w:rPr>
                                <w:sz w:val="18"/>
                                <w:szCs w:val="18"/>
                              </w:rPr>
                              <w:t xml:space="preserve">Full configuration of the proposed </w:t>
                            </w:r>
                            <w:proofErr w:type="gramStart"/>
                            <w:r w:rsidRPr="00F3615F">
                              <w:rPr>
                                <w:sz w:val="18"/>
                                <w:szCs w:val="18"/>
                              </w:rPr>
                              <w:t>ANFIS  controller</w:t>
                            </w:r>
                            <w:proofErr w:type="gramEnd"/>
                            <w:r w:rsidRPr="00F3615F">
                              <w:rPr>
                                <w:sz w:val="18"/>
                                <w:szCs w:val="18"/>
                              </w:rPr>
                              <w:t xml:space="preserve"> based  DFIG-WECS </w:t>
                            </w:r>
                          </w:p>
                          <w:p w14:paraId="4B487FF6" w14:textId="77777777" w:rsidR="0073329A" w:rsidRPr="005B520E" w:rsidRDefault="0073329A" w:rsidP="00817B6A">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F24DEE" id="_x0000_t202" coordsize="21600,21600" o:spt="202" path="m,l,21600r21600,l21600,xe">
                <v:stroke joinstyle="miter"/>
                <v:path gradientshapeok="t" o:connecttype="rect"/>
              </v:shapetype>
              <v:shape id="Text Box 2" o:spid="_x0000_s1026" type="#_x0000_t202" style="position:absolute;left:0;text-align:left;margin-left:99.75pt;margin-top:1in;width:271.5pt;height:23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" stroked="f">
                <v:textbox inset="0,0,0,0">
                  <w:txbxContent>
                    <w:p w14:paraId="6A8C8C22" w14:textId="77777777" w:rsidR="0073329A" w:rsidRDefault="0073329A" w:rsidP="00817B6A">
                      <w:pPr>
                        <w:pStyle w:val="TableFootnote0"/>
                        <w:spacing w:before="0" w:after="0"/>
                        <w:ind w:firstLine="0"/>
                      </w:pPr>
                      <w:r>
                        <w:rPr>
                          <w:noProof/>
                          <w:lang w:val="en-CA" w:eastAsia="en-CA"/>
                        </w:rPr>
                        <w:drawing>
                          <wp:inline distT="0" distB="0" distL="0" distR="0" wp14:anchorId="6273F5BA" wp14:editId="15A6BAF0">
                            <wp:extent cx="3143250"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ig.gif"/>
                                    <pic:cNvPicPr/>
                                  </pic:nvPicPr>
                                  <pic:blipFill>
                                    <a:blip r:embed="rId9">
                                      <a:extLst>
                                        <a:ext uri="{28A0092B-C50C-407E-A947-70E740481C1C}">
                                          <a14:useLocalDpi xmlns:a14="http://schemas.microsoft.com/office/drawing/2010/main" val="0"/>
                                        </a:ext>
                                      </a:extLst>
                                    </a:blip>
                                    <a:stretch>
                                      <a:fillRect/>
                                    </a:stretch>
                                  </pic:blipFill>
                                  <pic:spPr>
                                    <a:xfrm>
                                      <a:off x="0" y="0"/>
                                      <a:ext cx="3150633" cy="2463222"/>
                                    </a:xfrm>
                                    <a:prstGeom prst="rect">
                                      <a:avLst/>
                                    </a:prstGeom>
                                  </pic:spPr>
                                </pic:pic>
                              </a:graphicData>
                            </a:graphic>
                          </wp:inline>
                        </w:drawing>
                      </w:r>
                    </w:p>
                    <w:p w14:paraId="2CE8F634" w14:textId="77777777" w:rsidR="0073329A" w:rsidRDefault="0073329A" w:rsidP="00817B6A">
                      <w:pPr>
                        <w:pStyle w:val="TableFootnote0"/>
                        <w:ind w:firstLine="0"/>
                      </w:pPr>
                    </w:p>
                    <w:p w14:paraId="0039FA6B" w14:textId="77777777" w:rsidR="0073329A" w:rsidRPr="00F3615F" w:rsidRDefault="0073329A" w:rsidP="00817B6A">
                      <w:pPr>
                        <w:pStyle w:val="TableFootnote0"/>
                        <w:spacing w:before="0"/>
                        <w:ind w:left="29" w:firstLine="0"/>
                        <w:jc w:val="both"/>
                        <w:rPr>
                          <w:sz w:val="18"/>
                          <w:szCs w:val="18"/>
                        </w:rPr>
                      </w:pPr>
                      <w:r>
                        <w:rPr>
                          <w:sz w:val="18"/>
                          <w:szCs w:val="18"/>
                        </w:rPr>
                        <w:t xml:space="preserve">Fig.1. </w:t>
                      </w:r>
                      <w:r w:rsidRPr="00F3615F">
                        <w:rPr>
                          <w:sz w:val="18"/>
                          <w:szCs w:val="18"/>
                        </w:rPr>
                        <w:t xml:space="preserve">Full configuration of the proposed </w:t>
                      </w:r>
                      <w:proofErr w:type="gramStart"/>
                      <w:r w:rsidRPr="00F3615F">
                        <w:rPr>
                          <w:sz w:val="18"/>
                          <w:szCs w:val="18"/>
                        </w:rPr>
                        <w:t>ANFIS  controller</w:t>
                      </w:r>
                      <w:proofErr w:type="gramEnd"/>
                      <w:r w:rsidRPr="00F3615F">
                        <w:rPr>
                          <w:sz w:val="18"/>
                          <w:szCs w:val="18"/>
                        </w:rPr>
                        <w:t xml:space="preserve"> based  DFIG-WECS </w:t>
                      </w:r>
                    </w:p>
                    <w:p w14:paraId="4B487FF6" w14:textId="77777777" w:rsidR="0073329A" w:rsidRPr="005B520E" w:rsidRDefault="0073329A" w:rsidP="00817B6A">
                      <w:pPr>
                        <w:pStyle w:val="TableFootnote0"/>
                        <w:ind w:firstLine="0"/>
                      </w:pPr>
                    </w:p>
                  </w:txbxContent>
                </v:textbox>
                <w10:wrap type="square" anchory="margin"/>
              </v:shape>
            </w:pict>
          </mc:Fallback>
        </mc:AlternateContent>
      </w:r>
    </w:p>
    <w:p w14:paraId="32CCA65C" w14:textId="77777777" w:rsidR="00D72FF7" w:rsidRDefault="00D72FF7" w:rsidP="002262E4">
      <w:pPr>
        <w:pStyle w:val="Heading1"/>
        <w:keepLines w:val="0"/>
        <w:tabs>
          <w:tab w:val="clear" w:pos="216"/>
        </w:tabs>
        <w:spacing w:before="360" w:after="60" w:line="360" w:lineRule="auto"/>
        <w:ind w:right="567"/>
        <w:contextualSpacing/>
        <w:jc w:val="left"/>
        <w:rPr>
          <w:rFonts w:eastAsia="Times New Roman" w:cs="Arial"/>
          <w:b/>
          <w:bCs/>
          <w:smallCaps w:val="0"/>
          <w:noProof w:val="0"/>
          <w:kern w:val="32"/>
          <w:sz w:val="24"/>
          <w:szCs w:val="32"/>
          <w:lang w:val="en-GB" w:eastAsia="en-GB"/>
        </w:rPr>
      </w:pPr>
    </w:p>
    <w:p w14:paraId="7016EF4F" w14:textId="77777777" w:rsidR="00817B6A" w:rsidRDefault="00817B6A" w:rsidP="00817B6A">
      <w:pPr>
        <w:rPr>
          <w:lang w:val="en-GB" w:eastAsia="en-GB"/>
        </w:rPr>
      </w:pPr>
    </w:p>
    <w:p w14:paraId="3AE7AC60" w14:textId="77777777" w:rsidR="00817B6A" w:rsidRDefault="00817B6A" w:rsidP="00817B6A">
      <w:pPr>
        <w:rPr>
          <w:lang w:val="en-GB" w:eastAsia="en-GB"/>
        </w:rPr>
      </w:pPr>
    </w:p>
    <w:p w14:paraId="64CCB052" w14:textId="77777777" w:rsidR="00817B6A" w:rsidRDefault="00817B6A" w:rsidP="00817B6A">
      <w:pPr>
        <w:rPr>
          <w:lang w:val="en-GB" w:eastAsia="en-GB"/>
        </w:rPr>
      </w:pPr>
    </w:p>
    <w:p w14:paraId="1B9524A4" w14:textId="77777777" w:rsidR="00817B6A" w:rsidRDefault="00817B6A" w:rsidP="00817B6A">
      <w:pPr>
        <w:rPr>
          <w:lang w:val="en-GB" w:eastAsia="en-GB"/>
        </w:rPr>
      </w:pPr>
    </w:p>
    <w:p w14:paraId="43AB5BCE" w14:textId="77777777" w:rsidR="00817B6A" w:rsidRDefault="00817B6A" w:rsidP="00817B6A">
      <w:pPr>
        <w:rPr>
          <w:lang w:val="en-GB" w:eastAsia="en-GB"/>
        </w:rPr>
      </w:pPr>
    </w:p>
    <w:p w14:paraId="1FEDB878" w14:textId="77777777" w:rsidR="00817B6A" w:rsidRDefault="00817B6A" w:rsidP="00817B6A">
      <w:pPr>
        <w:rPr>
          <w:lang w:val="en-GB" w:eastAsia="en-GB"/>
        </w:rPr>
      </w:pPr>
    </w:p>
    <w:p w14:paraId="7DCA83C5" w14:textId="77777777" w:rsidR="00817B6A" w:rsidRDefault="00817B6A" w:rsidP="00817B6A">
      <w:pPr>
        <w:rPr>
          <w:lang w:val="en-GB" w:eastAsia="en-GB"/>
        </w:rPr>
      </w:pPr>
    </w:p>
    <w:p w14:paraId="5D2E14E6" w14:textId="77777777" w:rsidR="00817B6A" w:rsidRDefault="00817B6A" w:rsidP="00817B6A">
      <w:pPr>
        <w:rPr>
          <w:lang w:val="en-GB" w:eastAsia="en-GB"/>
        </w:rPr>
      </w:pPr>
    </w:p>
    <w:p w14:paraId="4BE4B0F8" w14:textId="77777777" w:rsidR="00817B6A" w:rsidRDefault="00817B6A" w:rsidP="00817B6A">
      <w:pPr>
        <w:rPr>
          <w:lang w:val="en-GB" w:eastAsia="en-GB"/>
        </w:rPr>
      </w:pPr>
    </w:p>
    <w:p w14:paraId="1F65E5C6" w14:textId="77777777" w:rsidR="00817B6A" w:rsidRDefault="00817B6A" w:rsidP="00817B6A">
      <w:pPr>
        <w:rPr>
          <w:lang w:val="en-GB" w:eastAsia="en-GB"/>
        </w:rPr>
      </w:pPr>
    </w:p>
    <w:p w14:paraId="232CA1F1" w14:textId="77777777" w:rsidR="00817B6A" w:rsidRPr="00817B6A" w:rsidRDefault="00817B6A" w:rsidP="00817B6A">
      <w:pPr>
        <w:rPr>
          <w:lang w:val="en-GB" w:eastAsia="en-GB"/>
        </w:rPr>
      </w:pPr>
    </w:p>
    <w:p w14:paraId="024D5932" w14:textId="77777777" w:rsidR="00CD4892" w:rsidRDefault="00CD4892" w:rsidP="00817B6A">
      <w:pPr>
        <w:pStyle w:val="icsmheading1"/>
        <w:spacing w:before="0" w:after="0" w:line="480" w:lineRule="auto"/>
        <w:rPr>
          <w:sz w:val="24"/>
          <w:szCs w:val="24"/>
        </w:rPr>
      </w:pPr>
    </w:p>
    <w:p w14:paraId="6C6380F1" w14:textId="77777777" w:rsidR="00527E7B" w:rsidRDefault="00527E7B" w:rsidP="00817B6A">
      <w:pPr>
        <w:pStyle w:val="icsmheading1"/>
        <w:spacing w:before="0" w:after="0" w:line="480" w:lineRule="auto"/>
        <w:rPr>
          <w:sz w:val="24"/>
          <w:szCs w:val="24"/>
        </w:rPr>
      </w:pPr>
    </w:p>
    <w:p w14:paraId="40569D15" w14:textId="77777777" w:rsidR="00527E7B" w:rsidRDefault="00527E7B" w:rsidP="00817B6A">
      <w:pPr>
        <w:pStyle w:val="icsmheading1"/>
        <w:spacing w:before="0" w:after="0" w:line="480" w:lineRule="auto"/>
        <w:rPr>
          <w:sz w:val="24"/>
          <w:szCs w:val="24"/>
        </w:rPr>
      </w:pPr>
    </w:p>
    <w:p w14:paraId="55D4FF07" w14:textId="77777777" w:rsidR="00817B6A" w:rsidRPr="00527E7B" w:rsidRDefault="00817B6A" w:rsidP="00817B6A">
      <w:pPr>
        <w:pStyle w:val="icsmheading1"/>
        <w:spacing w:before="0" w:after="0" w:line="480" w:lineRule="auto"/>
        <w:rPr>
          <w:sz w:val="24"/>
          <w:szCs w:val="24"/>
        </w:rPr>
      </w:pPr>
      <w:r w:rsidRPr="00817B6A">
        <w:rPr>
          <w:sz w:val="24"/>
          <w:szCs w:val="24"/>
        </w:rPr>
        <w:t xml:space="preserve">2.  Proposed Configuration of the System </w:t>
      </w:r>
    </w:p>
    <w:p w14:paraId="6748858F" w14:textId="77777777" w:rsidR="00817B6A" w:rsidRPr="00817B6A" w:rsidRDefault="00817B6A" w:rsidP="00817B6A">
      <w:pPr>
        <w:pStyle w:val="icsmbodytext"/>
        <w:spacing w:line="480" w:lineRule="auto"/>
        <w:ind w:firstLine="238"/>
        <w:rPr>
          <w:sz w:val="24"/>
          <w:szCs w:val="24"/>
        </w:rPr>
      </w:pPr>
      <w:r w:rsidRPr="00817B6A">
        <w:rPr>
          <w:sz w:val="24"/>
          <w:szCs w:val="24"/>
        </w:rPr>
        <w:lastRenderedPageBreak/>
        <w:t>In the proposed configuration, the DFIG is mechanically coupled with the turbine to transform the mechanical energy into electrical energy. A back-to-back converter is implanted to perform independent control of DC-link voltage and decoupled control of real and reactive power. Separate control circuits are required to regulate the grid-side converter (GSC) and rotor side converter (RSC) as shown in Fig. 1. Adaptive neuro-fuzzy scheme with on-line tuning feature is implemented to design the proposed controllers. The turbine, DFIG and grid parameters are shown in Table 1.</w:t>
      </w:r>
    </w:p>
    <w:p w14:paraId="6438ACDE" w14:textId="77777777" w:rsidR="00817B6A" w:rsidRPr="00817B6A" w:rsidRDefault="00817B6A" w:rsidP="00817B6A">
      <w:pPr>
        <w:pStyle w:val="icsmheading1"/>
        <w:spacing w:before="0" w:after="0" w:line="480" w:lineRule="auto"/>
        <w:rPr>
          <w:sz w:val="24"/>
          <w:szCs w:val="24"/>
        </w:rPr>
      </w:pPr>
    </w:p>
    <w:p w14:paraId="6D4CAC65" w14:textId="77777777" w:rsidR="00817B6A" w:rsidRPr="00817B6A" w:rsidRDefault="00817B6A" w:rsidP="00817B6A">
      <w:pPr>
        <w:pStyle w:val="icsmheading1"/>
        <w:spacing w:before="0" w:after="0" w:line="480" w:lineRule="auto"/>
        <w:rPr>
          <w:b w:val="0"/>
          <w:sz w:val="24"/>
          <w:szCs w:val="24"/>
        </w:rPr>
      </w:pPr>
      <w:r w:rsidRPr="00817B6A">
        <w:rPr>
          <w:b w:val="0"/>
          <w:sz w:val="24"/>
          <w:szCs w:val="24"/>
        </w:rPr>
        <w:t>2.1 ANFIS Network</w:t>
      </w:r>
    </w:p>
    <w:p w14:paraId="317E802D" w14:textId="77777777" w:rsidR="00817B6A" w:rsidRPr="00817B6A" w:rsidRDefault="00817B6A" w:rsidP="00817B6A">
      <w:pPr>
        <w:pStyle w:val="icsmheading1"/>
        <w:spacing w:before="120" w:after="0" w:line="480" w:lineRule="auto"/>
        <w:ind w:firstLine="227"/>
        <w:jc w:val="both"/>
        <w:rPr>
          <w:b w:val="0"/>
          <w:sz w:val="24"/>
          <w:szCs w:val="24"/>
        </w:rPr>
      </w:pPr>
      <w:r w:rsidRPr="00817B6A">
        <w:rPr>
          <w:b w:val="0"/>
          <w:sz w:val="24"/>
          <w:szCs w:val="24"/>
        </w:rPr>
        <w:t xml:space="preserve">The controller for the converters is designed by utilizing fuzzy logic </w:t>
      </w:r>
      <w:r w:rsidRPr="00817B6A">
        <w:rPr>
          <w:b w:val="0"/>
          <w:color w:val="000000" w:themeColor="text1"/>
          <w:sz w:val="24"/>
          <w:szCs w:val="24"/>
        </w:rPr>
        <w:t xml:space="preserve">and artificial neural network algorithms.  ANFIS can be considered as an intelligent and powerful processing tool for pattern recognition and controller design because it combines the advantages of both the fuzzy logic and neural </w:t>
      </w:r>
      <w:r w:rsidRPr="00817B6A">
        <w:rPr>
          <w:b w:val="0"/>
          <w:color w:val="000000" w:themeColor="text1"/>
          <w:sz w:val="24"/>
          <w:szCs w:val="24"/>
        </w:rPr>
        <w:t>network algorithms.</w:t>
      </w:r>
      <w:r w:rsidRPr="00817B6A">
        <w:rPr>
          <w:sz w:val="24"/>
          <w:szCs w:val="24"/>
        </w:rPr>
        <w:t xml:space="preserve"> </w:t>
      </w:r>
      <w:r w:rsidRPr="00817B6A">
        <w:rPr>
          <w:b w:val="0"/>
          <w:sz w:val="24"/>
          <w:szCs w:val="24"/>
        </w:rPr>
        <w:t>The parameters associated with the membership functions are updated by gradient descent algorithm. When the gradient vector is determined, it utilizes one of its optimization techniques to adjust the parameters to reduce the error function.</w:t>
      </w:r>
      <w:r w:rsidRPr="00817B6A">
        <w:rPr>
          <w:sz w:val="24"/>
          <w:szCs w:val="24"/>
        </w:rPr>
        <w:t xml:space="preserve"> </w:t>
      </w:r>
      <w:r w:rsidRPr="00817B6A">
        <w:rPr>
          <w:b w:val="0"/>
          <w:sz w:val="24"/>
          <w:szCs w:val="24"/>
        </w:rPr>
        <w:t>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ANFIS structure is explained in the following section.</w:t>
      </w:r>
    </w:p>
    <w:p w14:paraId="5D07FDF6" w14:textId="77777777" w:rsidR="0094466C" w:rsidRDefault="00817B6A" w:rsidP="00CD4892">
      <w:pPr>
        <w:spacing w:line="480" w:lineRule="auto"/>
        <w:ind w:firstLine="227"/>
        <w:jc w:val="both"/>
        <w:rPr>
          <w:sz w:val="24"/>
          <w:szCs w:val="24"/>
        </w:rPr>
      </w:pPr>
      <w:r w:rsidRPr="00817B6A">
        <w:rPr>
          <w:i/>
          <w:sz w:val="24"/>
          <w:szCs w:val="24"/>
        </w:rPr>
        <w:t>Layer 1:</w:t>
      </w:r>
      <w:r w:rsidRPr="00817B6A">
        <w:rPr>
          <w:sz w:val="24"/>
          <w:szCs w:val="24"/>
        </w:rPr>
        <w:t xml:space="preserve"> The first layer is also known as the fuzzification layer, a number of membership functions are assigned to each input. Only one input is used in this layer which is the normalized error function of bus voltage (V</w:t>
      </w:r>
      <w:r w:rsidRPr="00817B6A">
        <w:rPr>
          <w:sz w:val="24"/>
          <w:szCs w:val="24"/>
          <w:vertAlign w:val="subscript"/>
        </w:rPr>
        <w:t>bus</w:t>
      </w:r>
      <w:r w:rsidRPr="00817B6A">
        <w:rPr>
          <w:sz w:val="24"/>
          <w:szCs w:val="24"/>
        </w:rPr>
        <w:t>), rotor speed (ω</w:t>
      </w:r>
      <w:r w:rsidRPr="00817B6A">
        <w:rPr>
          <w:sz w:val="24"/>
          <w:szCs w:val="24"/>
          <w:vertAlign w:val="subscript"/>
        </w:rPr>
        <w:t>r</w:t>
      </w:r>
      <w:r w:rsidRPr="00817B6A">
        <w:rPr>
          <w:sz w:val="24"/>
          <w:szCs w:val="24"/>
        </w:rPr>
        <w:t>), reactive power (Q</w:t>
      </w:r>
      <w:r w:rsidRPr="00817B6A">
        <w:rPr>
          <w:sz w:val="24"/>
          <w:szCs w:val="24"/>
          <w:vertAlign w:val="subscript"/>
        </w:rPr>
        <w:t>s</w:t>
      </w:r>
      <w:r w:rsidRPr="00817B6A">
        <w:rPr>
          <w:sz w:val="24"/>
          <w:szCs w:val="24"/>
        </w:rPr>
        <w:t xml:space="preserve">) based on the converter control. </w:t>
      </w:r>
    </w:p>
    <w:p w14:paraId="16A6A860" w14:textId="77777777" w:rsidR="00CD4892" w:rsidRDefault="00CD4892" w:rsidP="00635C2A">
      <w:pPr>
        <w:spacing w:line="480" w:lineRule="auto"/>
        <w:ind w:firstLine="227"/>
        <w:jc w:val="right"/>
        <w:rPr>
          <w:noProof/>
          <w:sz w:val="24"/>
          <w:szCs w:val="24"/>
        </w:rPr>
      </w:pPr>
      <w:r w:rsidRPr="00817B6A">
        <w:rPr>
          <w:noProof/>
          <w:sz w:val="24"/>
          <w:szCs w:val="24"/>
          <w:lang w:val="en-CA" w:eastAsia="en-CA"/>
        </w:rPr>
        <w:lastRenderedPageBreak/>
        <mc:AlternateContent>
          <mc:Choice Requires="wps">
            <w:drawing>
              <wp:anchor distT="0" distB="0" distL="114300" distR="114300" simplePos="0" relativeHeight="251664384" behindDoc="0" locked="0" layoutInCell="1" allowOverlap="1" wp14:anchorId="299B56CF" wp14:editId="475E09A2">
                <wp:simplePos x="0" y="0"/>
                <wp:positionH relativeFrom="column">
                  <wp:posOffset>123825</wp:posOffset>
                </wp:positionH>
                <wp:positionV relativeFrom="margin">
                  <wp:posOffset>209550</wp:posOffset>
                </wp:positionV>
                <wp:extent cx="5991225" cy="2390775"/>
                <wp:effectExtent l="0" t="0" r="9525" b="952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2390775"/>
                        </a:xfrm>
                        <a:prstGeom prst="rect">
                          <a:avLst/>
                        </a:prstGeom>
                        <a:solidFill>
                          <a:srgbClr val="FFFFFF"/>
                        </a:solidFill>
                        <a:ln w="9525">
                          <a:noFill/>
                          <a:miter lim="800000"/>
                          <a:headEnd/>
                          <a:tailEnd/>
                        </a:ln>
                      </wps:spPr>
                      <wps:txbx>
                        <w:txbxContent>
                          <w:p w14:paraId="3F7BA922" w14:textId="77777777" w:rsidR="0073329A" w:rsidRDefault="0073329A" w:rsidP="00CD4892">
                            <w:pPr>
                              <w:pStyle w:val="TableFootnote0"/>
                              <w:spacing w:before="0" w:after="0"/>
                              <w:ind w:firstLine="0"/>
                            </w:pPr>
                          </w:p>
                          <w:p w14:paraId="06144B95" w14:textId="77777777" w:rsidR="0073329A" w:rsidRDefault="0073329A" w:rsidP="00CD4892">
                            <w:pPr>
                              <w:pStyle w:val="TableFootnote0"/>
                              <w:ind w:firstLine="0"/>
                            </w:pPr>
                          </w:p>
                          <w:p w14:paraId="53A43884" w14:textId="77777777" w:rsidR="0073329A" w:rsidRDefault="0073329A" w:rsidP="00CD4892">
                            <w:pPr>
                              <w:pStyle w:val="TableFootnote0"/>
                              <w:spacing w:before="0"/>
                              <w:ind w:left="29" w:firstLine="0"/>
                              <w:jc w:val="both"/>
                              <w:rPr>
                                <w:sz w:val="18"/>
                                <w:szCs w:val="18"/>
                              </w:rPr>
                            </w:pPr>
                            <w:r>
                              <w:object w:dxaOrig="7226" w:dyaOrig="2601" w14:anchorId="385E3E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61pt;height:130.8pt">
                                  <v:imagedata r:id="rId10" o:title=""/>
                                </v:shape>
                                <o:OLEObject Type="Embed" ProgID="Visio.Drawing.11" ShapeID="_x0000_i1026" DrawAspect="Content" ObjectID="_1798638474" r:id="rId11"/>
                              </w:object>
                            </w:r>
                            <w:r>
                              <w:object w:dxaOrig="5829" w:dyaOrig="3321" w14:anchorId="12A0538E">
                                <v:shape id="_x0000_i1028" type="#_x0000_t75" style="width:194.4pt;height:130.8pt">
                                  <v:imagedata r:id="rId12" o:title=""/>
                                </v:shape>
                                <o:OLEObject Type="Embed" ProgID="Visio.Drawing.11" ShapeID="_x0000_i1028" DrawAspect="Content" ObjectID="_1798638475" r:id="rId13"/>
                              </w:object>
                            </w:r>
                          </w:p>
                          <w:p w14:paraId="5E19124B" w14:textId="77777777" w:rsidR="0073329A" w:rsidRDefault="0073329A" w:rsidP="00CD4892">
                            <w:pPr>
                              <w:pStyle w:val="TableFootnote0"/>
                              <w:spacing w:before="0"/>
                              <w:ind w:left="0" w:firstLine="0"/>
                              <w:jc w:val="both"/>
                              <w:rPr>
                                <w:sz w:val="18"/>
                                <w:szCs w:val="18"/>
                              </w:rPr>
                            </w:pPr>
                          </w:p>
                          <w:p w14:paraId="02DFA822" w14:textId="77777777" w:rsidR="0073329A" w:rsidRPr="0080708F" w:rsidRDefault="0073329A" w:rsidP="00CD4892">
                            <w:pPr>
                              <w:pStyle w:val="Caption"/>
                              <w:numPr>
                                <w:ilvl w:val="0"/>
                                <w:numId w:val="14"/>
                              </w:numPr>
                              <w:spacing w:line="240" w:lineRule="auto"/>
                              <w:ind w:right="0"/>
                              <w:jc w:val="left"/>
                              <w:rPr>
                                <w:sz w:val="18"/>
                                <w:szCs w:val="18"/>
                              </w:rPr>
                            </w:pPr>
                            <w:r w:rsidRPr="0080708F">
                              <w:rPr>
                                <w:sz w:val="18"/>
                                <w:szCs w:val="18"/>
                              </w:rPr>
                              <w:t>Fig. 2: (a) Schematic of ANFIS architecture (b) Membership function for input data x.</w:t>
                            </w:r>
                          </w:p>
                          <w:p w14:paraId="5941CE82" w14:textId="77777777" w:rsidR="0073329A" w:rsidRPr="00F3615F" w:rsidRDefault="0073329A" w:rsidP="00CD4892">
                            <w:pPr>
                              <w:pStyle w:val="TableFootnote0"/>
                              <w:spacing w:before="0"/>
                              <w:ind w:left="0" w:firstLine="0"/>
                              <w:jc w:val="both"/>
                              <w:rPr>
                                <w:sz w:val="18"/>
                                <w:szCs w:val="18"/>
                              </w:rPr>
                            </w:pPr>
                          </w:p>
                          <w:p w14:paraId="4C9C26DF" w14:textId="77777777" w:rsidR="0073329A" w:rsidRPr="005B520E" w:rsidRDefault="0073329A" w:rsidP="00CD4892">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B56CF" id="_x0000_s1027" type="#_x0000_t202" style="position:absolute;left:0;text-align:left;margin-left:9.75pt;margin-top:16.5pt;width:471.75pt;height:18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" stroked="f">
                <v:textbox inset="0,0,0,0">
                  <w:txbxContent>
                    <w:p w14:paraId="3F7BA922" w14:textId="77777777" w:rsidR="0073329A" w:rsidRDefault="0073329A" w:rsidP="00CD4892">
                      <w:pPr>
                        <w:pStyle w:val="TableFootnote0"/>
                        <w:spacing w:before="0" w:after="0"/>
                        <w:ind w:firstLine="0"/>
                      </w:pPr>
                    </w:p>
                    <w:p w14:paraId="06144B95" w14:textId="77777777" w:rsidR="0073329A" w:rsidRDefault="0073329A" w:rsidP="00CD4892">
                      <w:pPr>
                        <w:pStyle w:val="TableFootnote0"/>
                        <w:ind w:firstLine="0"/>
                      </w:pPr>
                    </w:p>
                    <w:p w14:paraId="53A43884" w14:textId="77777777" w:rsidR="0073329A" w:rsidRDefault="0073329A" w:rsidP="00CD4892">
                      <w:pPr>
                        <w:pStyle w:val="TableFootnote0"/>
                        <w:spacing w:before="0"/>
                        <w:ind w:left="29" w:firstLine="0"/>
                        <w:jc w:val="both"/>
                        <w:rPr>
                          <w:sz w:val="18"/>
                          <w:szCs w:val="18"/>
                        </w:rPr>
                      </w:pPr>
                      <w:r>
                        <w:object w:dxaOrig="7226" w:dyaOrig="2601" w14:anchorId="385E3EE9">
                          <v:shape id="_x0000_i1026" type="#_x0000_t75" style="width:261pt;height:130.8pt">
                            <v:imagedata r:id="rId10" o:title=""/>
                          </v:shape>
                          <o:OLEObject Type="Embed" ProgID="Visio.Drawing.11" ShapeID="_x0000_i1026" DrawAspect="Content" ObjectID="_1798638474" r:id="rId14"/>
                        </w:object>
                      </w:r>
                      <w:r>
                        <w:object w:dxaOrig="5829" w:dyaOrig="3321" w14:anchorId="12A0538E">
                          <v:shape id="_x0000_i1028" type="#_x0000_t75" style="width:194.4pt;height:130.8pt">
                            <v:imagedata r:id="rId12" o:title=""/>
                          </v:shape>
                          <o:OLEObject Type="Embed" ProgID="Visio.Drawing.11" ShapeID="_x0000_i1028" DrawAspect="Content" ObjectID="_1798638475" r:id="rId15"/>
                        </w:object>
                      </w:r>
                    </w:p>
                    <w:p w14:paraId="5E19124B" w14:textId="77777777" w:rsidR="0073329A" w:rsidRDefault="0073329A" w:rsidP="00CD4892">
                      <w:pPr>
                        <w:pStyle w:val="TableFootnote0"/>
                        <w:spacing w:before="0"/>
                        <w:ind w:left="0" w:firstLine="0"/>
                        <w:jc w:val="both"/>
                        <w:rPr>
                          <w:sz w:val="18"/>
                          <w:szCs w:val="18"/>
                        </w:rPr>
                      </w:pPr>
                    </w:p>
                    <w:p w14:paraId="02DFA822" w14:textId="77777777" w:rsidR="0073329A" w:rsidRPr="0080708F" w:rsidRDefault="0073329A" w:rsidP="00CD4892">
                      <w:pPr>
                        <w:pStyle w:val="Caption"/>
                        <w:numPr>
                          <w:ilvl w:val="0"/>
                          <w:numId w:val="14"/>
                        </w:numPr>
                        <w:spacing w:line="240" w:lineRule="auto"/>
                        <w:ind w:right="0"/>
                        <w:jc w:val="left"/>
                        <w:rPr>
                          <w:sz w:val="18"/>
                          <w:szCs w:val="18"/>
                        </w:rPr>
                      </w:pPr>
                      <w:r w:rsidRPr="0080708F">
                        <w:rPr>
                          <w:sz w:val="18"/>
                          <w:szCs w:val="18"/>
                        </w:rPr>
                        <w:t>Fig. 2: (a) Schematic of ANFIS architecture (b) Membership function for input data x.</w:t>
                      </w:r>
                    </w:p>
                    <w:p w14:paraId="5941CE82" w14:textId="77777777" w:rsidR="0073329A" w:rsidRPr="00F3615F" w:rsidRDefault="0073329A" w:rsidP="00CD4892">
                      <w:pPr>
                        <w:pStyle w:val="TableFootnote0"/>
                        <w:spacing w:before="0"/>
                        <w:ind w:left="0" w:firstLine="0"/>
                        <w:jc w:val="both"/>
                        <w:rPr>
                          <w:sz w:val="18"/>
                          <w:szCs w:val="18"/>
                        </w:rPr>
                      </w:pPr>
                    </w:p>
                    <w:p w14:paraId="4C9C26DF" w14:textId="77777777" w:rsidR="0073329A" w:rsidRPr="005B520E" w:rsidRDefault="0073329A" w:rsidP="00CD4892">
                      <w:pPr>
                        <w:pStyle w:val="TableFootnote0"/>
                        <w:ind w:firstLine="0"/>
                      </w:pPr>
                    </w:p>
                  </w:txbxContent>
                </v:textbox>
                <w10:wrap type="square" anchory="margin"/>
              </v:shape>
            </w:pict>
          </mc:Fallback>
        </mc:AlternateContent>
      </w: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α-</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ref</m:t>
                </m:r>
              </m:sub>
            </m:sSub>
          </m:num>
          <m:den>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rated</m:t>
                </m:r>
              </m:sub>
            </m:sSub>
          </m:den>
        </m:f>
      </m:oMath>
      <w:r w:rsidR="00635C2A">
        <w:rPr>
          <w:noProof/>
          <w:sz w:val="24"/>
          <w:szCs w:val="24"/>
        </w:rPr>
        <w:tab/>
      </w:r>
      <w:r w:rsidR="00635C2A">
        <w:rPr>
          <w:noProof/>
          <w:sz w:val="24"/>
          <w:szCs w:val="24"/>
        </w:rPr>
        <w:tab/>
      </w:r>
      <w:r w:rsidR="00635C2A">
        <w:rPr>
          <w:noProof/>
          <w:sz w:val="24"/>
          <w:szCs w:val="24"/>
        </w:rPr>
        <w:tab/>
      </w:r>
      <w:r w:rsidR="00635C2A">
        <w:rPr>
          <w:noProof/>
          <w:sz w:val="24"/>
          <w:szCs w:val="24"/>
        </w:rPr>
        <w:tab/>
      </w:r>
      <w:r w:rsidR="00635C2A">
        <w:rPr>
          <w:noProof/>
          <w:sz w:val="24"/>
          <w:szCs w:val="24"/>
        </w:rPr>
        <w:tab/>
      </w:r>
      <w:r w:rsidR="00635C2A">
        <w:rPr>
          <w:noProof/>
          <w:sz w:val="24"/>
          <w:szCs w:val="24"/>
        </w:rPr>
        <w:tab/>
        <w:t>(1)</w:t>
      </w:r>
    </w:p>
    <w:p w14:paraId="129634D5" w14:textId="77777777" w:rsidR="00635C2A" w:rsidRDefault="00635C2A" w:rsidP="00635C2A">
      <w:pPr>
        <w:spacing w:line="480" w:lineRule="auto"/>
        <w:ind w:firstLine="227"/>
        <w:jc w:val="both"/>
        <w:rPr>
          <w:noProof/>
          <w:sz w:val="24"/>
          <w:szCs w:val="24"/>
        </w:rPr>
      </w:pPr>
      <w:r>
        <w:rPr>
          <w:noProof/>
          <w:sz w:val="24"/>
          <w:szCs w:val="24"/>
        </w:rPr>
        <w:t xml:space="preserve">Here, </w:t>
      </w:r>
      <m:oMath>
        <m:r>
          <w:rPr>
            <w:rFonts w:ascii="Cambria Math" w:hAnsi="Cambria Math"/>
            <w:noProof/>
            <w:sz w:val="24"/>
            <w:szCs w:val="24"/>
          </w:rPr>
          <m:t>α=</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bus</m:t>
            </m:r>
          </m:sub>
        </m:sSub>
        <m:r>
          <m:rPr>
            <m:sty m:val="p"/>
          </m:rPr>
          <w:rPr>
            <w:rFonts w:ascii="Cambria Math" w:hAnsi="Cambria Math"/>
            <w:noProof/>
            <w:sz w:val="24"/>
            <w:szCs w:val="24"/>
          </w:rPr>
          <m:t xml:space="preserve">or </m:t>
        </m:r>
        <m:sSub>
          <m:sSubPr>
            <m:ctrlPr>
              <w:rPr>
                <w:rFonts w:ascii="Cambria Math" w:hAnsi="Cambria Math"/>
                <w:noProof/>
                <w:sz w:val="24"/>
                <w:szCs w:val="24"/>
              </w:rPr>
            </m:ctrlPr>
          </m:sSubPr>
          <m:e>
            <m:r>
              <w:rPr>
                <w:rFonts w:ascii="Cambria Math" w:hAnsi="Cambria Math"/>
                <w:noProof/>
                <w:sz w:val="24"/>
                <w:szCs w:val="24"/>
              </w:rPr>
              <m:t>Q</m:t>
            </m:r>
          </m:e>
          <m:sub>
            <m:r>
              <w:rPr>
                <w:rFonts w:ascii="Cambria Math" w:hAnsi="Cambria Math"/>
                <w:noProof/>
                <w:sz w:val="24"/>
                <w:szCs w:val="24"/>
              </w:rPr>
              <m:t>s</m:t>
            </m:r>
          </m:sub>
        </m:sSub>
      </m:oMath>
      <w:r>
        <w:rPr>
          <w:noProof/>
          <w:sz w:val="24"/>
          <w:szCs w:val="24"/>
        </w:rPr>
        <w:t>.</w:t>
      </w:r>
    </w:p>
    <w:p w14:paraId="27758D92" w14:textId="77777777" w:rsidR="00635C2A" w:rsidRDefault="00635C2A" w:rsidP="00635C2A">
      <w:pPr>
        <w:spacing w:line="480" w:lineRule="auto"/>
        <w:ind w:firstLine="227"/>
        <w:jc w:val="both"/>
        <w:rPr>
          <w:sz w:val="24"/>
          <w:szCs w:val="24"/>
        </w:rPr>
      </w:pPr>
      <w:r w:rsidRPr="00817B6A">
        <w:rPr>
          <w:sz w:val="24"/>
          <w:szCs w:val="24"/>
        </w:rPr>
        <w:t>The membership functions are defined in this stage. The equations for the membe</w:t>
      </w:r>
      <w:r>
        <w:rPr>
          <w:sz w:val="24"/>
          <w:szCs w:val="24"/>
        </w:rPr>
        <w:t>rship function are defined in (2)-(4</w:t>
      </w:r>
      <w:r w:rsidRPr="00817B6A">
        <w:rPr>
          <w:sz w:val="24"/>
          <w:szCs w:val="24"/>
        </w:rPr>
        <w:t>).</w:t>
      </w:r>
    </w:p>
    <w:p w14:paraId="63C4EABC" w14:textId="77777777" w:rsidR="00635C2A" w:rsidRPr="00817B6A" w:rsidRDefault="00635C2A" w:rsidP="00635C2A">
      <w:pPr>
        <w:spacing w:line="480" w:lineRule="auto"/>
        <w:ind w:firstLine="227"/>
        <w:jc w:val="both"/>
        <w:rPr>
          <w:sz w:val="24"/>
          <w:szCs w:val="24"/>
        </w:rPr>
      </w:pPr>
    </w:p>
    <w:p w14:paraId="146E2031" w14:textId="77777777" w:rsidR="00817B6A" w:rsidRPr="00817B6A" w:rsidRDefault="00817B6A" w:rsidP="00817B6A">
      <w:pPr>
        <w:spacing w:line="480" w:lineRule="auto"/>
        <w:jc w:val="right"/>
        <w:rPr>
          <w:sz w:val="24"/>
          <w:szCs w:val="24"/>
        </w:rPr>
      </w:pPr>
      <m:oMath>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  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e>
              <m:e>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 b</m:t>
                    </m:r>
                  </m:e>
                  <m:sub>
                    <m:r>
                      <w:rPr>
                        <w:rFonts w:ascii="Cambria Math" w:hAnsi="Cambria Math"/>
                        <w:sz w:val="24"/>
                        <w:szCs w:val="24"/>
                      </w:rPr>
                      <m:t>1</m:t>
                    </m:r>
                  </m:sub>
                </m:sSub>
                <m:r>
                  <w:rPr>
                    <w:rFonts w:ascii="Cambria Math" w:hAnsi="Cambria Math"/>
                    <w:sz w:val="24"/>
                    <w:szCs w:val="24"/>
                  </w:rPr>
                  <m:t>&lt;x&lt;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e>
                <m:r>
                  <w:rPr>
                    <w:rFonts w:ascii="Cambria Math" w:hAnsi="Cambria Math"/>
                    <w:sz w:val="24"/>
                    <w:szCs w:val="24"/>
                  </w:rPr>
                  <m:t>0,  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eqArr>
          </m:e>
        </m:d>
      </m:oMath>
      <w:r w:rsidRPr="00817B6A">
        <w:rPr>
          <w:noProof/>
          <w:sz w:val="24"/>
          <w:szCs w:val="24"/>
        </w:rPr>
        <w:tab/>
      </w:r>
      <w:r w:rsidR="00CD4892">
        <w:rPr>
          <w:noProof/>
          <w:sz w:val="24"/>
          <w:szCs w:val="24"/>
        </w:rPr>
        <w:tab/>
      </w:r>
      <w:r w:rsidR="00635C2A">
        <w:rPr>
          <w:noProof/>
          <w:sz w:val="24"/>
          <w:szCs w:val="24"/>
        </w:rPr>
        <w:tab/>
      </w:r>
      <w:r w:rsidR="00635C2A">
        <w:rPr>
          <w:noProof/>
          <w:sz w:val="24"/>
          <w:szCs w:val="24"/>
        </w:rPr>
        <w:tab/>
        <w:t>(2</w:t>
      </w:r>
      <w:r w:rsidRPr="00817B6A">
        <w:rPr>
          <w:noProof/>
          <w:sz w:val="24"/>
          <w:szCs w:val="24"/>
        </w:rPr>
        <w:t>)</w:t>
      </w:r>
    </w:p>
    <w:p w14:paraId="5FD5AEDF" w14:textId="77777777" w:rsidR="00817B6A" w:rsidRPr="00817B6A" w:rsidRDefault="00817B6A" w:rsidP="00CD4892">
      <w:pPr>
        <w:spacing w:line="480" w:lineRule="auto"/>
        <w:jc w:val="right"/>
        <w:rPr>
          <w:sz w:val="24"/>
          <w:szCs w:val="24"/>
        </w:rPr>
      </w:pPr>
      <w:r w:rsidRPr="00817B6A">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0,  </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en>
                </m:f>
                <m:r>
                  <w:rPr>
                    <w:rFonts w:ascii="Cambria Math" w:hAnsi="Cambria Math"/>
                    <w:sz w:val="24"/>
                    <w:szCs w:val="24"/>
                  </w:rPr>
                  <m:t xml:space="preserve"> , </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eqArr>
          </m:e>
        </m:d>
      </m:oMath>
      <w:r w:rsidRPr="00817B6A">
        <w:rPr>
          <w:sz w:val="24"/>
          <w:szCs w:val="24"/>
        </w:rPr>
        <w:tab/>
      </w:r>
      <w:r w:rsidRPr="00817B6A">
        <w:rPr>
          <w:sz w:val="24"/>
          <w:szCs w:val="24"/>
        </w:rPr>
        <w:tab/>
      </w:r>
      <w:r w:rsidRPr="00817B6A">
        <w:rPr>
          <w:sz w:val="24"/>
          <w:szCs w:val="24"/>
        </w:rPr>
        <w:tab/>
      </w:r>
      <w:r w:rsidR="00CD4892">
        <w:rPr>
          <w:sz w:val="24"/>
          <w:szCs w:val="24"/>
        </w:rPr>
        <w:tab/>
      </w:r>
      <w:r w:rsidR="00635C2A">
        <w:rPr>
          <w:sz w:val="24"/>
          <w:szCs w:val="24"/>
        </w:rPr>
        <w:t>(3</w:t>
      </w:r>
      <w:r w:rsidRPr="00817B6A">
        <w:rPr>
          <w:sz w:val="24"/>
          <w:szCs w:val="24"/>
        </w:rPr>
        <w:t>)</w:t>
      </w:r>
    </w:p>
    <w:p w14:paraId="23A28E42" w14:textId="77777777" w:rsidR="00817B6A" w:rsidRPr="00817B6A" w:rsidRDefault="00000000" w:rsidP="00817B6A">
      <w:pPr>
        <w:spacing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  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e>
              <m:e>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 a</m:t>
                    </m:r>
                  </m:e>
                  <m:sub>
                    <m:r>
                      <w:rPr>
                        <w:rFonts w:ascii="Cambria Math" w:hAnsi="Cambria Math"/>
                        <w:sz w:val="24"/>
                        <w:szCs w:val="24"/>
                      </w:rPr>
                      <m:t>3</m:t>
                    </m:r>
                  </m:sub>
                </m:sSub>
                <m:r>
                  <w:rPr>
                    <w:rFonts w:ascii="Cambria Math" w:hAnsi="Cambria Math"/>
                    <w:sz w:val="24"/>
                    <w:szCs w:val="24"/>
                  </w:rPr>
                  <m:t>&lt;x&lt;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e>
              <m:e>
                <m:r>
                  <w:rPr>
                    <w:rFonts w:ascii="Cambria Math" w:hAnsi="Cambria Math"/>
                    <w:sz w:val="24"/>
                    <w:szCs w:val="24"/>
                  </w:rPr>
                  <m:t>1,  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e>
            </m:eqArr>
          </m:e>
        </m:d>
      </m:oMath>
      <w:r w:rsidR="00817B6A" w:rsidRPr="00817B6A">
        <w:rPr>
          <w:rFonts w:eastAsiaTheme="minorEastAsia"/>
          <w:sz w:val="24"/>
          <w:szCs w:val="24"/>
        </w:rPr>
        <w:tab/>
      </w:r>
      <w:r w:rsidR="00527E7B">
        <w:rPr>
          <w:rFonts w:eastAsiaTheme="minorEastAsia"/>
          <w:sz w:val="24"/>
          <w:szCs w:val="24"/>
        </w:rPr>
        <w:tab/>
      </w:r>
      <w:r w:rsidR="00CD4892">
        <w:rPr>
          <w:rFonts w:eastAsiaTheme="minorEastAsia"/>
          <w:sz w:val="24"/>
          <w:szCs w:val="24"/>
        </w:rPr>
        <w:tab/>
      </w:r>
      <w:r w:rsidR="00817B6A" w:rsidRPr="00817B6A">
        <w:rPr>
          <w:rFonts w:eastAsiaTheme="minorEastAsia"/>
          <w:sz w:val="24"/>
          <w:szCs w:val="24"/>
        </w:rPr>
        <w:tab/>
      </w:r>
      <w:r w:rsidR="00817B6A" w:rsidRPr="00817B6A">
        <w:rPr>
          <w:sz w:val="24"/>
          <w:szCs w:val="24"/>
        </w:rPr>
        <w:t xml:space="preserve">    (</w:t>
      </w:r>
      <w:r w:rsidR="00635C2A">
        <w:rPr>
          <w:sz w:val="24"/>
          <w:szCs w:val="24"/>
        </w:rPr>
        <w:t>4</w:t>
      </w:r>
      <w:r w:rsidR="00817B6A">
        <w:rPr>
          <w:sz w:val="24"/>
          <w:szCs w:val="24"/>
        </w:rPr>
        <w:t>)</w:t>
      </w:r>
    </w:p>
    <w:p w14:paraId="2E384D60" w14:textId="77777777" w:rsidR="00817B6A" w:rsidRPr="00817B6A" w:rsidRDefault="00817B6A" w:rsidP="00817B6A">
      <w:pPr>
        <w:spacing w:line="480" w:lineRule="auto"/>
        <w:jc w:val="both"/>
        <w:rPr>
          <w:sz w:val="24"/>
          <w:szCs w:val="24"/>
        </w:rPr>
      </w:pPr>
      <w:r w:rsidRPr="00817B6A">
        <w:rPr>
          <w:sz w:val="24"/>
          <w:szCs w:val="24"/>
        </w:rPr>
        <w:t xml:space="preserve">where, </w:t>
      </w:r>
      <w:r w:rsidRPr="00817B6A">
        <w:rPr>
          <w:i/>
          <w:sz w:val="24"/>
          <w:szCs w:val="24"/>
        </w:rPr>
        <w:t>x</w:t>
      </w:r>
      <w:r w:rsidR="00635C2A">
        <w:rPr>
          <w:sz w:val="24"/>
          <w:szCs w:val="24"/>
        </w:rPr>
        <w:t xml:space="preserve"> is the input for the membership function calculation block</w:t>
      </w:r>
      <w:r w:rsidRPr="00817B6A">
        <w:rPr>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r>
          <w:rPr>
            <w:rFonts w:ascii="Cambria Math" w:hAnsi="Cambria Math"/>
            <w:sz w:val="24"/>
            <w:szCs w:val="24"/>
          </w:rPr>
          <m:t xml:space="preserve"> </m:t>
        </m:r>
        <m:r>
          <m:rPr>
            <m:sty m:val="p"/>
          </m:rPr>
          <w:rPr>
            <w:rFonts w:ascii="Cambria Math" w:hAnsi="Cambria Math"/>
            <w:sz w:val="24"/>
            <w:szCs w:val="24"/>
          </w:rPr>
          <m:t>and</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oMath>
      <w:r w:rsidRPr="00817B6A">
        <w:rPr>
          <w:sz w:val="24"/>
          <w:szCs w:val="24"/>
        </w:rPr>
        <w:t xml:space="preserve"> are the parameters defined in the corresponding membership function which needs to be tuned during control action.</w:t>
      </w:r>
      <w:r w:rsidR="00635C2A">
        <w:rPr>
          <w:sz w:val="24"/>
          <w:szCs w:val="24"/>
        </w:rPr>
        <w:t xml:space="preserve"> The parameter </w:t>
      </w:r>
      <m:oMath>
        <m:sSub>
          <m:sSubPr>
            <m:ctrlPr>
              <w:rPr>
                <w:rFonts w:ascii="Cambria Math" w:hAnsi="Cambria Math"/>
                <w:i/>
                <w:sz w:val="24"/>
                <w:szCs w:val="24"/>
              </w:rPr>
            </m:ctrlPr>
          </m:sSubPr>
          <m:e>
            <m:r>
              <w:rPr>
                <w:rFonts w:ascii="Cambria Math" w:hAnsi="Cambria Math"/>
                <w:sz w:val="24"/>
                <w:szCs w:val="24"/>
              </w:rPr>
              <m:t xml:space="preserve"> a</m:t>
            </m:r>
          </m:e>
          <m:sub>
            <m:r>
              <w:rPr>
                <w:rFonts w:ascii="Cambria Math" w:hAnsi="Cambria Math"/>
                <w:sz w:val="24"/>
                <w:szCs w:val="24"/>
              </w:rPr>
              <m:t>2</m:t>
            </m:r>
          </m:sub>
        </m:sSub>
      </m:oMath>
      <w:r w:rsidR="00635C2A">
        <w:rPr>
          <w:sz w:val="24"/>
          <w:szCs w:val="24"/>
        </w:rPr>
        <w:t xml:space="preserve"> is selected as zero to reduce the computational burden.</w:t>
      </w:r>
    </w:p>
    <w:p w14:paraId="40FD15B8" w14:textId="77777777" w:rsidR="00817B6A" w:rsidRPr="00817B6A" w:rsidRDefault="00817B6A" w:rsidP="00817B6A">
      <w:pPr>
        <w:spacing w:line="480" w:lineRule="auto"/>
        <w:jc w:val="both"/>
        <w:rPr>
          <w:sz w:val="24"/>
          <w:szCs w:val="24"/>
        </w:rPr>
      </w:pPr>
      <w:r w:rsidRPr="00817B6A">
        <w:rPr>
          <w:i/>
          <w:sz w:val="24"/>
          <w:szCs w:val="24"/>
        </w:rPr>
        <w:t>Layer 2:</w:t>
      </w:r>
      <w:r w:rsidRPr="00817B6A">
        <w:rPr>
          <w:sz w:val="24"/>
          <w:szCs w:val="24"/>
        </w:rPr>
        <w:t xml:space="preserve">  In this layer, each node multiplies the entering signals and directs the output to the next level that represents the individual firing strength μ</w:t>
      </w:r>
      <w:r w:rsidRPr="00817B6A">
        <w:rPr>
          <w:sz w:val="24"/>
          <w:szCs w:val="24"/>
          <w:vertAlign w:val="subscript"/>
        </w:rPr>
        <w:t>i</w:t>
      </w:r>
      <w:r w:rsidRPr="00817B6A">
        <w:rPr>
          <w:sz w:val="24"/>
          <w:szCs w:val="24"/>
        </w:rPr>
        <w:t xml:space="preserve"> of a rule. </w:t>
      </w:r>
    </w:p>
    <w:p w14:paraId="48371660" w14:textId="77777777" w:rsidR="00817B6A" w:rsidRPr="00817B6A" w:rsidRDefault="00000000" w:rsidP="00817B6A">
      <w:pPr>
        <w:spacing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i</m:t>
            </m:r>
          </m:sup>
        </m:sSubSup>
        <m:r>
          <w:rPr>
            <w:rFonts w:ascii="Cambria Math" w:hAnsi="Cambria Math"/>
            <w:sz w:val="24"/>
            <w:szCs w:val="24"/>
          </w:rPr>
          <m:t>(x)</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i</m:t>
            </m:r>
          </m:sup>
        </m:sSubSup>
        <m:r>
          <w:rPr>
            <w:rFonts w:ascii="Cambria Math" w:hAnsi="Cambria Math"/>
            <w:sz w:val="24"/>
            <w:szCs w:val="24"/>
          </w:rPr>
          <m:t>(x)</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i</m:t>
            </m:r>
          </m:sup>
        </m:sSubSup>
        <m:r>
          <w:rPr>
            <w:rFonts w:ascii="Cambria Math" w:hAnsi="Cambria Math"/>
            <w:sz w:val="24"/>
            <w:szCs w:val="24"/>
          </w:rPr>
          <m:t>(x)</m:t>
        </m:r>
      </m:oMath>
      <w:r w:rsidR="00817B6A" w:rsidRPr="00817B6A">
        <w:rPr>
          <w:sz w:val="24"/>
          <w:szCs w:val="24"/>
        </w:rPr>
        <w:t xml:space="preserve"> </w:t>
      </w:r>
      <w:r w:rsidR="00817B6A" w:rsidRPr="00817B6A">
        <w:rPr>
          <w:sz w:val="24"/>
          <w:szCs w:val="24"/>
        </w:rPr>
        <w:tab/>
      </w:r>
      <w:r w:rsidR="00817B6A" w:rsidRPr="00817B6A">
        <w:rPr>
          <w:sz w:val="24"/>
          <w:szCs w:val="24"/>
        </w:rPr>
        <w:tab/>
      </w:r>
      <w:r w:rsidR="00817B6A">
        <w:rPr>
          <w:sz w:val="24"/>
          <w:szCs w:val="24"/>
        </w:rPr>
        <w:tab/>
      </w:r>
      <w:r w:rsidR="00817B6A">
        <w:rPr>
          <w:sz w:val="24"/>
          <w:szCs w:val="24"/>
        </w:rPr>
        <w:tab/>
      </w:r>
      <w:r w:rsidR="00817B6A">
        <w:rPr>
          <w:sz w:val="24"/>
          <w:szCs w:val="24"/>
        </w:rPr>
        <w:tab/>
      </w:r>
      <w:r w:rsidR="00817B6A">
        <w:rPr>
          <w:sz w:val="24"/>
          <w:szCs w:val="24"/>
        </w:rPr>
        <w:tab/>
      </w:r>
      <w:r w:rsidR="00817B6A">
        <w:rPr>
          <w:sz w:val="24"/>
          <w:szCs w:val="24"/>
        </w:rPr>
        <w:tab/>
      </w:r>
      <w:r w:rsidR="00635C2A">
        <w:rPr>
          <w:sz w:val="24"/>
          <w:szCs w:val="24"/>
        </w:rPr>
        <w:tab/>
      </w:r>
      <w:r w:rsidR="00635C2A">
        <w:rPr>
          <w:sz w:val="24"/>
          <w:szCs w:val="24"/>
        </w:rPr>
        <w:tab/>
        <w:t>(5</w:t>
      </w:r>
      <w:r w:rsidR="00817B6A" w:rsidRPr="00817B6A">
        <w:rPr>
          <w:sz w:val="24"/>
          <w:szCs w:val="24"/>
        </w:rPr>
        <w:t>)</w:t>
      </w:r>
    </w:p>
    <w:p w14:paraId="04623540" w14:textId="77777777" w:rsidR="00817B6A" w:rsidRPr="00817B6A" w:rsidRDefault="00817B6A" w:rsidP="00817B6A">
      <w:pPr>
        <w:spacing w:line="480" w:lineRule="auto"/>
        <w:jc w:val="both"/>
        <w:rPr>
          <w:sz w:val="24"/>
          <w:szCs w:val="24"/>
        </w:rPr>
      </w:pPr>
      <w:r w:rsidRPr="00817B6A">
        <w:rPr>
          <w:sz w:val="24"/>
          <w:szCs w:val="24"/>
        </w:rPr>
        <w:t xml:space="preserve">For the proposed controller only one input is chosen. So, the second layer can be ignored and the output of first layer goes to the third layer. </w:t>
      </w:r>
    </w:p>
    <w:p w14:paraId="46A17998" w14:textId="77777777" w:rsidR="00817B6A" w:rsidRPr="00817B6A" w:rsidRDefault="00000000" w:rsidP="00817B6A">
      <w:pPr>
        <w:spacing w:line="480" w:lineRule="auto"/>
        <w:jc w:val="right"/>
        <w:rPr>
          <w:sz w:val="24"/>
          <w:szCs w:val="24"/>
        </w:rPr>
      </w:pPr>
      <m:oMath>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d>
          <m:dPr>
            <m:ctrlPr>
              <w:rPr>
                <w:rFonts w:ascii="Cambria Math" w:hAnsi="Cambria Math"/>
                <w:i/>
                <w:sz w:val="24"/>
                <w:szCs w:val="24"/>
              </w:rPr>
            </m:ctrlPr>
          </m:dPr>
          <m:e>
            <m:r>
              <w:rPr>
                <w:rFonts w:ascii="Cambria Math" w:hAnsi="Cambria Math"/>
                <w:sz w:val="24"/>
                <w:szCs w:val="24"/>
              </w:rPr>
              <m:t>x</m:t>
            </m:r>
          </m:e>
        </m:d>
      </m:oMath>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t>(6</w:t>
      </w:r>
      <w:r w:rsidR="00817B6A" w:rsidRPr="00817B6A">
        <w:rPr>
          <w:rFonts w:eastAsiaTheme="minorEastAsia"/>
          <w:sz w:val="24"/>
          <w:szCs w:val="24"/>
        </w:rPr>
        <w:t>)</w:t>
      </w:r>
    </w:p>
    <w:p w14:paraId="3BC28F8A" w14:textId="77777777" w:rsidR="00817B6A" w:rsidRPr="00817B6A" w:rsidRDefault="00817B6A" w:rsidP="00817B6A">
      <w:pPr>
        <w:spacing w:line="480" w:lineRule="auto"/>
        <w:jc w:val="both"/>
        <w:rPr>
          <w:sz w:val="24"/>
          <w:szCs w:val="24"/>
        </w:rPr>
      </w:pPr>
      <w:r w:rsidRPr="00817B6A">
        <w:rPr>
          <w:i/>
          <w:sz w:val="24"/>
          <w:szCs w:val="24"/>
        </w:rPr>
        <w:t>Layer 3:</w:t>
      </w:r>
      <w:r w:rsidRPr="00817B6A">
        <w:rPr>
          <w:sz w:val="24"/>
          <w:szCs w:val="24"/>
        </w:rPr>
        <w:t xml:space="preserve"> Each block in the third layer which is also known as normalization stage, estimates the proportion of the i-th rule firing strength ( </w:t>
      </w:r>
      <m:oMath>
        <m:sSub>
          <m:sSubPr>
            <m:ctrlPr>
              <w:rPr>
                <w:rFonts w:ascii="Cambria Math" w:hAnsi="Cambria Math"/>
                <w:sz w:val="24"/>
                <w:szCs w:val="24"/>
              </w:rPr>
            </m:ctrlPr>
          </m:sSubPr>
          <m:e>
            <m:acc>
              <m:accPr>
                <m:chr m:val="̅"/>
                <m:ctrlPr>
                  <w:rPr>
                    <w:rFonts w:ascii="Cambria Math" w:hAnsi="Cambria Math"/>
                    <w:sz w:val="24"/>
                    <w:szCs w:val="24"/>
                  </w:rPr>
                </m:ctrlPr>
              </m:accPr>
              <m:e>
                <m:r>
                  <m:rPr>
                    <m:sty m:val="p"/>
                  </m:rPr>
                  <w:rPr>
                    <w:rFonts w:ascii="Cambria Math" w:hAnsi="Cambria Math"/>
                    <w:sz w:val="24"/>
                    <w:szCs w:val="24"/>
                  </w:rPr>
                  <m:t>μ</m:t>
                </m:r>
              </m:e>
            </m:acc>
          </m:e>
          <m:sub>
            <m:r>
              <m:rPr>
                <m:sty m:val="p"/>
              </m:rPr>
              <w:rPr>
                <w:rFonts w:ascii="Cambria Math" w:hAnsi="Cambria Math"/>
                <w:sz w:val="24"/>
                <w:szCs w:val="24"/>
              </w:rPr>
              <m:t>i</m:t>
            </m:r>
          </m:sub>
        </m:sSub>
      </m:oMath>
      <w:r w:rsidRPr="00817B6A">
        <w:rPr>
          <w:sz w:val="24"/>
          <w:szCs w:val="24"/>
        </w:rPr>
        <w:t xml:space="preserve">) to the sum of the firing strength of all rules. </w:t>
      </w:r>
    </w:p>
    <w:p w14:paraId="32097A60" w14:textId="77777777" w:rsidR="00817B6A" w:rsidRPr="00817B6A" w:rsidRDefault="00000000" w:rsidP="00817B6A">
      <w:pPr>
        <w:spacing w:after="120" w:line="480" w:lineRule="auto"/>
        <w:jc w:val="right"/>
        <w:rPr>
          <w:sz w:val="24"/>
          <w:szCs w:val="24"/>
        </w:rPr>
      </w:pP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i</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t xml:space="preserve">    </w:t>
      </w:r>
      <w:r w:rsidR="00635C2A">
        <w:rPr>
          <w:sz w:val="24"/>
          <w:szCs w:val="24"/>
        </w:rPr>
        <w:t xml:space="preserve">   </w:t>
      </w:r>
      <w:r w:rsidR="00635C2A">
        <w:rPr>
          <w:sz w:val="24"/>
          <w:szCs w:val="24"/>
        </w:rPr>
        <w:tab/>
      </w:r>
      <w:r w:rsidR="00817B6A">
        <w:rPr>
          <w:sz w:val="24"/>
          <w:szCs w:val="24"/>
        </w:rPr>
        <w:tab/>
      </w:r>
      <w:r w:rsidR="00817B6A">
        <w:rPr>
          <w:sz w:val="24"/>
          <w:szCs w:val="24"/>
        </w:rPr>
        <w:tab/>
      </w:r>
      <w:r w:rsidR="00635C2A">
        <w:rPr>
          <w:sz w:val="24"/>
          <w:szCs w:val="24"/>
        </w:rPr>
        <w:tab/>
        <w:t>(7</w:t>
      </w:r>
      <w:r w:rsidR="00817B6A" w:rsidRPr="00817B6A">
        <w:rPr>
          <w:sz w:val="24"/>
          <w:szCs w:val="24"/>
        </w:rPr>
        <w:t>)</w:t>
      </w:r>
    </w:p>
    <w:p w14:paraId="30A8752A" w14:textId="77777777" w:rsidR="00817B6A" w:rsidRPr="00817B6A" w:rsidRDefault="00817B6A" w:rsidP="00817B6A">
      <w:pPr>
        <w:spacing w:line="480" w:lineRule="auto"/>
        <w:jc w:val="both"/>
        <w:rPr>
          <w:sz w:val="24"/>
          <w:szCs w:val="24"/>
        </w:rPr>
      </w:pPr>
      <w:r w:rsidRPr="00817B6A">
        <w:rPr>
          <w:i/>
          <w:sz w:val="24"/>
          <w:szCs w:val="24"/>
        </w:rPr>
        <w:t>Layer 4:</w:t>
      </w:r>
      <w:r w:rsidRPr="00817B6A">
        <w:rPr>
          <w:sz w:val="24"/>
          <w:szCs w:val="24"/>
        </w:rPr>
        <w:t xml:space="preserve"> In this layer, the function, </w:t>
      </w:r>
      <w:r w:rsidRPr="00817B6A">
        <w:rPr>
          <w:i/>
          <w:sz w:val="24"/>
          <w:szCs w:val="24"/>
        </w:rPr>
        <w:t>f</w:t>
      </w:r>
      <w:r w:rsidRPr="00817B6A">
        <w:rPr>
          <w:i/>
          <w:sz w:val="24"/>
          <w:szCs w:val="24"/>
          <w:vertAlign w:val="subscript"/>
        </w:rPr>
        <w:t>i</w:t>
      </w:r>
      <w:r w:rsidRPr="00817B6A">
        <w:rPr>
          <w:sz w:val="24"/>
          <w:szCs w:val="24"/>
        </w:rPr>
        <w:t xml:space="preserve"> is calculated as the linear activation function. A single input first order Sugeno fuzzy model is utilized in this model.</w:t>
      </w:r>
    </w:p>
    <w:p w14:paraId="49A3A041" w14:textId="77777777" w:rsidR="00817B6A" w:rsidRDefault="00817B6A" w:rsidP="00817B6A">
      <w:pPr>
        <w:spacing w:after="120" w:line="480" w:lineRule="auto"/>
        <w:jc w:val="right"/>
        <w:rPr>
          <w:sz w:val="24"/>
          <w:szCs w:val="24"/>
        </w:rPr>
      </w:pPr>
      <w:r w:rsidRPr="00817B6A">
        <w:rPr>
          <w:sz w:val="24"/>
          <w:szCs w:val="24"/>
        </w:rPr>
        <w:t xml:space="preserve">         </w:t>
      </w:r>
      <w:r w:rsidRPr="00817B6A">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x</m:t>
        </m:r>
      </m:oMath>
      <w:r w:rsidRPr="00817B6A">
        <w:rPr>
          <w:sz w:val="24"/>
          <w:szCs w:val="24"/>
        </w:rPr>
        <w:tab/>
      </w:r>
      <w:r>
        <w:rPr>
          <w:sz w:val="24"/>
          <w:szCs w:val="24"/>
        </w:rPr>
        <w:tab/>
      </w:r>
      <w:r>
        <w:rPr>
          <w:sz w:val="24"/>
          <w:szCs w:val="24"/>
        </w:rPr>
        <w:tab/>
      </w:r>
      <w:r>
        <w:rPr>
          <w:sz w:val="24"/>
          <w:szCs w:val="24"/>
        </w:rPr>
        <w:tab/>
      </w:r>
      <w:r>
        <w:rPr>
          <w:sz w:val="24"/>
          <w:szCs w:val="24"/>
        </w:rPr>
        <w:tab/>
      </w:r>
      <w:r>
        <w:rPr>
          <w:sz w:val="24"/>
          <w:szCs w:val="24"/>
        </w:rPr>
        <w:tab/>
      </w:r>
      <w:r w:rsidR="00635C2A">
        <w:rPr>
          <w:sz w:val="24"/>
          <w:szCs w:val="24"/>
        </w:rPr>
        <w:tab/>
        <w:t>(8</w:t>
      </w:r>
      <w:r w:rsidRPr="00817B6A">
        <w:rPr>
          <w:sz w:val="24"/>
          <w:szCs w:val="24"/>
        </w:rPr>
        <w:t>)</w:t>
      </w:r>
    </w:p>
    <w:p w14:paraId="2547A8D8" w14:textId="77777777" w:rsidR="00635C2A" w:rsidRDefault="00635C2A" w:rsidP="00635C2A">
      <w:pPr>
        <w:spacing w:after="120" w:line="480" w:lineRule="auto"/>
        <w:jc w:val="right"/>
        <w:rPr>
          <w:sz w:val="24"/>
          <w:szCs w:val="24"/>
        </w:rPr>
      </w:pPr>
      <w:r w:rsidRPr="00817B6A">
        <w:rPr>
          <w:sz w:val="24"/>
          <w:szCs w:val="24"/>
        </w:rPr>
        <w:t xml:space="preserve">         </w:t>
      </w:r>
      <w:r w:rsidRPr="00817B6A">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x</m:t>
        </m:r>
      </m:oMath>
      <w:r w:rsidRPr="00817B6A">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(9</w:t>
      </w:r>
      <w:r w:rsidRPr="00817B6A">
        <w:rPr>
          <w:sz w:val="24"/>
          <w:szCs w:val="24"/>
        </w:rPr>
        <w:t>)</w:t>
      </w:r>
    </w:p>
    <w:p w14:paraId="49252808" w14:textId="77777777" w:rsidR="00635C2A" w:rsidRPr="00817B6A" w:rsidRDefault="00635C2A" w:rsidP="00635C2A">
      <w:pPr>
        <w:spacing w:after="120" w:line="480" w:lineRule="auto"/>
        <w:jc w:val="right"/>
        <w:rPr>
          <w:sz w:val="24"/>
          <w:szCs w:val="24"/>
        </w:rPr>
      </w:pPr>
      <w:r w:rsidRPr="00817B6A">
        <w:rPr>
          <w:sz w:val="24"/>
          <w:szCs w:val="24"/>
        </w:rPr>
        <w:t xml:space="preserve">         </w:t>
      </w:r>
      <w:r w:rsidRPr="00817B6A">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3</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3</m:t>
            </m:r>
          </m:sup>
        </m:sSubSup>
        <m:r>
          <w:rPr>
            <w:rFonts w:ascii="Cambria Math" w:hAnsi="Cambria Math"/>
            <w:sz w:val="24"/>
            <w:szCs w:val="24"/>
          </w:rPr>
          <m:t>x</m:t>
        </m:r>
      </m:oMath>
      <w:r w:rsidRPr="00817B6A">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(10</w:t>
      </w:r>
      <w:r w:rsidRPr="00817B6A">
        <w:rPr>
          <w:sz w:val="24"/>
          <w:szCs w:val="24"/>
        </w:rPr>
        <w:t>)</w:t>
      </w:r>
    </w:p>
    <w:p w14:paraId="317D9246" w14:textId="77777777" w:rsidR="00817B6A" w:rsidRPr="00817B6A" w:rsidRDefault="00817B6A" w:rsidP="00817B6A">
      <w:pPr>
        <w:spacing w:line="480" w:lineRule="auto"/>
        <w:jc w:val="both"/>
        <w:rPr>
          <w:sz w:val="24"/>
          <w:szCs w:val="24"/>
        </w:rPr>
      </w:pPr>
      <w:r w:rsidRPr="00817B6A">
        <w:rPr>
          <w:sz w:val="24"/>
          <w:szCs w:val="24"/>
        </w:rPr>
        <w:t xml:space="preserve">In this stage, the parameters </w:t>
      </w:r>
      <m:oMath>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o</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oMath>
      <w:r w:rsidRPr="00817B6A">
        <w:rPr>
          <w:sz w:val="24"/>
          <w:szCs w:val="24"/>
        </w:rPr>
        <w:t xml:space="preserve">are tuned based on the operating condition of DFIG. These parameters are known as consequent parameters. </w:t>
      </w:r>
    </w:p>
    <w:p w14:paraId="39615954" w14:textId="77777777" w:rsidR="00817B6A" w:rsidRPr="00817B6A" w:rsidRDefault="00817B6A" w:rsidP="00817B6A">
      <w:pPr>
        <w:spacing w:line="480" w:lineRule="auto"/>
        <w:jc w:val="both"/>
        <w:rPr>
          <w:sz w:val="24"/>
          <w:szCs w:val="24"/>
        </w:rPr>
      </w:pPr>
      <w:r w:rsidRPr="00817B6A">
        <w:rPr>
          <w:i/>
          <w:sz w:val="24"/>
          <w:szCs w:val="24"/>
        </w:rPr>
        <w:t>Layer 5:</w:t>
      </w:r>
      <w:r w:rsidRPr="00817B6A">
        <w:rPr>
          <w:sz w:val="24"/>
          <w:szCs w:val="24"/>
        </w:rPr>
        <w:t xml:space="preserve"> The final layer is the output layer which computes the overall output by combining the incoming data.</w:t>
      </w:r>
    </w:p>
    <w:p w14:paraId="66ACB372" w14:textId="77777777" w:rsidR="00817B6A" w:rsidRPr="00817B6A" w:rsidRDefault="00817B6A" w:rsidP="00817B6A">
      <w:pPr>
        <w:spacing w:line="480" w:lineRule="auto"/>
        <w:jc w:val="right"/>
        <w:rPr>
          <w:sz w:val="24"/>
          <w:szCs w:val="24"/>
        </w:rPr>
      </w:pPr>
      <w:r w:rsidRPr="00817B6A">
        <w:rPr>
          <w:sz w:val="24"/>
          <w:szCs w:val="24"/>
        </w:rPr>
        <w:t xml:space="preserve">         </w:t>
      </w:r>
      <m:oMath>
        <m:r>
          <w:rPr>
            <w:rFonts w:ascii="Cambria Math" w:hAnsi="Cambria Math"/>
            <w:sz w:val="24"/>
            <w:szCs w:val="24"/>
          </w:rPr>
          <m:t>f=</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3</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oMath>
      <w:r w:rsidRPr="00817B6A">
        <w:rPr>
          <w:sz w:val="24"/>
          <w:szCs w:val="24"/>
        </w:rPr>
        <w:tab/>
        <w:t xml:space="preserve"> </w:t>
      </w:r>
      <w:r w:rsidRPr="00817B6A">
        <w:rPr>
          <w:sz w:val="24"/>
          <w:szCs w:val="24"/>
        </w:rPr>
        <w:tab/>
        <w:t xml:space="preserve">     </w:t>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sidR="00635C2A">
        <w:rPr>
          <w:sz w:val="24"/>
          <w:szCs w:val="24"/>
        </w:rPr>
        <w:t xml:space="preserve">  </w:t>
      </w:r>
      <w:r w:rsidR="00635C2A">
        <w:rPr>
          <w:sz w:val="24"/>
          <w:szCs w:val="24"/>
        </w:rPr>
        <w:tab/>
        <w:t>(11</w:t>
      </w:r>
      <w:r w:rsidRPr="00817B6A">
        <w:rPr>
          <w:sz w:val="24"/>
          <w:szCs w:val="24"/>
        </w:rPr>
        <w:t>)</w:t>
      </w:r>
    </w:p>
    <w:p w14:paraId="0A6D04A5" w14:textId="77777777" w:rsidR="00817B6A" w:rsidRPr="00817B6A" w:rsidRDefault="00817B6A" w:rsidP="00817B6A">
      <w:pPr>
        <w:pStyle w:val="icsmheading2"/>
        <w:spacing w:before="0" w:after="0" w:line="480" w:lineRule="auto"/>
        <w:rPr>
          <w:i w:val="0"/>
          <w:iCs/>
          <w:sz w:val="24"/>
          <w:szCs w:val="24"/>
        </w:rPr>
      </w:pPr>
      <w:r w:rsidRPr="00817B6A">
        <w:rPr>
          <w:i w:val="0"/>
          <w:iCs/>
          <w:sz w:val="24"/>
          <w:szCs w:val="24"/>
        </w:rPr>
        <w:t>2.2 Online self-tuning algorithm</w:t>
      </w:r>
    </w:p>
    <w:p w14:paraId="1357D475" w14:textId="77777777" w:rsidR="00817B6A" w:rsidRPr="00817B6A" w:rsidRDefault="00817B6A" w:rsidP="00817B6A">
      <w:pPr>
        <w:spacing w:line="480" w:lineRule="auto"/>
        <w:ind w:left="90" w:firstLine="630"/>
        <w:jc w:val="both"/>
        <w:rPr>
          <w:sz w:val="24"/>
          <w:szCs w:val="24"/>
        </w:rPr>
      </w:pPr>
      <w:r w:rsidRPr="00817B6A">
        <w:rPr>
          <w:sz w:val="24"/>
          <w:szCs w:val="24"/>
        </w:rPr>
        <w:t>It is impossible to calculate the desired outputs of the ANFIS controller, which are d-q axis currents for rotor and grid side control (i</w:t>
      </w:r>
      <w:r w:rsidRPr="00817B6A">
        <w:rPr>
          <w:sz w:val="24"/>
          <w:szCs w:val="24"/>
          <w:vertAlign w:val="subscript"/>
        </w:rPr>
        <w:t>dr</w:t>
      </w:r>
      <w:r w:rsidRPr="00817B6A">
        <w:rPr>
          <w:sz w:val="24"/>
          <w:szCs w:val="24"/>
        </w:rPr>
        <w:t>, i</w:t>
      </w:r>
      <w:r w:rsidRPr="00817B6A">
        <w:rPr>
          <w:sz w:val="24"/>
          <w:szCs w:val="24"/>
          <w:vertAlign w:val="subscript"/>
        </w:rPr>
        <w:t>qr</w:t>
      </w:r>
      <w:r w:rsidRPr="00817B6A">
        <w:rPr>
          <w:sz w:val="24"/>
          <w:szCs w:val="24"/>
        </w:rPr>
        <w:t>, i</w:t>
      </w:r>
      <w:r w:rsidRPr="00817B6A">
        <w:rPr>
          <w:sz w:val="24"/>
          <w:szCs w:val="24"/>
          <w:vertAlign w:val="subscript"/>
        </w:rPr>
        <w:t>dg</w:t>
      </w:r>
      <w:r w:rsidRPr="00817B6A">
        <w:rPr>
          <w:sz w:val="24"/>
          <w:szCs w:val="24"/>
        </w:rPr>
        <w:t>, i</w:t>
      </w:r>
      <w:r w:rsidRPr="00817B6A">
        <w:rPr>
          <w:sz w:val="24"/>
          <w:szCs w:val="24"/>
          <w:vertAlign w:val="subscript"/>
        </w:rPr>
        <w:t>qg</w:t>
      </w:r>
      <w:r w:rsidRPr="00817B6A">
        <w:rPr>
          <w:sz w:val="24"/>
          <w:szCs w:val="24"/>
        </w:rPr>
        <w:t xml:space="preserve">). Hence training data sequence can’t be obtained especially for variable wind speed. Therefore, an unsupervised self-tuning algorithm is developed in the paper. The controller targets to minimize the objective </w:t>
      </w:r>
      <w:r w:rsidRPr="00817B6A">
        <w:rPr>
          <w:sz w:val="24"/>
          <w:szCs w:val="24"/>
        </w:rPr>
        <w:lastRenderedPageBreak/>
        <w:t>function which is a squared normalized error function of the ANFIS controller input. The objective function is defined as,</w:t>
      </w:r>
    </w:p>
    <w:p w14:paraId="2B7E4DEB" w14:textId="77777777" w:rsidR="00817B6A" w:rsidRPr="00817B6A" w:rsidRDefault="00817B6A" w:rsidP="00817B6A">
      <w:pPr>
        <w:spacing w:after="120" w:line="480" w:lineRule="auto"/>
        <w:ind w:left="91" w:firstLine="91"/>
        <w:jc w:val="right"/>
        <w:rPr>
          <w:sz w:val="24"/>
          <w:szCs w:val="24"/>
        </w:rPr>
      </w:pPr>
      <m:oMath>
        <m:r>
          <w:rPr>
            <w:rFonts w:ascii="Cambria Math" w:hAnsi="Cambria Math"/>
            <w:sz w:val="24"/>
            <w:szCs w:val="24"/>
          </w:rPr>
          <m:t>W=</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den>
            </m:f>
            <m:r>
              <w:rPr>
                <w:rFonts w:ascii="Cambria Math" w:hAnsi="Cambria Math"/>
                <w:sz w:val="24"/>
                <w:szCs w:val="24"/>
              </w:rPr>
              <m:t>)</m:t>
            </m:r>
          </m:e>
          <m:sup>
            <m:r>
              <w:rPr>
                <w:rFonts w:ascii="Cambria Math" w:hAnsi="Cambria Math"/>
                <w:sz w:val="24"/>
                <w:szCs w:val="24"/>
              </w:rPr>
              <m:t>2</m:t>
            </m:r>
          </m:sup>
        </m:sSup>
      </m:oMath>
      <w:r w:rsidRPr="00817B6A">
        <w:rPr>
          <w:sz w:val="24"/>
          <w:szCs w:val="24"/>
        </w:rPr>
        <w:t xml:space="preserve"> </w:t>
      </w:r>
      <w:r w:rsidRPr="00817B6A">
        <w:rPr>
          <w:sz w:val="24"/>
          <w:szCs w:val="24"/>
        </w:rPr>
        <w:tab/>
      </w:r>
      <w:r w:rsidRPr="00817B6A">
        <w:rPr>
          <w:sz w:val="24"/>
          <w:szCs w:val="24"/>
        </w:rPr>
        <w:tab/>
      </w:r>
      <w:r w:rsidR="00CD4892">
        <w:rPr>
          <w:sz w:val="24"/>
          <w:szCs w:val="24"/>
        </w:rPr>
        <w:tab/>
      </w:r>
      <w:r w:rsidR="00CD4892">
        <w:rPr>
          <w:sz w:val="24"/>
          <w:szCs w:val="24"/>
        </w:rPr>
        <w:tab/>
      </w:r>
      <w:r w:rsidR="00635C2A">
        <w:rPr>
          <w:sz w:val="24"/>
          <w:szCs w:val="24"/>
        </w:rPr>
        <w:tab/>
      </w:r>
      <w:r w:rsidR="00635C2A">
        <w:rPr>
          <w:sz w:val="24"/>
          <w:szCs w:val="24"/>
        </w:rPr>
        <w:tab/>
        <w:t>(12</w:t>
      </w:r>
      <w:r w:rsidRPr="00817B6A">
        <w:rPr>
          <w:sz w:val="24"/>
          <w:szCs w:val="24"/>
        </w:rPr>
        <w:t>)</w:t>
      </w:r>
    </w:p>
    <w:p w14:paraId="277FF9CD" w14:textId="77777777" w:rsidR="00817B6A" w:rsidRPr="00817B6A" w:rsidRDefault="00817B6A" w:rsidP="00817B6A">
      <w:pPr>
        <w:spacing w:line="480" w:lineRule="auto"/>
        <w:ind w:left="90" w:firstLine="90"/>
        <w:jc w:val="both"/>
        <w:rPr>
          <w:sz w:val="24"/>
          <w:szCs w:val="24"/>
        </w:rPr>
      </w:pPr>
      <w:r w:rsidRPr="00817B6A">
        <w:rPr>
          <w:sz w:val="24"/>
          <w:szCs w:val="24"/>
        </w:rPr>
        <w:t xml:space="preserve">where </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 xml:space="preserve">,x </m:t>
        </m:r>
      </m:oMath>
      <w:r w:rsidRPr="00817B6A">
        <w:rPr>
          <w:sz w:val="24"/>
          <w:szCs w:val="24"/>
        </w:rPr>
        <w:t xml:space="preserve">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oMath>
      <w:r w:rsidRPr="00817B6A">
        <w:rPr>
          <w:sz w:val="24"/>
          <w:szCs w:val="24"/>
        </w:rPr>
        <w:t xml:space="preserve"> are the reference, actual and desired value of the variable and </w:t>
      </w:r>
      <m:oMath>
        <m:r>
          <w:rPr>
            <w:rFonts w:ascii="Cambria Math" w:hAnsi="Cambria Math"/>
            <w:sz w:val="24"/>
            <w:szCs w:val="24"/>
          </w:rPr>
          <m:t>x</m:t>
        </m:r>
      </m:oMath>
      <w:r w:rsidRPr="00817B6A">
        <w:rPr>
          <w:sz w:val="24"/>
          <w:szCs w:val="24"/>
        </w:rPr>
        <w:t xml:space="preserve"> is  scalar.</w:t>
      </w:r>
    </w:p>
    <w:p w14:paraId="739F079C" w14:textId="77777777" w:rsidR="00817B6A" w:rsidRPr="00817B6A" w:rsidRDefault="00817B6A" w:rsidP="00817B6A">
      <w:pPr>
        <w:pStyle w:val="Heading3"/>
        <w:keepLines/>
        <w:tabs>
          <w:tab w:val="center" w:pos="0"/>
          <w:tab w:val="center" w:pos="567"/>
        </w:tabs>
        <w:spacing w:before="120" w:after="120" w:line="480" w:lineRule="auto"/>
        <w:rPr>
          <w:b/>
          <w:sz w:val="24"/>
          <w:szCs w:val="24"/>
        </w:rPr>
      </w:pPr>
      <w:r w:rsidRPr="00817B6A">
        <w:rPr>
          <w:b/>
          <w:sz w:val="24"/>
          <w:szCs w:val="24"/>
        </w:rPr>
        <w:t xml:space="preserve">2.3 </w:t>
      </w:r>
      <w:bookmarkStart w:id="2" w:name="_Toc13449864"/>
      <w:r w:rsidRPr="00817B6A">
        <w:rPr>
          <w:b/>
          <w:sz w:val="24"/>
          <w:szCs w:val="24"/>
        </w:rPr>
        <w:t>Tuning of Pre-Condition and Consequent Parameters</w:t>
      </w:r>
      <w:bookmarkEnd w:id="2"/>
    </w:p>
    <w:p w14:paraId="36F3D938" w14:textId="77777777" w:rsidR="00817B6A" w:rsidRPr="00817B6A" w:rsidRDefault="00817B6A" w:rsidP="00817B6A">
      <w:pPr>
        <w:spacing w:line="480" w:lineRule="auto"/>
        <w:jc w:val="both"/>
        <w:rPr>
          <w:sz w:val="24"/>
          <w:szCs w:val="24"/>
        </w:rPr>
      </w:pPr>
      <w:r w:rsidRPr="00817B6A">
        <w:rPr>
          <w:sz w:val="24"/>
          <w:szCs w:val="24"/>
        </w:rPr>
        <w:t>The learning rule of the proposed controller can be given as [12]:</w:t>
      </w:r>
    </w:p>
    <w:p w14:paraId="43E10266" w14:textId="77777777" w:rsidR="00817B6A" w:rsidRPr="00817B6A" w:rsidRDefault="00000000" w:rsidP="00817B6A">
      <w:pPr>
        <w:spacing w:before="12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ai</m:t>
            </m:r>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en>
        </m:f>
      </m:oMath>
      <w:r w:rsidR="00817B6A" w:rsidRPr="00817B6A">
        <w:rPr>
          <w:sz w:val="24"/>
          <w:szCs w:val="24"/>
        </w:rPr>
        <w:t xml:space="preserve"> ,</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bi</m:t>
            </m:r>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en>
        </m:f>
      </m:oMath>
      <w:r w:rsidR="00817B6A" w:rsidRPr="00817B6A">
        <w:rPr>
          <w:rFonts w:eastAsiaTheme="minorEastAsia"/>
          <w:sz w:val="24"/>
          <w:szCs w:val="24"/>
        </w:rPr>
        <w:tab/>
      </w:r>
      <w:r w:rsidR="00CD4892">
        <w:rPr>
          <w:rFonts w:eastAsiaTheme="minorEastAsia"/>
          <w:sz w:val="24"/>
          <w:szCs w:val="24"/>
        </w:rPr>
        <w:tab/>
      </w:r>
      <w:r w:rsidR="00635C2A">
        <w:rPr>
          <w:sz w:val="24"/>
          <w:szCs w:val="24"/>
        </w:rPr>
        <w:tab/>
        <w:t>(13</w:t>
      </w:r>
      <w:r w:rsidR="00817B6A" w:rsidRPr="00817B6A">
        <w:rPr>
          <w:sz w:val="24"/>
          <w:szCs w:val="24"/>
        </w:rPr>
        <w:t>)</w:t>
      </w:r>
    </w:p>
    <w:p w14:paraId="2A25E0B7" w14:textId="77777777" w:rsidR="00817B6A" w:rsidRPr="00817B6A" w:rsidRDefault="00817B6A" w:rsidP="00817B6A">
      <w:pPr>
        <w:spacing w:line="480" w:lineRule="auto"/>
        <w:jc w:val="both"/>
        <w:rPr>
          <w:sz w:val="24"/>
          <w:szCs w:val="24"/>
        </w:rPr>
      </w:pPr>
      <w:r w:rsidRPr="00817B6A">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ai</m:t>
            </m:r>
          </m:sub>
        </m:sSub>
      </m:oMath>
      <w:r w:rsidRPr="00817B6A">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bi</m:t>
            </m:r>
          </m:sub>
        </m:sSub>
      </m:oMath>
      <w:r w:rsidRPr="00817B6A">
        <w:rPr>
          <w:sz w:val="24"/>
          <w:szCs w:val="24"/>
        </w:rPr>
        <w:t xml:space="preserve"> are the learning rates of the corresponding parameters. The derivatives can be defined as:</w:t>
      </w:r>
    </w:p>
    <w:p w14:paraId="0A2AA845" w14:textId="77777777" w:rsidR="00817B6A" w:rsidRPr="00817B6A" w:rsidRDefault="00000000" w:rsidP="00817B6A">
      <w:pPr>
        <w:spacing w:before="120" w:after="120" w:line="480" w:lineRule="auto"/>
        <w:jc w:val="right"/>
        <w:rPr>
          <w:sz w:val="24"/>
          <w:szCs w:val="24"/>
        </w:rPr>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∂e</m:t>
            </m:r>
          </m:den>
        </m:f>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∂x</m:t>
            </m:r>
          </m:den>
        </m:f>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∂f</m:t>
            </m:r>
          </m:den>
        </m:f>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en>
        </m:f>
      </m:oMath>
      <w:r w:rsidR="00817B6A" w:rsidRPr="00817B6A">
        <w:rPr>
          <w:sz w:val="24"/>
          <w:szCs w:val="24"/>
        </w:rPr>
        <w:t xml:space="preserve"> ,</w:t>
      </w: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∂e</m:t>
            </m:r>
          </m:den>
        </m:f>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∂x</m:t>
            </m:r>
          </m:den>
        </m:f>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∂f</m:t>
            </m:r>
          </m:den>
        </m:f>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en>
        </m:f>
      </m:oMath>
      <w:r w:rsidR="00CD4892">
        <w:rPr>
          <w:sz w:val="24"/>
          <w:szCs w:val="24"/>
        </w:rPr>
        <w:tab/>
      </w:r>
      <w:r w:rsidR="00CD4892">
        <w:rPr>
          <w:sz w:val="24"/>
          <w:szCs w:val="24"/>
        </w:rPr>
        <w:tab/>
      </w:r>
      <w:r w:rsidR="00817B6A">
        <w:rPr>
          <w:sz w:val="24"/>
          <w:szCs w:val="24"/>
        </w:rPr>
        <w:tab/>
      </w:r>
      <w:r w:rsidR="00635C2A">
        <w:rPr>
          <w:sz w:val="24"/>
          <w:szCs w:val="24"/>
        </w:rPr>
        <w:tab/>
        <w:t>(14</w:t>
      </w:r>
      <w:r w:rsidR="00817B6A" w:rsidRPr="00817B6A">
        <w:rPr>
          <w:sz w:val="24"/>
          <w:szCs w:val="24"/>
        </w:rPr>
        <w:t>)</w:t>
      </w:r>
    </w:p>
    <w:p w14:paraId="2186261A" w14:textId="77777777" w:rsidR="00817B6A" w:rsidRPr="00817B6A" w:rsidRDefault="00817B6A" w:rsidP="00817B6A">
      <w:pPr>
        <w:spacing w:before="120" w:after="120" w:line="480" w:lineRule="auto"/>
        <w:jc w:val="both"/>
        <w:rPr>
          <w:sz w:val="24"/>
          <w:szCs w:val="24"/>
        </w:rPr>
      </w:pPr>
      <w:r w:rsidRPr="00817B6A">
        <w:rPr>
          <w:sz w:val="24"/>
          <w:szCs w:val="24"/>
        </w:rPr>
        <w:t xml:space="preserve">Now we get, </w:t>
      </w: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∂e</m:t>
            </m:r>
          </m:den>
        </m:f>
        <m:r>
          <w:rPr>
            <w:rFonts w:ascii="Cambria Math" w:hAnsi="Cambria Math"/>
            <w:sz w:val="24"/>
            <w:szCs w:val="24"/>
          </w:rPr>
          <m:t>=e=</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den>
        </m:f>
      </m:oMath>
      <w:r w:rsidRPr="00817B6A">
        <w:rPr>
          <w:sz w:val="24"/>
          <w:szCs w:val="24"/>
        </w:rPr>
        <w:t xml:space="preserve"> and </w:t>
      </w:r>
      <m:oMath>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∂f</m:t>
            </m:r>
          </m:den>
        </m:f>
        <m:r>
          <w:rPr>
            <w:rFonts w:ascii="Cambria Math" w:hAnsi="Cambria Math"/>
            <w:sz w:val="24"/>
            <w:szCs w:val="24"/>
          </w:rPr>
          <m:t>=J,</m:t>
        </m:r>
      </m:oMath>
      <w:r w:rsidRPr="00817B6A">
        <w:rPr>
          <w:sz w:val="24"/>
          <w:szCs w:val="24"/>
        </w:rPr>
        <w:t xml:space="preserve"> assuming </w:t>
      </w:r>
      <m:oMath>
        <m:r>
          <w:rPr>
            <w:rFonts w:ascii="Cambria Math" w:hAnsi="Cambria Math"/>
            <w:sz w:val="24"/>
            <w:szCs w:val="24"/>
          </w:rPr>
          <m:t>J</m:t>
        </m:r>
      </m:oMath>
      <w:r w:rsidRPr="00817B6A">
        <w:rPr>
          <w:sz w:val="24"/>
          <w:szCs w:val="24"/>
        </w:rPr>
        <w:t xml:space="preserve"> is the Jacobian matrix of the system. It is very difficult to determine system’s Jacobian matrix. For decoupled control of DFIG, the system is assumed as a single input single output system and then the Jacobian matrix is considered as a positive constant. Considering that the effect of </w:t>
      </w:r>
      <m:oMath>
        <m:r>
          <w:rPr>
            <w:rFonts w:ascii="Cambria Math" w:hAnsi="Cambria Math"/>
            <w:sz w:val="24"/>
            <w:szCs w:val="24"/>
          </w:rPr>
          <m:t>J</m:t>
        </m:r>
      </m:oMath>
      <w:r w:rsidRPr="00817B6A">
        <w:rPr>
          <w:sz w:val="24"/>
          <w:szCs w:val="24"/>
        </w:rPr>
        <w:t xml:space="preserve"> is included in tuning rate parameter, the update rule for the consequent parameter is given as:</w:t>
      </w:r>
    </w:p>
    <w:p w14:paraId="32706E6A" w14:textId="77777777" w:rsidR="00817B6A" w:rsidRPr="00817B6A" w:rsidRDefault="00000000" w:rsidP="00817B6A">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a1</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den>
        </m:f>
        <m:f>
          <m:fPr>
            <m:ctrlPr>
              <w:rPr>
                <w:rFonts w:ascii="Cambria Math" w:hAnsi="Cambria Math"/>
                <w:i/>
                <w:sz w:val="24"/>
                <w:szCs w:val="24"/>
              </w:rPr>
            </m:ctrlPr>
          </m:fPr>
          <m:num>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CD4892">
        <w:rPr>
          <w:rFonts w:eastAsiaTheme="minorEastAsia"/>
          <w:sz w:val="24"/>
          <w:szCs w:val="24"/>
        </w:rPr>
        <w:tab/>
      </w:r>
      <w:r w:rsidR="00635C2A">
        <w:rPr>
          <w:sz w:val="24"/>
          <w:szCs w:val="24"/>
        </w:rPr>
        <w:tab/>
        <w:t xml:space="preserve">  </w:t>
      </w:r>
      <w:r w:rsidR="00635C2A">
        <w:rPr>
          <w:sz w:val="24"/>
          <w:szCs w:val="24"/>
        </w:rPr>
        <w:tab/>
        <w:t xml:space="preserve">   (15</w:t>
      </w:r>
      <w:r w:rsidR="00817B6A" w:rsidRPr="00817B6A">
        <w:rPr>
          <w:sz w:val="24"/>
          <w:szCs w:val="24"/>
        </w:rPr>
        <w:t>)</w:t>
      </w:r>
    </w:p>
    <w:p w14:paraId="1E48B07A" w14:textId="77777777" w:rsidR="00817B6A" w:rsidRPr="00817B6A" w:rsidRDefault="00000000" w:rsidP="00817B6A">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b1</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den>
        </m:f>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 xml:space="preserve"> </w:t>
      </w:r>
      <w:r w:rsidR="00817B6A" w:rsidRPr="00817B6A">
        <w:rPr>
          <w:rFonts w:eastAsiaTheme="minorEastAsia"/>
          <w:sz w:val="24"/>
          <w:szCs w:val="24"/>
        </w:rPr>
        <w:tab/>
      </w:r>
      <w:r w:rsidR="00817B6A" w:rsidRPr="00817B6A">
        <w:rPr>
          <w:rFonts w:eastAsiaTheme="minorEastAsia"/>
          <w:sz w:val="24"/>
          <w:szCs w:val="24"/>
        </w:rPr>
        <w:tab/>
      </w:r>
      <w:r w:rsidR="00817B6A" w:rsidRPr="00817B6A">
        <w:rPr>
          <w:rFonts w:eastAsiaTheme="minorEastAsia"/>
          <w:sz w:val="24"/>
          <w:szCs w:val="24"/>
        </w:rPr>
        <w:tab/>
      </w:r>
      <w:r w:rsidR="00635C2A">
        <w:rPr>
          <w:sz w:val="24"/>
          <w:szCs w:val="24"/>
        </w:rPr>
        <w:tab/>
        <w:t xml:space="preserve"> (16</w:t>
      </w:r>
      <w:r w:rsidR="00817B6A" w:rsidRPr="00817B6A">
        <w:rPr>
          <w:sz w:val="24"/>
          <w:szCs w:val="24"/>
        </w:rPr>
        <w:t>)</w:t>
      </w:r>
    </w:p>
    <w:p w14:paraId="65A6F53C" w14:textId="77777777" w:rsidR="00817B6A" w:rsidRPr="00817B6A" w:rsidRDefault="00000000" w:rsidP="00817B6A">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b2</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den>
        </m:f>
        <m:f>
          <m:fPr>
            <m:ctrlPr>
              <w:rPr>
                <w:rFonts w:ascii="Cambria Math" w:hAnsi="Cambria Math"/>
                <w:i/>
                <w:sz w:val="24"/>
                <w:szCs w:val="24"/>
              </w:rPr>
            </m:ctrlPr>
          </m:fPr>
          <m:num>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n</m:t>
                </m:r>
              </m:e>
            </m:d>
          </m:den>
        </m:f>
      </m:oMath>
      <w:r w:rsidR="00635C2A">
        <w:rPr>
          <w:sz w:val="24"/>
          <w:szCs w:val="24"/>
        </w:rPr>
        <w:tab/>
      </w:r>
      <w:r w:rsidR="00635C2A">
        <w:rPr>
          <w:sz w:val="24"/>
          <w:szCs w:val="24"/>
        </w:rPr>
        <w:tab/>
      </w:r>
      <w:r w:rsidR="00635C2A">
        <w:rPr>
          <w:sz w:val="24"/>
          <w:szCs w:val="24"/>
        </w:rPr>
        <w:tab/>
      </w:r>
      <w:r w:rsidR="00635C2A">
        <w:rPr>
          <w:sz w:val="24"/>
          <w:szCs w:val="24"/>
        </w:rPr>
        <w:tab/>
      </w:r>
      <w:r w:rsidR="00635C2A">
        <w:rPr>
          <w:sz w:val="24"/>
          <w:szCs w:val="24"/>
        </w:rPr>
        <w:tab/>
        <w:t xml:space="preserve"> (17</w:t>
      </w:r>
      <w:r w:rsidR="00817B6A" w:rsidRPr="00817B6A">
        <w:rPr>
          <w:sz w:val="24"/>
          <w:szCs w:val="24"/>
        </w:rPr>
        <w:t>)</w:t>
      </w:r>
    </w:p>
    <w:p w14:paraId="511AF27C" w14:textId="77777777" w:rsidR="00817B6A" w:rsidRPr="00817B6A" w:rsidRDefault="00000000" w:rsidP="00817B6A">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a3</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den>
        </m:f>
        <m:f>
          <m:fPr>
            <m:ctrlPr>
              <w:rPr>
                <w:rFonts w:ascii="Cambria Math" w:hAnsi="Cambria Math"/>
                <w:i/>
                <w:sz w:val="24"/>
                <w:szCs w:val="24"/>
              </w:rPr>
            </m:ctrlPr>
          </m:fPr>
          <m:num>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635C2A">
        <w:rPr>
          <w:sz w:val="24"/>
          <w:szCs w:val="24"/>
        </w:rPr>
        <w:tab/>
      </w:r>
      <w:r w:rsidR="00635C2A">
        <w:rPr>
          <w:sz w:val="24"/>
          <w:szCs w:val="24"/>
        </w:rPr>
        <w:tab/>
      </w:r>
      <w:r w:rsidR="00635C2A">
        <w:rPr>
          <w:sz w:val="24"/>
          <w:szCs w:val="24"/>
        </w:rPr>
        <w:tab/>
        <w:t xml:space="preserve"> (18</w:t>
      </w:r>
      <w:r w:rsidR="00817B6A" w:rsidRPr="00817B6A">
        <w:rPr>
          <w:sz w:val="24"/>
          <w:szCs w:val="24"/>
        </w:rPr>
        <w:t>)</w:t>
      </w:r>
    </w:p>
    <w:p w14:paraId="11D56A46" w14:textId="77777777" w:rsidR="0073329A" w:rsidRDefault="00000000" w:rsidP="004B78B4">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b3</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den>
        </m:f>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817B6A" w:rsidRPr="00817B6A">
        <w:rPr>
          <w:rFonts w:eastAsiaTheme="minorEastAsia"/>
          <w:sz w:val="24"/>
          <w:szCs w:val="24"/>
        </w:rPr>
        <w:tab/>
      </w:r>
      <w:r w:rsidR="00817B6A" w:rsidRPr="00817B6A">
        <w:rPr>
          <w:rFonts w:eastAsiaTheme="minorEastAsia"/>
          <w:sz w:val="24"/>
          <w:szCs w:val="24"/>
        </w:rPr>
        <w:tab/>
      </w:r>
      <w:r w:rsidR="00817B6A" w:rsidRPr="00817B6A">
        <w:rPr>
          <w:rFonts w:eastAsiaTheme="minorEastAsia"/>
          <w:sz w:val="24"/>
          <w:szCs w:val="24"/>
        </w:rPr>
        <w:tab/>
      </w:r>
      <w:r w:rsidR="00635C2A">
        <w:rPr>
          <w:sz w:val="24"/>
          <w:szCs w:val="24"/>
        </w:rPr>
        <w:t xml:space="preserve"> (19</w:t>
      </w:r>
      <w:r w:rsidR="00817B6A" w:rsidRPr="00817B6A">
        <w:rPr>
          <w:sz w:val="24"/>
          <w:szCs w:val="24"/>
        </w:rPr>
        <w:t>)</w:t>
      </w:r>
    </w:p>
    <w:p w14:paraId="435AB022" w14:textId="77777777" w:rsidR="00817B6A" w:rsidRDefault="00817B6A" w:rsidP="00817B6A">
      <w:pPr>
        <w:spacing w:line="480" w:lineRule="auto"/>
        <w:jc w:val="both"/>
        <w:rPr>
          <w:sz w:val="24"/>
          <w:szCs w:val="24"/>
        </w:rPr>
      </w:pPr>
      <w:r w:rsidRPr="00817B6A">
        <w:rPr>
          <w:sz w:val="24"/>
          <w:szCs w:val="24"/>
        </w:rPr>
        <w:t xml:space="preserve">Similarly, the update laws for tuning the consequent parameters can be </w:t>
      </w:r>
      <w:r w:rsidR="00635C2A">
        <w:rPr>
          <w:sz w:val="24"/>
          <w:szCs w:val="24"/>
        </w:rPr>
        <w:t>derived</w:t>
      </w:r>
      <w:r w:rsidR="00AE4E1D">
        <w:rPr>
          <w:sz w:val="24"/>
          <w:szCs w:val="24"/>
        </w:rPr>
        <w:t xml:space="preserve"> as follows</w:t>
      </w:r>
      <w:r w:rsidR="00635C2A">
        <w:rPr>
          <w:sz w:val="24"/>
          <w:szCs w:val="24"/>
        </w:rPr>
        <w:t>.</w:t>
      </w:r>
    </w:p>
    <w:p w14:paraId="0923E4BE" w14:textId="77777777" w:rsidR="00635C2A" w:rsidRDefault="00000000" w:rsidP="00817B6A">
      <w:pPr>
        <w:spacing w:line="480" w:lineRule="auto"/>
        <w:jc w:val="both"/>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en>
        </m:f>
      </m:oMath>
      <w:r w:rsidR="00AE4E1D" w:rsidRPr="00817B6A">
        <w:rPr>
          <w:sz w:val="24"/>
          <w:szCs w:val="24"/>
        </w:rPr>
        <w:t xml:space="preserve"> </w:t>
      </w:r>
      <w:r w:rsidR="00AE4E1D">
        <w:rPr>
          <w:sz w:val="24"/>
          <w:szCs w:val="24"/>
        </w:rPr>
        <w:tab/>
      </w:r>
      <w:r w:rsidR="00AE4E1D">
        <w:rPr>
          <w:sz w:val="24"/>
          <w:szCs w:val="24"/>
        </w:rPr>
        <w:tab/>
      </w:r>
      <w:r w:rsidR="00AE4E1D">
        <w:rPr>
          <w:sz w:val="24"/>
          <w:szCs w:val="24"/>
        </w:rPr>
        <w:tab/>
        <w:t>(20)</w:t>
      </w:r>
    </w:p>
    <w:p w14:paraId="410AFF13" w14:textId="77777777" w:rsidR="00AE4E1D" w:rsidRDefault="00000000" w:rsidP="00817B6A">
      <w:pPr>
        <w:spacing w:line="480" w:lineRule="auto"/>
        <w:jc w:val="both"/>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en>
        </m:f>
      </m:oMath>
      <w:r w:rsidR="00AE4E1D">
        <w:rPr>
          <w:sz w:val="24"/>
          <w:szCs w:val="24"/>
        </w:rPr>
        <w:tab/>
      </w:r>
      <w:r w:rsidR="00AE4E1D">
        <w:rPr>
          <w:sz w:val="24"/>
          <w:szCs w:val="24"/>
        </w:rPr>
        <w:tab/>
      </w:r>
      <w:r w:rsidR="00AE4E1D">
        <w:rPr>
          <w:sz w:val="24"/>
          <w:szCs w:val="24"/>
        </w:rPr>
        <w:tab/>
      </w:r>
      <w:r w:rsidR="00AE4E1D">
        <w:rPr>
          <w:sz w:val="24"/>
          <w:szCs w:val="24"/>
        </w:rPr>
        <w:tab/>
        <w:t>(21)</w:t>
      </w:r>
    </w:p>
    <w:p w14:paraId="5DE862A1" w14:textId="77777777" w:rsidR="00AE4E1D" w:rsidRDefault="00000000" w:rsidP="00817B6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oMath>
      <w:r w:rsidR="00AE4E1D">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oMath>
      <w:r w:rsidR="00AE4E1D">
        <w:rPr>
          <w:sz w:val="24"/>
          <w:szCs w:val="24"/>
        </w:rPr>
        <w:t xml:space="preserve"> are the learning rates for the consequent parameters. As discussed in the update laws of precondition parameters, the </w:t>
      </w:r>
      <w:r w:rsidR="002705B1">
        <w:rPr>
          <w:sz w:val="24"/>
          <w:szCs w:val="24"/>
        </w:rPr>
        <w:t>derivatives can be found from the chain rules.</w:t>
      </w:r>
    </w:p>
    <w:p w14:paraId="371C9574" w14:textId="77777777" w:rsidR="002705B1" w:rsidRDefault="002705B1" w:rsidP="00817B6A">
      <w:pPr>
        <w:spacing w:line="480" w:lineRule="auto"/>
        <w:jc w:val="both"/>
        <w:rPr>
          <w:sz w:val="24"/>
          <w:szCs w:val="24"/>
        </w:rPr>
      </w:pPr>
    </w:p>
    <w:p w14:paraId="5E9E4A3F" w14:textId="77777777" w:rsidR="002705B1" w:rsidRDefault="002705B1" w:rsidP="00817B6A">
      <w:pPr>
        <w:spacing w:line="480" w:lineRule="auto"/>
        <w:jc w:val="both"/>
        <w:rPr>
          <w:sz w:val="24"/>
          <w:szCs w:val="24"/>
        </w:rPr>
      </w:pPr>
    </w:p>
    <w:p w14:paraId="79933B2F" w14:textId="77777777" w:rsidR="002705B1" w:rsidRDefault="002705B1" w:rsidP="00817B6A">
      <w:pPr>
        <w:spacing w:line="480" w:lineRule="auto"/>
        <w:jc w:val="both"/>
        <w:rPr>
          <w:sz w:val="24"/>
          <w:szCs w:val="24"/>
        </w:rPr>
      </w:pPr>
    </w:p>
    <w:p w14:paraId="20527449" w14:textId="77777777" w:rsidR="002705B1" w:rsidRDefault="002705B1" w:rsidP="00817B6A">
      <w:pPr>
        <w:spacing w:line="480" w:lineRule="auto"/>
        <w:jc w:val="both"/>
        <w:rPr>
          <w:sz w:val="24"/>
          <w:szCs w:val="24"/>
        </w:rPr>
      </w:pPr>
    </w:p>
    <w:p w14:paraId="1643D1E4" w14:textId="77777777" w:rsidR="002705B1" w:rsidRDefault="002705B1" w:rsidP="00817B6A">
      <w:pPr>
        <w:spacing w:line="480" w:lineRule="auto"/>
        <w:jc w:val="both"/>
        <w:rPr>
          <w:sz w:val="24"/>
          <w:szCs w:val="24"/>
        </w:rPr>
      </w:pPr>
    </w:p>
    <w:p w14:paraId="42D7C23D" w14:textId="77777777" w:rsidR="002705B1" w:rsidRDefault="002705B1" w:rsidP="00817B6A">
      <w:pPr>
        <w:spacing w:line="480" w:lineRule="auto"/>
        <w:jc w:val="both"/>
        <w:rPr>
          <w:sz w:val="24"/>
          <w:szCs w:val="24"/>
        </w:rPr>
      </w:pPr>
    </w:p>
    <w:p w14:paraId="6A4370A7" w14:textId="77777777" w:rsidR="002705B1" w:rsidRDefault="002705B1" w:rsidP="00817B6A">
      <w:pPr>
        <w:spacing w:line="480" w:lineRule="auto"/>
        <w:jc w:val="both"/>
        <w:rPr>
          <w:sz w:val="24"/>
          <w:szCs w:val="24"/>
        </w:rPr>
      </w:pPr>
    </w:p>
    <w:p w14:paraId="3845B659" w14:textId="77777777" w:rsidR="002705B1" w:rsidRDefault="002705B1" w:rsidP="00817B6A">
      <w:pPr>
        <w:spacing w:line="480" w:lineRule="auto"/>
        <w:jc w:val="both"/>
        <w:rPr>
          <w:sz w:val="24"/>
          <w:szCs w:val="24"/>
        </w:rPr>
      </w:pPr>
    </w:p>
    <w:p w14:paraId="65713B96" w14:textId="77777777" w:rsidR="002705B1" w:rsidRDefault="002705B1" w:rsidP="00817B6A">
      <w:pPr>
        <w:spacing w:line="480" w:lineRule="auto"/>
        <w:jc w:val="both"/>
        <w:rPr>
          <w:sz w:val="24"/>
          <w:szCs w:val="24"/>
        </w:rPr>
      </w:pPr>
    </w:p>
    <w:p w14:paraId="4407DFBB" w14:textId="77777777" w:rsidR="002705B1" w:rsidRDefault="002705B1" w:rsidP="00817B6A">
      <w:pPr>
        <w:spacing w:line="480" w:lineRule="auto"/>
        <w:jc w:val="both"/>
        <w:rPr>
          <w:sz w:val="24"/>
          <w:szCs w:val="24"/>
        </w:rPr>
      </w:pPr>
    </w:p>
    <w:p w14:paraId="7D1ED488" w14:textId="77777777" w:rsidR="002705B1" w:rsidRDefault="002705B1" w:rsidP="00817B6A">
      <w:pPr>
        <w:spacing w:line="480" w:lineRule="auto"/>
        <w:jc w:val="both"/>
        <w:rPr>
          <w:sz w:val="24"/>
          <w:szCs w:val="24"/>
        </w:rPr>
      </w:pPr>
    </w:p>
    <w:p w14:paraId="22CC702D" w14:textId="77777777" w:rsidR="002705B1" w:rsidRDefault="002705B1" w:rsidP="00817B6A">
      <w:pPr>
        <w:spacing w:line="480" w:lineRule="auto"/>
        <w:jc w:val="both"/>
        <w:rPr>
          <w:sz w:val="24"/>
          <w:szCs w:val="24"/>
        </w:rPr>
      </w:pPr>
    </w:p>
    <w:p w14:paraId="17F8311D" w14:textId="77777777" w:rsidR="002705B1" w:rsidRPr="00817B6A" w:rsidRDefault="002705B1" w:rsidP="00817B6A">
      <w:pPr>
        <w:spacing w:line="480" w:lineRule="auto"/>
        <w:jc w:val="both"/>
        <w:rPr>
          <w:sz w:val="24"/>
          <w:szCs w:val="24"/>
        </w:rPr>
      </w:pPr>
    </w:p>
    <w:p w14:paraId="2780D2F2" w14:textId="77777777" w:rsidR="00817B6A" w:rsidRPr="00817B6A" w:rsidRDefault="00000000" w:rsidP="00817B6A">
      <w:pPr>
        <w:spacing w:before="120" w:after="120"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t>(17)</w:t>
      </w:r>
    </w:p>
    <w:p w14:paraId="1429443D" w14:textId="77777777" w:rsidR="00817B6A" w:rsidRDefault="00791E57" w:rsidP="00817B6A">
      <w:pPr>
        <w:spacing w:before="120" w:after="120" w:line="480" w:lineRule="auto"/>
        <w:jc w:val="right"/>
        <w:rPr>
          <w:sz w:val="24"/>
          <w:szCs w:val="24"/>
        </w:rPr>
      </w:pPr>
      <w:r w:rsidRPr="00817B6A">
        <w:rPr>
          <w:noProof/>
          <w:sz w:val="24"/>
          <w:szCs w:val="24"/>
          <w:lang w:val="en-CA" w:eastAsia="en-CA"/>
        </w:rPr>
        <w:lastRenderedPageBreak/>
        <mc:AlternateContent>
          <mc:Choice Requires="wps">
            <w:drawing>
              <wp:anchor distT="0" distB="0" distL="114300" distR="114300" simplePos="0" relativeHeight="251674624" behindDoc="0" locked="0" layoutInCell="1" allowOverlap="1" wp14:anchorId="7DA45BCC" wp14:editId="25629A0C">
                <wp:simplePos x="0" y="0"/>
                <wp:positionH relativeFrom="column">
                  <wp:posOffset>314325</wp:posOffset>
                </wp:positionH>
                <wp:positionV relativeFrom="margin">
                  <wp:posOffset>857250</wp:posOffset>
                </wp:positionV>
                <wp:extent cx="5067300" cy="4314825"/>
                <wp:effectExtent l="0" t="0" r="0" b="95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4314825"/>
                        </a:xfrm>
                        <a:prstGeom prst="rect">
                          <a:avLst/>
                        </a:prstGeom>
                        <a:solidFill>
                          <a:srgbClr val="FFFFFF"/>
                        </a:solidFill>
                        <a:ln w="9525">
                          <a:noFill/>
                          <a:miter lim="800000"/>
                          <a:headEnd/>
                          <a:tailEnd/>
                        </a:ln>
                      </wps:spPr>
                      <wps:txbx>
                        <w:txbxContent>
                          <w:p w14:paraId="22F838A5" w14:textId="77777777" w:rsidR="004B78B4" w:rsidRDefault="0094466C" w:rsidP="004B78B4">
                            <w:pPr>
                              <w:pStyle w:val="TableFootnote0"/>
                              <w:spacing w:before="0"/>
                              <w:ind w:left="0" w:firstLine="0"/>
                              <w:jc w:val="both"/>
                              <w:rPr>
                                <w:sz w:val="18"/>
                                <w:szCs w:val="18"/>
                              </w:rPr>
                            </w:pPr>
                            <w:r>
                              <w:object w:dxaOrig="10685" w:dyaOrig="8832" w14:anchorId="2BB21912">
                                <v:shape id="_x0000_i1030" type="#_x0000_t75" style="width:365.4pt;height:328.2pt">
                                  <v:imagedata r:id="rId16" o:title=""/>
                                </v:shape>
                                <o:OLEObject Type="Embed" ProgID="Visio.Drawing.11" ShapeID="_x0000_i1030" DrawAspect="Content" ObjectID="_1798638476" r:id="rId17"/>
                              </w:object>
                            </w:r>
                          </w:p>
                          <w:p w14:paraId="27A1CC03" w14:textId="77777777" w:rsidR="004B78B4" w:rsidRPr="00F3615F" w:rsidRDefault="004B78B4" w:rsidP="004B78B4">
                            <w:pPr>
                              <w:pStyle w:val="Caption"/>
                              <w:spacing w:line="240" w:lineRule="auto"/>
                              <w:ind w:right="0"/>
                              <w:jc w:val="left"/>
                              <w:rPr>
                                <w:sz w:val="18"/>
                                <w:szCs w:val="18"/>
                              </w:rPr>
                            </w:pPr>
                            <w:r>
                              <w:rPr>
                                <w:sz w:val="18"/>
                                <w:szCs w:val="18"/>
                              </w:rPr>
                              <w:t>Fig. 4.</w:t>
                            </w:r>
                            <w:r w:rsidRPr="0080708F">
                              <w:rPr>
                                <w:sz w:val="18"/>
                                <w:szCs w:val="18"/>
                              </w:rPr>
                              <w:t xml:space="preserve"> </w:t>
                            </w:r>
                            <w:r w:rsidR="0094466C">
                              <w:rPr>
                                <w:sz w:val="18"/>
                                <w:szCs w:val="18"/>
                              </w:rPr>
                              <w:t xml:space="preserve">Output calculation by implementing ANFIS algorithm </w:t>
                            </w:r>
                          </w:p>
                          <w:p w14:paraId="051C602B" w14:textId="77777777" w:rsidR="004B78B4" w:rsidRPr="005B520E" w:rsidRDefault="004B78B4" w:rsidP="004B78B4">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45BCC" id="_x0000_s1028" type="#_x0000_t202" style="position:absolute;left:0;text-align:left;margin-left:24.75pt;margin-top:67.5pt;width:399pt;height:33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" stroked="f">
                <v:textbox inset="0,0,0,0">
                  <w:txbxContent>
                    <w:p w14:paraId="22F838A5" w14:textId="77777777" w:rsidR="004B78B4" w:rsidRDefault="0094466C" w:rsidP="004B78B4">
                      <w:pPr>
                        <w:pStyle w:val="TableFootnote0"/>
                        <w:spacing w:before="0"/>
                        <w:ind w:left="0" w:firstLine="0"/>
                        <w:jc w:val="both"/>
                        <w:rPr>
                          <w:sz w:val="18"/>
                          <w:szCs w:val="18"/>
                        </w:rPr>
                      </w:pPr>
                      <w:r>
                        <w:object w:dxaOrig="10685" w:dyaOrig="8832" w14:anchorId="2BB21912">
                          <v:shape id="_x0000_i1030" type="#_x0000_t75" style="width:365.4pt;height:328.2pt">
                            <v:imagedata r:id="rId16" o:title=""/>
                          </v:shape>
                          <o:OLEObject Type="Embed" ProgID="Visio.Drawing.11" ShapeID="_x0000_i1030" DrawAspect="Content" ObjectID="_1798638476" r:id="rId18"/>
                        </w:object>
                      </w:r>
                    </w:p>
                    <w:p w14:paraId="27A1CC03" w14:textId="77777777" w:rsidR="004B78B4" w:rsidRPr="00F3615F" w:rsidRDefault="004B78B4" w:rsidP="004B78B4">
                      <w:pPr>
                        <w:pStyle w:val="Caption"/>
                        <w:spacing w:line="240" w:lineRule="auto"/>
                        <w:ind w:right="0"/>
                        <w:jc w:val="left"/>
                        <w:rPr>
                          <w:sz w:val="18"/>
                          <w:szCs w:val="18"/>
                        </w:rPr>
                      </w:pPr>
                      <w:r>
                        <w:rPr>
                          <w:sz w:val="18"/>
                          <w:szCs w:val="18"/>
                        </w:rPr>
                        <w:t>Fig. 4.</w:t>
                      </w:r>
                      <w:r w:rsidRPr="0080708F">
                        <w:rPr>
                          <w:sz w:val="18"/>
                          <w:szCs w:val="18"/>
                        </w:rPr>
                        <w:t xml:space="preserve"> </w:t>
                      </w:r>
                      <w:r w:rsidR="0094466C">
                        <w:rPr>
                          <w:sz w:val="18"/>
                          <w:szCs w:val="18"/>
                        </w:rPr>
                        <w:t xml:space="preserve">Output calculation by implementing ANFIS algorithm </w:t>
                      </w:r>
                    </w:p>
                    <w:p w14:paraId="051C602B" w14:textId="77777777" w:rsidR="004B78B4" w:rsidRPr="005B520E" w:rsidRDefault="004B78B4" w:rsidP="004B78B4">
                      <w:pPr>
                        <w:pStyle w:val="TableFootnote0"/>
                        <w:ind w:firstLine="0"/>
                      </w:pPr>
                    </w:p>
                  </w:txbxContent>
                </v:textbox>
                <w10:wrap type="square" anchory="margin"/>
              </v:shape>
            </w:pict>
          </mc:Fallback>
        </mc:AlternateContent>
      </w: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t>(18)</w:t>
      </w:r>
    </w:p>
    <w:p w14:paraId="0E2BA617" w14:textId="77777777" w:rsidR="004B78B4" w:rsidRDefault="004B78B4" w:rsidP="00817B6A">
      <w:pPr>
        <w:spacing w:before="120" w:after="120" w:line="480" w:lineRule="auto"/>
        <w:jc w:val="right"/>
        <w:rPr>
          <w:sz w:val="24"/>
          <w:szCs w:val="24"/>
        </w:rPr>
      </w:pPr>
    </w:p>
    <w:p w14:paraId="3B8F703C" w14:textId="77777777" w:rsidR="004B78B4" w:rsidRDefault="004B78B4" w:rsidP="00817B6A">
      <w:pPr>
        <w:spacing w:before="120" w:after="120" w:line="480" w:lineRule="auto"/>
        <w:jc w:val="right"/>
        <w:rPr>
          <w:sz w:val="24"/>
          <w:szCs w:val="24"/>
        </w:rPr>
      </w:pPr>
    </w:p>
    <w:p w14:paraId="08D18A43" w14:textId="77777777" w:rsidR="004B78B4" w:rsidRDefault="004B78B4" w:rsidP="00817B6A">
      <w:pPr>
        <w:spacing w:before="120" w:after="120" w:line="480" w:lineRule="auto"/>
        <w:jc w:val="right"/>
        <w:rPr>
          <w:sz w:val="24"/>
          <w:szCs w:val="24"/>
        </w:rPr>
      </w:pPr>
    </w:p>
    <w:p w14:paraId="69B1E55C" w14:textId="77777777" w:rsidR="004B78B4" w:rsidRDefault="004B78B4" w:rsidP="00817B6A">
      <w:pPr>
        <w:spacing w:before="120" w:after="120" w:line="480" w:lineRule="auto"/>
        <w:jc w:val="right"/>
        <w:rPr>
          <w:sz w:val="24"/>
          <w:szCs w:val="24"/>
        </w:rPr>
      </w:pPr>
    </w:p>
    <w:p w14:paraId="68B8DD06" w14:textId="77777777" w:rsidR="004B78B4" w:rsidRDefault="004B78B4" w:rsidP="004B78B4">
      <w:pPr>
        <w:spacing w:before="120" w:after="120" w:line="480" w:lineRule="auto"/>
        <w:jc w:val="left"/>
        <w:rPr>
          <w:sz w:val="24"/>
          <w:szCs w:val="24"/>
        </w:rPr>
      </w:pPr>
    </w:p>
    <w:p w14:paraId="170430E2" w14:textId="77777777" w:rsidR="004B78B4" w:rsidRDefault="004B78B4" w:rsidP="004B78B4">
      <w:pPr>
        <w:spacing w:before="120" w:after="120" w:line="480" w:lineRule="auto"/>
        <w:jc w:val="left"/>
        <w:rPr>
          <w:sz w:val="24"/>
          <w:szCs w:val="24"/>
        </w:rPr>
      </w:pPr>
    </w:p>
    <w:p w14:paraId="16D411B1" w14:textId="77777777" w:rsidR="004B78B4" w:rsidRDefault="004B78B4" w:rsidP="004B78B4">
      <w:pPr>
        <w:spacing w:before="120" w:after="120" w:line="480" w:lineRule="auto"/>
        <w:jc w:val="left"/>
        <w:rPr>
          <w:sz w:val="24"/>
          <w:szCs w:val="24"/>
        </w:rPr>
      </w:pPr>
    </w:p>
    <w:p w14:paraId="60B760A1" w14:textId="77777777" w:rsidR="004B78B4" w:rsidRDefault="004B78B4" w:rsidP="004B78B4">
      <w:pPr>
        <w:spacing w:before="120" w:after="120" w:line="480" w:lineRule="auto"/>
        <w:jc w:val="left"/>
        <w:rPr>
          <w:sz w:val="24"/>
          <w:szCs w:val="24"/>
        </w:rPr>
      </w:pPr>
    </w:p>
    <w:p w14:paraId="7602FC91" w14:textId="77777777" w:rsidR="004B78B4" w:rsidRDefault="004B78B4" w:rsidP="004B78B4">
      <w:pPr>
        <w:spacing w:before="120" w:after="120" w:line="480" w:lineRule="auto"/>
        <w:jc w:val="left"/>
        <w:rPr>
          <w:sz w:val="24"/>
          <w:szCs w:val="24"/>
        </w:rPr>
      </w:pPr>
    </w:p>
    <w:p w14:paraId="6BA03F15" w14:textId="77777777" w:rsidR="004B78B4" w:rsidRDefault="004B78B4" w:rsidP="004B78B4">
      <w:pPr>
        <w:spacing w:before="120" w:after="120" w:line="480" w:lineRule="auto"/>
        <w:jc w:val="left"/>
        <w:rPr>
          <w:sz w:val="24"/>
          <w:szCs w:val="24"/>
        </w:rPr>
      </w:pPr>
    </w:p>
    <w:p w14:paraId="7DA104EE" w14:textId="77777777" w:rsidR="004B78B4" w:rsidRDefault="004B78B4" w:rsidP="004B78B4">
      <w:pPr>
        <w:spacing w:before="120" w:after="120" w:line="480" w:lineRule="auto"/>
        <w:jc w:val="left"/>
        <w:rPr>
          <w:sz w:val="24"/>
          <w:szCs w:val="24"/>
        </w:rPr>
      </w:pPr>
    </w:p>
    <w:p w14:paraId="25472BDA" w14:textId="77777777" w:rsidR="004B78B4" w:rsidRDefault="004B78B4" w:rsidP="004B78B4">
      <w:pPr>
        <w:spacing w:before="120" w:after="120" w:line="480" w:lineRule="auto"/>
        <w:jc w:val="left"/>
        <w:rPr>
          <w:sz w:val="24"/>
          <w:szCs w:val="24"/>
        </w:rPr>
      </w:pPr>
    </w:p>
    <w:p w14:paraId="366A1ABE" w14:textId="77777777" w:rsidR="004B78B4" w:rsidRDefault="004B78B4" w:rsidP="004B78B4">
      <w:pPr>
        <w:spacing w:before="120" w:after="120" w:line="480" w:lineRule="auto"/>
        <w:jc w:val="left"/>
        <w:rPr>
          <w:sz w:val="24"/>
          <w:szCs w:val="24"/>
        </w:rPr>
      </w:pPr>
    </w:p>
    <w:p w14:paraId="1F90CEFB" w14:textId="77777777" w:rsidR="004B78B4" w:rsidRDefault="004B78B4" w:rsidP="004B78B4">
      <w:pPr>
        <w:spacing w:before="120" w:after="120" w:line="480" w:lineRule="auto"/>
        <w:jc w:val="left"/>
        <w:rPr>
          <w:sz w:val="24"/>
          <w:szCs w:val="24"/>
        </w:rPr>
      </w:pPr>
    </w:p>
    <w:p w14:paraId="11613280" w14:textId="77777777" w:rsidR="004B78B4" w:rsidRPr="00817B6A" w:rsidRDefault="004B78B4" w:rsidP="004B78B4">
      <w:pPr>
        <w:spacing w:before="120" w:after="120" w:line="480" w:lineRule="auto"/>
        <w:jc w:val="left"/>
        <w:rPr>
          <w:sz w:val="24"/>
          <w:szCs w:val="24"/>
        </w:rPr>
      </w:pPr>
    </w:p>
    <w:p w14:paraId="58DB1EA2" w14:textId="77777777" w:rsidR="00817B6A" w:rsidRPr="00817B6A" w:rsidRDefault="00817B6A" w:rsidP="00817B6A">
      <w:pPr>
        <w:pStyle w:val="Heading3"/>
        <w:keepLines/>
        <w:tabs>
          <w:tab w:val="center" w:pos="0"/>
          <w:tab w:val="center" w:pos="567"/>
        </w:tabs>
        <w:spacing w:before="320" w:after="120" w:line="480" w:lineRule="auto"/>
        <w:rPr>
          <w:sz w:val="24"/>
          <w:szCs w:val="24"/>
        </w:rPr>
      </w:pPr>
      <w:r w:rsidRPr="00817B6A">
        <w:rPr>
          <w:b/>
          <w:sz w:val="24"/>
          <w:szCs w:val="24"/>
        </w:rPr>
        <w:t xml:space="preserve">2.4 </w:t>
      </w:r>
      <w:bookmarkStart w:id="3" w:name="_Toc13449866"/>
      <w:r w:rsidRPr="00817B6A">
        <w:rPr>
          <w:b/>
          <w:sz w:val="24"/>
          <w:szCs w:val="24"/>
        </w:rPr>
        <w:t>RSC Control by ANFIS Method</w:t>
      </w:r>
      <w:r w:rsidRPr="00817B6A">
        <w:rPr>
          <w:sz w:val="24"/>
          <w:szCs w:val="24"/>
        </w:rPr>
        <w:t xml:space="preserve"> </w:t>
      </w:r>
      <w:bookmarkEnd w:id="3"/>
    </w:p>
    <w:p w14:paraId="6933074A" w14:textId="77777777" w:rsidR="00817B6A" w:rsidRPr="00817B6A" w:rsidRDefault="00817B6A" w:rsidP="00817B6A">
      <w:pPr>
        <w:spacing w:line="480" w:lineRule="auto"/>
        <w:ind w:firstLine="720"/>
        <w:jc w:val="both"/>
        <w:rPr>
          <w:sz w:val="24"/>
          <w:szCs w:val="24"/>
        </w:rPr>
      </w:pPr>
      <w:r w:rsidRPr="00817B6A">
        <w:rPr>
          <w:sz w:val="24"/>
          <w:szCs w:val="24"/>
        </w:rPr>
        <w:t xml:space="preserve">The rotor side converter magnetizes the machine through the rotor side converter. Fig. 3 shows the RSC control scheme using the proposed ANFIS architecture for grid connected DFIG.As DFIG provides decoupled control of real and reactive power, two different ANFIS structures have been </w:t>
      </w:r>
      <w:r w:rsidRPr="00817B6A">
        <w:rPr>
          <w:sz w:val="24"/>
          <w:szCs w:val="24"/>
        </w:rPr>
        <w:lastRenderedPageBreak/>
        <w:t>employed to generate the reference d-axis and q-axis rotor voltages (</w:t>
      </w:r>
      <m:oMath>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dr</m:t>
            </m:r>
          </m:sub>
          <m:sup>
            <m:r>
              <w:rPr>
                <w:rFonts w:ascii="Cambria Math" w:hAnsi="Cambria Math"/>
                <w:sz w:val="24"/>
                <w:szCs w:val="24"/>
              </w:rPr>
              <m:t>*</m:t>
            </m:r>
          </m:sup>
        </m:sSubSup>
        <m:r>
          <w:rPr>
            <w:rFonts w:ascii="Cambria Math" w:hAnsi="Cambria Math"/>
            <w:sz w:val="24"/>
            <w:szCs w:val="24"/>
          </w:rPr>
          <m:t xml:space="preserve"> and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qr</m:t>
            </m:r>
          </m:sub>
          <m:sup>
            <m:r>
              <w:rPr>
                <w:rFonts w:ascii="Cambria Math" w:hAnsi="Cambria Math"/>
                <w:sz w:val="24"/>
                <w:szCs w:val="24"/>
              </w:rPr>
              <m:t>*</m:t>
            </m:r>
          </m:sup>
        </m:sSubSup>
      </m:oMath>
      <w:r w:rsidRPr="00817B6A">
        <w:rPr>
          <w:sz w:val="24"/>
          <w:szCs w:val="24"/>
        </w:rPr>
        <w:t xml:space="preserve">). </w:t>
      </w:r>
    </w:p>
    <w:p w14:paraId="65AB84F0" w14:textId="77777777" w:rsidR="00CD4892" w:rsidRDefault="00CD4892" w:rsidP="00817B6A">
      <w:pPr>
        <w:pStyle w:val="Heading3"/>
        <w:keepLines/>
        <w:tabs>
          <w:tab w:val="center" w:pos="0"/>
          <w:tab w:val="center" w:pos="567"/>
        </w:tabs>
        <w:spacing w:before="120" w:after="120" w:line="480" w:lineRule="auto"/>
        <w:rPr>
          <w:b/>
          <w:sz w:val="24"/>
          <w:szCs w:val="24"/>
        </w:rPr>
      </w:pPr>
    </w:p>
    <w:p w14:paraId="7B0347C1" w14:textId="77777777" w:rsidR="004B78B4" w:rsidRPr="004B78B4" w:rsidRDefault="004B78B4" w:rsidP="004B78B4">
      <w:r w:rsidRPr="00817B6A">
        <w:rPr>
          <w:noProof/>
          <w:sz w:val="24"/>
          <w:szCs w:val="24"/>
          <w:lang w:val="en-CA" w:eastAsia="en-CA"/>
        </w:rPr>
        <mc:AlternateContent>
          <mc:Choice Requires="wps">
            <w:drawing>
              <wp:anchor distT="0" distB="0" distL="114300" distR="114300" simplePos="0" relativeHeight="251676672" behindDoc="0" locked="0" layoutInCell="1" allowOverlap="1" wp14:anchorId="52BC786E" wp14:editId="2364E509">
                <wp:simplePos x="0" y="0"/>
                <wp:positionH relativeFrom="column">
                  <wp:posOffset>762000</wp:posOffset>
                </wp:positionH>
                <wp:positionV relativeFrom="margin">
                  <wp:posOffset>-76200</wp:posOffset>
                </wp:positionV>
                <wp:extent cx="3943350" cy="38481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3848100"/>
                        </a:xfrm>
                        <a:prstGeom prst="rect">
                          <a:avLst/>
                        </a:prstGeom>
                        <a:solidFill>
                          <a:srgbClr val="FFFFFF"/>
                        </a:solidFill>
                        <a:ln w="9525">
                          <a:noFill/>
                          <a:miter lim="800000"/>
                          <a:headEnd/>
                          <a:tailEnd/>
                        </a:ln>
                      </wps:spPr>
                      <wps:txbx>
                        <w:txbxContent>
                          <w:p w14:paraId="5BFE4088" w14:textId="77777777" w:rsidR="004B78B4" w:rsidRDefault="004B78B4" w:rsidP="004B78B4">
                            <w:pPr>
                              <w:pStyle w:val="TableFootnote0"/>
                              <w:spacing w:before="0"/>
                              <w:ind w:left="0" w:firstLine="0"/>
                              <w:jc w:val="both"/>
                              <w:rPr>
                                <w:sz w:val="18"/>
                                <w:szCs w:val="18"/>
                              </w:rPr>
                            </w:pPr>
                            <w:r w:rsidRPr="00D94BFB">
                              <w:object w:dxaOrig="6657" w:dyaOrig="6216" w14:anchorId="6A78A100">
                                <v:shape id="_x0000_i1032" type="#_x0000_t75" style="width:274.8pt;height:277.8pt">
                                  <v:imagedata r:id="rId19" o:title=""/>
                                </v:shape>
                                <o:OLEObject Type="Embed" ProgID="Visio.Drawing.11" ShapeID="_x0000_i1032" DrawAspect="Content" ObjectID="_1798638477" r:id="rId20"/>
                              </w:object>
                            </w:r>
                          </w:p>
                          <w:p w14:paraId="43FE9086" w14:textId="77777777" w:rsidR="004B78B4" w:rsidRPr="00F3615F" w:rsidRDefault="004B78B4" w:rsidP="004B78B4">
                            <w:pPr>
                              <w:pStyle w:val="Caption"/>
                              <w:spacing w:line="240" w:lineRule="auto"/>
                              <w:jc w:val="left"/>
                              <w:rPr>
                                <w:sz w:val="18"/>
                                <w:szCs w:val="18"/>
                              </w:rPr>
                            </w:pPr>
                            <w:r>
                              <w:rPr>
                                <w:sz w:val="18"/>
                                <w:szCs w:val="18"/>
                              </w:rPr>
                              <w:t>Fig. 3.</w:t>
                            </w:r>
                            <w:r w:rsidRPr="0080708F">
                              <w:rPr>
                                <w:sz w:val="18"/>
                                <w:szCs w:val="18"/>
                              </w:rPr>
                              <w:t xml:space="preserve"> </w:t>
                            </w:r>
                            <w:r w:rsidRPr="006F0E8E">
                              <w:rPr>
                                <w:sz w:val="18"/>
                                <w:szCs w:val="18"/>
                              </w:rPr>
                              <w:t xml:space="preserve">ANFIS </w:t>
                            </w:r>
                            <w:proofErr w:type="gramStart"/>
                            <w:r w:rsidRPr="006F0E8E">
                              <w:rPr>
                                <w:sz w:val="18"/>
                                <w:szCs w:val="18"/>
                              </w:rPr>
                              <w:t>architecture based</w:t>
                            </w:r>
                            <w:proofErr w:type="gramEnd"/>
                            <w:r w:rsidRPr="006F0E8E">
                              <w:rPr>
                                <w:sz w:val="18"/>
                                <w:szCs w:val="18"/>
                              </w:rPr>
                              <w:t xml:space="preserve"> RSC control for grid-connected mode of DFIG</w:t>
                            </w:r>
                          </w:p>
                          <w:p w14:paraId="17FB4CD5" w14:textId="77777777" w:rsidR="004B78B4" w:rsidRPr="005B520E" w:rsidRDefault="004B78B4" w:rsidP="004B78B4">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C786E" id="_x0000_s1029" type="#_x0000_t202" style="position:absolute;left:0;text-align:left;margin-left:60pt;margin-top:-6pt;width:310.5pt;height:3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" stroked="f">
                <v:textbox inset="0,0,0,0">
                  <w:txbxContent>
                    <w:p w14:paraId="5BFE4088" w14:textId="77777777" w:rsidR="004B78B4" w:rsidRDefault="004B78B4" w:rsidP="004B78B4">
                      <w:pPr>
                        <w:pStyle w:val="TableFootnote0"/>
                        <w:spacing w:before="0"/>
                        <w:ind w:left="0" w:firstLine="0"/>
                        <w:jc w:val="both"/>
                        <w:rPr>
                          <w:sz w:val="18"/>
                          <w:szCs w:val="18"/>
                        </w:rPr>
                      </w:pPr>
                      <w:r w:rsidRPr="00D94BFB">
                        <w:object w:dxaOrig="6657" w:dyaOrig="6216" w14:anchorId="6A78A100">
                          <v:shape id="_x0000_i1032" type="#_x0000_t75" style="width:274.8pt;height:277.8pt">
                            <v:imagedata r:id="rId19" o:title=""/>
                          </v:shape>
                          <o:OLEObject Type="Embed" ProgID="Visio.Drawing.11" ShapeID="_x0000_i1032" DrawAspect="Content" ObjectID="_1798638477" r:id="rId21"/>
                        </w:object>
                      </w:r>
                    </w:p>
                    <w:p w14:paraId="43FE9086" w14:textId="77777777" w:rsidR="004B78B4" w:rsidRPr="00F3615F" w:rsidRDefault="004B78B4" w:rsidP="004B78B4">
                      <w:pPr>
                        <w:pStyle w:val="Caption"/>
                        <w:spacing w:line="240" w:lineRule="auto"/>
                        <w:jc w:val="left"/>
                        <w:rPr>
                          <w:sz w:val="18"/>
                          <w:szCs w:val="18"/>
                        </w:rPr>
                      </w:pPr>
                      <w:r>
                        <w:rPr>
                          <w:sz w:val="18"/>
                          <w:szCs w:val="18"/>
                        </w:rPr>
                        <w:t>Fig. 3.</w:t>
                      </w:r>
                      <w:r w:rsidRPr="0080708F">
                        <w:rPr>
                          <w:sz w:val="18"/>
                          <w:szCs w:val="18"/>
                        </w:rPr>
                        <w:t xml:space="preserve"> </w:t>
                      </w:r>
                      <w:r w:rsidRPr="006F0E8E">
                        <w:rPr>
                          <w:sz w:val="18"/>
                          <w:szCs w:val="18"/>
                        </w:rPr>
                        <w:t xml:space="preserve">ANFIS </w:t>
                      </w:r>
                      <w:proofErr w:type="gramStart"/>
                      <w:r w:rsidRPr="006F0E8E">
                        <w:rPr>
                          <w:sz w:val="18"/>
                          <w:szCs w:val="18"/>
                        </w:rPr>
                        <w:t>architecture based</w:t>
                      </w:r>
                      <w:proofErr w:type="gramEnd"/>
                      <w:r w:rsidRPr="006F0E8E">
                        <w:rPr>
                          <w:sz w:val="18"/>
                          <w:szCs w:val="18"/>
                        </w:rPr>
                        <w:t xml:space="preserve"> RSC control for grid-connected mode of DFIG</w:t>
                      </w:r>
                    </w:p>
                    <w:p w14:paraId="17FB4CD5" w14:textId="77777777" w:rsidR="004B78B4" w:rsidRPr="005B520E" w:rsidRDefault="004B78B4" w:rsidP="004B78B4">
                      <w:pPr>
                        <w:pStyle w:val="TableFootnote0"/>
                        <w:ind w:firstLine="0"/>
                      </w:pPr>
                    </w:p>
                  </w:txbxContent>
                </v:textbox>
                <w10:wrap type="square" anchory="margin"/>
              </v:shape>
            </w:pict>
          </mc:Fallback>
        </mc:AlternateContent>
      </w:r>
    </w:p>
    <w:p w14:paraId="47E4A93B" w14:textId="77777777" w:rsidR="00CD4892" w:rsidRDefault="00CD4892" w:rsidP="00817B6A">
      <w:pPr>
        <w:pStyle w:val="Heading3"/>
        <w:keepLines/>
        <w:tabs>
          <w:tab w:val="center" w:pos="0"/>
          <w:tab w:val="center" w:pos="567"/>
        </w:tabs>
        <w:spacing w:before="120" w:after="120" w:line="480" w:lineRule="auto"/>
        <w:rPr>
          <w:b/>
          <w:sz w:val="24"/>
          <w:szCs w:val="24"/>
        </w:rPr>
      </w:pPr>
    </w:p>
    <w:p w14:paraId="2A3D087D" w14:textId="77777777" w:rsidR="00CD4892" w:rsidRDefault="00CD4892" w:rsidP="00817B6A">
      <w:pPr>
        <w:pStyle w:val="Heading3"/>
        <w:keepLines/>
        <w:tabs>
          <w:tab w:val="center" w:pos="0"/>
          <w:tab w:val="center" w:pos="567"/>
        </w:tabs>
        <w:spacing w:before="120" w:after="120" w:line="480" w:lineRule="auto"/>
        <w:rPr>
          <w:b/>
          <w:sz w:val="24"/>
          <w:szCs w:val="24"/>
        </w:rPr>
      </w:pPr>
    </w:p>
    <w:p w14:paraId="027B64E7" w14:textId="77777777" w:rsidR="00CD4892" w:rsidRDefault="00CD4892" w:rsidP="00817B6A">
      <w:pPr>
        <w:pStyle w:val="Heading3"/>
        <w:keepLines/>
        <w:tabs>
          <w:tab w:val="center" w:pos="0"/>
          <w:tab w:val="center" w:pos="567"/>
        </w:tabs>
        <w:spacing w:before="120" w:after="120" w:line="480" w:lineRule="auto"/>
        <w:rPr>
          <w:b/>
          <w:sz w:val="24"/>
          <w:szCs w:val="24"/>
        </w:rPr>
      </w:pPr>
    </w:p>
    <w:p w14:paraId="0FC7F519" w14:textId="77777777" w:rsidR="004B78B4" w:rsidRDefault="004B78B4" w:rsidP="004B78B4"/>
    <w:p w14:paraId="05127F8D" w14:textId="77777777" w:rsidR="004B78B4" w:rsidRDefault="004B78B4" w:rsidP="004B78B4"/>
    <w:p w14:paraId="31B3F1EE" w14:textId="77777777" w:rsidR="004B78B4" w:rsidRDefault="004B78B4" w:rsidP="004B78B4"/>
    <w:p w14:paraId="5F5509A8" w14:textId="77777777" w:rsidR="004B78B4" w:rsidRDefault="004B78B4" w:rsidP="004B78B4"/>
    <w:p w14:paraId="5C6055D6" w14:textId="77777777" w:rsidR="004B78B4" w:rsidRDefault="004B78B4" w:rsidP="004B78B4"/>
    <w:p w14:paraId="76C9CA7B" w14:textId="77777777" w:rsidR="004B78B4" w:rsidRDefault="004B78B4" w:rsidP="004B78B4"/>
    <w:p w14:paraId="3669C56C" w14:textId="77777777" w:rsidR="004B78B4" w:rsidRPr="004B78B4" w:rsidRDefault="004B78B4" w:rsidP="004B78B4"/>
    <w:p w14:paraId="12C79A14" w14:textId="77777777" w:rsidR="00CD4892" w:rsidRPr="00CD4892" w:rsidRDefault="00CD4892" w:rsidP="00CD4892"/>
    <w:p w14:paraId="0E6E9C94" w14:textId="77777777" w:rsidR="00817B6A" w:rsidRPr="00817B6A" w:rsidRDefault="00817B6A" w:rsidP="00817B6A">
      <w:pPr>
        <w:pStyle w:val="Heading3"/>
        <w:keepLines/>
        <w:tabs>
          <w:tab w:val="center" w:pos="0"/>
          <w:tab w:val="center" w:pos="567"/>
        </w:tabs>
        <w:spacing w:before="120" w:after="120" w:line="480" w:lineRule="auto"/>
        <w:rPr>
          <w:sz w:val="24"/>
          <w:szCs w:val="24"/>
        </w:rPr>
      </w:pPr>
      <w:r w:rsidRPr="00817B6A">
        <w:rPr>
          <w:b/>
          <w:sz w:val="24"/>
          <w:szCs w:val="24"/>
        </w:rPr>
        <w:t>2.5 GSC Control by ANFIS Method</w:t>
      </w:r>
      <w:r w:rsidRPr="00817B6A">
        <w:rPr>
          <w:sz w:val="24"/>
          <w:szCs w:val="24"/>
        </w:rPr>
        <w:t xml:space="preserve"> </w:t>
      </w:r>
    </w:p>
    <w:p w14:paraId="44798CCB" w14:textId="77777777" w:rsidR="00817B6A" w:rsidRDefault="004B78B4" w:rsidP="00817B6A">
      <w:pPr>
        <w:spacing w:line="480" w:lineRule="auto"/>
        <w:ind w:firstLine="720"/>
        <w:jc w:val="both"/>
        <w:rPr>
          <w:sz w:val="24"/>
          <w:szCs w:val="24"/>
        </w:rPr>
      </w:pPr>
      <w:r w:rsidRPr="00817B6A">
        <w:rPr>
          <w:noProof/>
          <w:sz w:val="24"/>
          <w:szCs w:val="24"/>
          <w:lang w:val="en-CA" w:eastAsia="en-CA"/>
        </w:rPr>
        <mc:AlternateContent>
          <mc:Choice Requires="wps">
            <w:drawing>
              <wp:anchor distT="0" distB="0" distL="114300" distR="114300" simplePos="0" relativeHeight="251666432" behindDoc="0" locked="0" layoutInCell="1" allowOverlap="1" wp14:anchorId="70B35246" wp14:editId="2A6836A0">
                <wp:simplePos x="0" y="0"/>
                <wp:positionH relativeFrom="column">
                  <wp:posOffset>1524000</wp:posOffset>
                </wp:positionH>
                <wp:positionV relativeFrom="margin">
                  <wp:posOffset>5305425</wp:posOffset>
                </wp:positionV>
                <wp:extent cx="3829050" cy="2638425"/>
                <wp:effectExtent l="0" t="0" r="0" b="95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2638425"/>
                        </a:xfrm>
                        <a:prstGeom prst="rect">
                          <a:avLst/>
                        </a:prstGeom>
                        <a:solidFill>
                          <a:srgbClr val="FFFFFF"/>
                        </a:solidFill>
                        <a:ln w="9525">
                          <a:noFill/>
                          <a:miter lim="800000"/>
                          <a:headEnd/>
                          <a:tailEnd/>
                        </a:ln>
                      </wps:spPr>
                      <wps:txbx>
                        <w:txbxContent>
                          <w:p w14:paraId="2C04D56B" w14:textId="77777777" w:rsidR="0073329A" w:rsidRDefault="0073329A" w:rsidP="00CD4892">
                            <w:pPr>
                              <w:pStyle w:val="TableFootnote0"/>
                              <w:spacing w:before="0"/>
                              <w:ind w:left="0" w:firstLine="0"/>
                              <w:jc w:val="both"/>
                              <w:rPr>
                                <w:sz w:val="18"/>
                                <w:szCs w:val="18"/>
                              </w:rPr>
                            </w:pPr>
                            <w:r>
                              <w:object w:dxaOrig="10857" w:dyaOrig="6408" w14:anchorId="30C5788F">
                                <v:shape id="_x0000_i1034" type="#_x0000_t75" style="width:247.8pt;height:195.6pt">
                                  <v:imagedata r:id="rId22" o:title=""/>
                                </v:shape>
                                <o:OLEObject Type="Embed" ProgID="Visio.Drawing.11" ShapeID="_x0000_i1034" DrawAspect="Content" ObjectID="_1798638478" r:id="rId23"/>
                              </w:object>
                            </w:r>
                          </w:p>
                          <w:p w14:paraId="507C32ED" w14:textId="77777777" w:rsidR="0073329A" w:rsidRPr="00F3615F" w:rsidRDefault="0073329A" w:rsidP="00671D3C">
                            <w:pPr>
                              <w:pStyle w:val="Caption"/>
                              <w:spacing w:line="240" w:lineRule="auto"/>
                              <w:ind w:right="0"/>
                              <w:jc w:val="left"/>
                              <w:rPr>
                                <w:sz w:val="18"/>
                                <w:szCs w:val="18"/>
                              </w:rPr>
                            </w:pPr>
                            <w:r>
                              <w:rPr>
                                <w:sz w:val="18"/>
                                <w:szCs w:val="18"/>
                              </w:rPr>
                              <w:t>Fig. 4.</w:t>
                            </w:r>
                            <w:r w:rsidRPr="0080708F">
                              <w:rPr>
                                <w:sz w:val="18"/>
                                <w:szCs w:val="18"/>
                              </w:rPr>
                              <w:t xml:space="preserve"> </w:t>
                            </w:r>
                            <w:r w:rsidRPr="006F0E8E">
                              <w:rPr>
                                <w:sz w:val="18"/>
                                <w:szCs w:val="18"/>
                              </w:rPr>
                              <w:t xml:space="preserve">ANFIS based </w:t>
                            </w:r>
                            <w:r>
                              <w:rPr>
                                <w:sz w:val="18"/>
                                <w:szCs w:val="18"/>
                              </w:rPr>
                              <w:t>G</w:t>
                            </w:r>
                            <w:r w:rsidRPr="006F0E8E">
                              <w:rPr>
                                <w:sz w:val="18"/>
                                <w:szCs w:val="18"/>
                              </w:rPr>
                              <w:t>SC control for DFIG</w:t>
                            </w:r>
                            <w:r>
                              <w:rPr>
                                <w:sz w:val="18"/>
                                <w:szCs w:val="18"/>
                              </w:rPr>
                              <w:t>-WECS</w:t>
                            </w:r>
                          </w:p>
                          <w:p w14:paraId="47BA8BC2" w14:textId="77777777" w:rsidR="0073329A" w:rsidRPr="005B520E" w:rsidRDefault="0073329A" w:rsidP="00CD4892">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35246" id="_x0000_s1030" type="#_x0000_t202" style="position:absolute;left:0;text-align:left;margin-left:120pt;margin-top:417.75pt;width:301.5pt;height:20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" stroked="f">
                <v:textbox inset="0,0,0,0">
                  <w:txbxContent>
                    <w:p w14:paraId="2C04D56B" w14:textId="77777777" w:rsidR="0073329A" w:rsidRDefault="0073329A" w:rsidP="00CD4892">
                      <w:pPr>
                        <w:pStyle w:val="TableFootnote0"/>
                        <w:spacing w:before="0"/>
                        <w:ind w:left="0" w:firstLine="0"/>
                        <w:jc w:val="both"/>
                        <w:rPr>
                          <w:sz w:val="18"/>
                          <w:szCs w:val="18"/>
                        </w:rPr>
                      </w:pPr>
                      <w:r>
                        <w:object w:dxaOrig="10857" w:dyaOrig="6408" w14:anchorId="30C5788F">
                          <v:shape id="_x0000_i1034" type="#_x0000_t75" style="width:247.8pt;height:195.6pt">
                            <v:imagedata r:id="rId22" o:title=""/>
                          </v:shape>
                          <o:OLEObject Type="Embed" ProgID="Visio.Drawing.11" ShapeID="_x0000_i1034" DrawAspect="Content" ObjectID="_1798638478" r:id="rId24"/>
                        </w:object>
                      </w:r>
                    </w:p>
                    <w:p w14:paraId="507C32ED" w14:textId="77777777" w:rsidR="0073329A" w:rsidRPr="00F3615F" w:rsidRDefault="0073329A" w:rsidP="00671D3C">
                      <w:pPr>
                        <w:pStyle w:val="Caption"/>
                        <w:spacing w:line="240" w:lineRule="auto"/>
                        <w:ind w:right="0"/>
                        <w:jc w:val="left"/>
                        <w:rPr>
                          <w:sz w:val="18"/>
                          <w:szCs w:val="18"/>
                        </w:rPr>
                      </w:pPr>
                      <w:r>
                        <w:rPr>
                          <w:sz w:val="18"/>
                          <w:szCs w:val="18"/>
                        </w:rPr>
                        <w:t>Fig. 4.</w:t>
                      </w:r>
                      <w:r w:rsidRPr="0080708F">
                        <w:rPr>
                          <w:sz w:val="18"/>
                          <w:szCs w:val="18"/>
                        </w:rPr>
                        <w:t xml:space="preserve"> </w:t>
                      </w:r>
                      <w:r w:rsidRPr="006F0E8E">
                        <w:rPr>
                          <w:sz w:val="18"/>
                          <w:szCs w:val="18"/>
                        </w:rPr>
                        <w:t xml:space="preserve">ANFIS based </w:t>
                      </w:r>
                      <w:r>
                        <w:rPr>
                          <w:sz w:val="18"/>
                          <w:szCs w:val="18"/>
                        </w:rPr>
                        <w:t>G</w:t>
                      </w:r>
                      <w:r w:rsidRPr="006F0E8E">
                        <w:rPr>
                          <w:sz w:val="18"/>
                          <w:szCs w:val="18"/>
                        </w:rPr>
                        <w:t>SC control for DFIG</w:t>
                      </w:r>
                      <w:r>
                        <w:rPr>
                          <w:sz w:val="18"/>
                          <w:szCs w:val="18"/>
                        </w:rPr>
                        <w:t>-WECS</w:t>
                      </w:r>
                    </w:p>
                    <w:p w14:paraId="47BA8BC2" w14:textId="77777777" w:rsidR="0073329A" w:rsidRPr="005B520E" w:rsidRDefault="0073329A" w:rsidP="00CD4892">
                      <w:pPr>
                        <w:pStyle w:val="TableFootnote0"/>
                        <w:ind w:firstLine="0"/>
                      </w:pPr>
                    </w:p>
                  </w:txbxContent>
                </v:textbox>
                <w10:wrap type="square" anchory="margin"/>
              </v:shape>
            </w:pict>
          </mc:Fallback>
        </mc:AlternateContent>
      </w:r>
      <w:r w:rsidR="00817B6A" w:rsidRPr="00817B6A">
        <w:rPr>
          <w:sz w:val="24"/>
          <w:szCs w:val="24"/>
        </w:rPr>
        <w:t>The grid side converter maintains the dc-link voltage constant irrespective of the value and direction of the rotor power flow. The ANFIS controller based configuration is implemented in GSC control to regulate the dc-link voltage as depicted in Fig. 4. The reference q-axis grid current component can be obtained from the reactive power according to (19).</w:t>
      </w:r>
    </w:p>
    <w:p w14:paraId="061B15FA" w14:textId="77777777" w:rsidR="00CD4892" w:rsidRDefault="00CD4892" w:rsidP="00012233">
      <w:pPr>
        <w:spacing w:line="480" w:lineRule="auto"/>
        <w:jc w:val="both"/>
        <w:rPr>
          <w:sz w:val="24"/>
          <w:szCs w:val="24"/>
        </w:rPr>
      </w:pPr>
    </w:p>
    <w:p w14:paraId="5826BD35" w14:textId="77777777" w:rsidR="00CD4892" w:rsidRPr="00817B6A" w:rsidRDefault="00CD4892" w:rsidP="00817B6A">
      <w:pPr>
        <w:spacing w:line="480" w:lineRule="auto"/>
        <w:ind w:firstLine="720"/>
        <w:jc w:val="both"/>
        <w:rPr>
          <w:sz w:val="24"/>
          <w:szCs w:val="24"/>
        </w:rPr>
      </w:pPr>
    </w:p>
    <w:p w14:paraId="61358C98" w14:textId="77777777" w:rsidR="004B78B4" w:rsidRDefault="004B78B4" w:rsidP="00671D3C">
      <w:pPr>
        <w:spacing w:before="120" w:after="180" w:line="480" w:lineRule="auto"/>
        <w:ind w:firstLine="720"/>
        <w:jc w:val="right"/>
        <w:rPr>
          <w:sz w:val="24"/>
          <w:szCs w:val="24"/>
        </w:rPr>
      </w:pPr>
    </w:p>
    <w:p w14:paraId="5E5F8419" w14:textId="77777777" w:rsidR="004B78B4" w:rsidRDefault="004B78B4" w:rsidP="00671D3C">
      <w:pPr>
        <w:spacing w:before="120" w:after="180" w:line="480" w:lineRule="auto"/>
        <w:ind w:firstLine="720"/>
        <w:jc w:val="right"/>
        <w:rPr>
          <w:sz w:val="24"/>
          <w:szCs w:val="24"/>
        </w:rPr>
      </w:pPr>
    </w:p>
    <w:p w14:paraId="115BADF8" w14:textId="77777777" w:rsidR="004B78B4" w:rsidRDefault="004B78B4" w:rsidP="00671D3C">
      <w:pPr>
        <w:spacing w:before="120" w:after="180" w:line="480" w:lineRule="auto"/>
        <w:ind w:firstLine="720"/>
        <w:jc w:val="right"/>
        <w:rPr>
          <w:sz w:val="24"/>
          <w:szCs w:val="24"/>
        </w:rPr>
      </w:pPr>
    </w:p>
    <w:p w14:paraId="052DB261" w14:textId="77777777" w:rsidR="004B78B4" w:rsidRDefault="004B78B4" w:rsidP="00671D3C">
      <w:pPr>
        <w:spacing w:before="120" w:after="180" w:line="480" w:lineRule="auto"/>
        <w:ind w:firstLine="720"/>
        <w:jc w:val="right"/>
        <w:rPr>
          <w:sz w:val="24"/>
          <w:szCs w:val="24"/>
        </w:rPr>
      </w:pPr>
    </w:p>
    <w:p w14:paraId="4520D7F4" w14:textId="77777777" w:rsidR="004B78B4" w:rsidRDefault="004B78B4" w:rsidP="00671D3C">
      <w:pPr>
        <w:spacing w:before="120" w:after="180" w:line="480" w:lineRule="auto"/>
        <w:ind w:firstLine="720"/>
        <w:jc w:val="right"/>
        <w:rPr>
          <w:sz w:val="24"/>
          <w:szCs w:val="24"/>
        </w:rPr>
      </w:pPr>
    </w:p>
    <w:p w14:paraId="180985A2" w14:textId="77777777" w:rsidR="004B78B4" w:rsidRDefault="004B78B4" w:rsidP="00671D3C">
      <w:pPr>
        <w:spacing w:before="120" w:after="180" w:line="480" w:lineRule="auto"/>
        <w:ind w:firstLine="720"/>
        <w:jc w:val="right"/>
        <w:rPr>
          <w:sz w:val="24"/>
          <w:szCs w:val="24"/>
        </w:rPr>
      </w:pPr>
    </w:p>
    <w:p w14:paraId="40585119" w14:textId="77777777" w:rsidR="00CD4892" w:rsidRPr="00817B6A" w:rsidRDefault="00000000" w:rsidP="00671D3C">
      <w:pPr>
        <w:spacing w:before="120" w:after="180" w:line="480" w:lineRule="auto"/>
        <w:ind w:firstLine="720"/>
        <w:jc w:val="right"/>
        <w:rPr>
          <w:sz w:val="24"/>
          <w:szCs w:val="24"/>
        </w:rPr>
      </w:pPr>
      <m:oMath>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qg</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Q</m:t>
            </m:r>
          </m:sub>
        </m:sSub>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num>
          <m:den>
            <m:r>
              <w:rPr>
                <w:rFonts w:ascii="Cambria Math" w:hAnsi="Cambria Math"/>
                <w:sz w:val="24"/>
                <w:szCs w:val="24"/>
              </w:rPr>
              <m:t>-3/2</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grid</m:t>
                </m:r>
              </m:sub>
            </m:sSub>
          </m:den>
        </m:f>
      </m:oMath>
      <w:r w:rsidR="00671D3C">
        <w:rPr>
          <w:sz w:val="24"/>
          <w:szCs w:val="24"/>
        </w:rPr>
        <w:tab/>
      </w:r>
      <w:r w:rsidR="00671D3C">
        <w:rPr>
          <w:sz w:val="24"/>
          <w:szCs w:val="24"/>
        </w:rPr>
        <w:tab/>
      </w:r>
      <w:r w:rsidR="00671D3C">
        <w:rPr>
          <w:sz w:val="24"/>
          <w:szCs w:val="24"/>
        </w:rPr>
        <w:tab/>
      </w:r>
      <w:r w:rsidR="00671D3C">
        <w:rPr>
          <w:sz w:val="24"/>
          <w:szCs w:val="24"/>
        </w:rPr>
        <w:tab/>
      </w:r>
      <w:r w:rsidR="00817B6A" w:rsidRPr="00817B6A">
        <w:rPr>
          <w:sz w:val="24"/>
          <w:szCs w:val="24"/>
        </w:rPr>
        <w:tab/>
      </w:r>
      <w:r w:rsidR="00817B6A" w:rsidRPr="00817B6A">
        <w:rPr>
          <w:sz w:val="24"/>
          <w:szCs w:val="24"/>
        </w:rPr>
        <w:tab/>
        <w:t xml:space="preserve">    (19)</w:t>
      </w:r>
    </w:p>
    <w:p w14:paraId="172BFD3B" w14:textId="77777777" w:rsidR="00527E7B" w:rsidRPr="00817B6A" w:rsidRDefault="004B78B4" w:rsidP="00817B6A">
      <w:pPr>
        <w:spacing w:line="480" w:lineRule="auto"/>
        <w:jc w:val="both"/>
        <w:rPr>
          <w:sz w:val="24"/>
          <w:szCs w:val="24"/>
        </w:rPr>
      </w:pPr>
      <w:r w:rsidRPr="00527E7B">
        <w:rPr>
          <w:noProof/>
          <w:sz w:val="24"/>
          <w:szCs w:val="24"/>
          <w:lang w:val="en-CA" w:eastAsia="en-CA"/>
        </w:rPr>
        <mc:AlternateContent>
          <mc:Choice Requires="wps">
            <w:drawing>
              <wp:anchor distT="0" distB="0" distL="114300" distR="114300" simplePos="0" relativeHeight="251668480" behindDoc="0" locked="0" layoutInCell="1" allowOverlap="1" wp14:anchorId="7B0460E1" wp14:editId="72057FE3">
                <wp:simplePos x="0" y="0"/>
                <wp:positionH relativeFrom="column">
                  <wp:posOffset>362585</wp:posOffset>
                </wp:positionH>
                <wp:positionV relativeFrom="margin">
                  <wp:posOffset>4195445</wp:posOffset>
                </wp:positionV>
                <wp:extent cx="6089650" cy="4057650"/>
                <wp:effectExtent l="0" t="0" r="635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650" cy="4057650"/>
                        </a:xfrm>
                        <a:prstGeom prst="rect">
                          <a:avLst/>
                        </a:prstGeom>
                        <a:solidFill>
                          <a:srgbClr val="FFFFFF"/>
                        </a:solidFill>
                        <a:ln w="9525">
                          <a:noFill/>
                          <a:miter lim="800000"/>
                          <a:headEnd/>
                          <a:tailEnd/>
                        </a:ln>
                      </wps:spPr>
                      <wps:txbx>
                        <w:txbxContent>
                          <w:p w14:paraId="71BC90BC" w14:textId="77777777" w:rsidR="0073329A" w:rsidRDefault="0073329A" w:rsidP="00527E7B">
                            <w:pPr>
                              <w:pStyle w:val="TableFootnote0"/>
                              <w:spacing w:before="0"/>
                              <w:ind w:left="0" w:firstLine="0"/>
                              <w:jc w:val="both"/>
                              <w:rPr>
                                <w:sz w:val="18"/>
                                <w:szCs w:val="18"/>
                              </w:rPr>
                            </w:pPr>
                            <w:r w:rsidRPr="00A1683D">
                              <w:rPr>
                                <w:i/>
                                <w:iCs/>
                                <w:noProof/>
                                <w:lang w:val="en-CA" w:eastAsia="en-CA"/>
                              </w:rPr>
                              <w:drawing>
                                <wp:inline distT="0" distB="0" distL="0" distR="0" wp14:anchorId="22AECD95" wp14:editId="2711997C">
                                  <wp:extent cx="3009900"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11953" cy="3437693"/>
                                          </a:xfrm>
                                          <a:prstGeom prst="rect">
                                            <a:avLst/>
                                          </a:prstGeom>
                                        </pic:spPr>
                                      </pic:pic>
                                    </a:graphicData>
                                  </a:graphic>
                                </wp:inline>
                              </w:drawing>
                            </w:r>
                            <w:r>
                              <w:rPr>
                                <w:i/>
                                <w:iCs/>
                                <w:noProof/>
                                <w:lang w:val="en-CA" w:eastAsia="en-CA"/>
                              </w:rPr>
                              <w:drawing>
                                <wp:inline distT="0" distB="0" distL="0" distR="0" wp14:anchorId="6939E10B" wp14:editId="6C7B4945">
                                  <wp:extent cx="290830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p>
                          <w:p w14:paraId="6A095DA0" w14:textId="77777777" w:rsidR="0073329A" w:rsidRDefault="0073329A" w:rsidP="00527E7B">
                            <w:pPr>
                              <w:pStyle w:val="Caption"/>
                              <w:spacing w:line="240" w:lineRule="auto"/>
                              <w:jc w:val="both"/>
                              <w:rPr>
                                <w:sz w:val="18"/>
                                <w:szCs w:val="18"/>
                              </w:rPr>
                            </w:pPr>
                          </w:p>
                          <w:p w14:paraId="0459C188" w14:textId="77777777" w:rsidR="0073329A" w:rsidRPr="00AE6DEC" w:rsidRDefault="0073329A" w:rsidP="00527E7B">
                            <w:pPr>
                              <w:pStyle w:val="Caption"/>
                              <w:spacing w:line="240" w:lineRule="auto"/>
                              <w:jc w:val="both"/>
                              <w:rPr>
                                <w:sz w:val="18"/>
                                <w:szCs w:val="18"/>
                              </w:rPr>
                            </w:pPr>
                            <w:r>
                              <w:rPr>
                                <w:sz w:val="18"/>
                                <w:szCs w:val="18"/>
                              </w:rPr>
                              <w:t>Fig. 5</w:t>
                            </w:r>
                            <w:r w:rsidRPr="00411FEE">
                              <w:rPr>
                                <w:sz w:val="18"/>
                                <w:szCs w:val="18"/>
                              </w:rPr>
                              <w:t xml:space="preserve">. </w:t>
                            </w:r>
                            <w:r w:rsidRPr="00591D39">
                              <w:rPr>
                                <w:sz w:val="18"/>
                                <w:szCs w:val="18"/>
                              </w:rPr>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rPr>
                                <w:sz w:val="18"/>
                                <w:szCs w:val="18"/>
                              </w:rPr>
                              <w:t>phase grid currents</w:t>
                            </w:r>
                            <w:r>
                              <w:rPr>
                                <w:sz w:val="18"/>
                                <w:szCs w:val="18"/>
                              </w:rPr>
                              <w:t>.</w:t>
                            </w:r>
                          </w:p>
                          <w:p w14:paraId="0262424C" w14:textId="77777777" w:rsidR="0073329A" w:rsidRPr="005B520E" w:rsidRDefault="0073329A" w:rsidP="00527E7B">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460E1" id="_x0000_s1031" type="#_x0000_t202" style="position:absolute;left:0;text-align:left;margin-left:28.55pt;margin-top:330.35pt;width:479.5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" stroked="f">
                <v:textbox inset="0,0,0,0">
                  <w:txbxContent>
                    <w:p w14:paraId="71BC90BC" w14:textId="77777777" w:rsidR="0073329A" w:rsidRDefault="0073329A" w:rsidP="00527E7B">
                      <w:pPr>
                        <w:pStyle w:val="TableFootnote0"/>
                        <w:spacing w:before="0"/>
                        <w:ind w:left="0" w:firstLine="0"/>
                        <w:jc w:val="both"/>
                        <w:rPr>
                          <w:sz w:val="18"/>
                          <w:szCs w:val="18"/>
                        </w:rPr>
                      </w:pPr>
                      <w:r w:rsidRPr="00A1683D">
                        <w:rPr>
                          <w:i/>
                          <w:iCs/>
                          <w:noProof/>
                          <w:lang w:val="en-CA" w:eastAsia="en-CA"/>
                        </w:rPr>
                        <w:drawing>
                          <wp:inline distT="0" distB="0" distL="0" distR="0" wp14:anchorId="22AECD95" wp14:editId="2711997C">
                            <wp:extent cx="3009900"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11953" cy="3437693"/>
                                    </a:xfrm>
                                    <a:prstGeom prst="rect">
                                      <a:avLst/>
                                    </a:prstGeom>
                                  </pic:spPr>
                                </pic:pic>
                              </a:graphicData>
                            </a:graphic>
                          </wp:inline>
                        </w:drawing>
                      </w:r>
                      <w:r>
                        <w:rPr>
                          <w:i/>
                          <w:iCs/>
                          <w:noProof/>
                          <w:lang w:val="en-CA" w:eastAsia="en-CA"/>
                        </w:rPr>
                        <w:drawing>
                          <wp:inline distT="0" distB="0" distL="0" distR="0" wp14:anchorId="6939E10B" wp14:editId="6C7B4945">
                            <wp:extent cx="290830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p>
                    <w:p w14:paraId="6A095DA0" w14:textId="77777777" w:rsidR="0073329A" w:rsidRDefault="0073329A" w:rsidP="00527E7B">
                      <w:pPr>
                        <w:pStyle w:val="Caption"/>
                        <w:spacing w:line="240" w:lineRule="auto"/>
                        <w:jc w:val="both"/>
                        <w:rPr>
                          <w:sz w:val="18"/>
                          <w:szCs w:val="18"/>
                        </w:rPr>
                      </w:pPr>
                    </w:p>
                    <w:p w14:paraId="0459C188" w14:textId="77777777" w:rsidR="0073329A" w:rsidRPr="00AE6DEC" w:rsidRDefault="0073329A" w:rsidP="00527E7B">
                      <w:pPr>
                        <w:pStyle w:val="Caption"/>
                        <w:spacing w:line="240" w:lineRule="auto"/>
                        <w:jc w:val="both"/>
                        <w:rPr>
                          <w:sz w:val="18"/>
                          <w:szCs w:val="18"/>
                        </w:rPr>
                      </w:pPr>
                      <w:r>
                        <w:rPr>
                          <w:sz w:val="18"/>
                          <w:szCs w:val="18"/>
                        </w:rPr>
                        <w:t>Fig. 5</w:t>
                      </w:r>
                      <w:r w:rsidRPr="00411FEE">
                        <w:rPr>
                          <w:sz w:val="18"/>
                          <w:szCs w:val="18"/>
                        </w:rPr>
                        <w:t xml:space="preserve">. </w:t>
                      </w:r>
                      <w:r w:rsidRPr="00591D39">
                        <w:rPr>
                          <w:sz w:val="18"/>
                          <w:szCs w:val="18"/>
                        </w:rPr>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rPr>
                          <w:sz w:val="18"/>
                          <w:szCs w:val="18"/>
                        </w:rPr>
                        <w:t>phase grid currents</w:t>
                      </w:r>
                      <w:r>
                        <w:rPr>
                          <w:sz w:val="18"/>
                          <w:szCs w:val="18"/>
                        </w:rPr>
                        <w:t>.</w:t>
                      </w:r>
                    </w:p>
                    <w:p w14:paraId="0262424C" w14:textId="77777777" w:rsidR="0073329A" w:rsidRPr="005B520E" w:rsidRDefault="0073329A" w:rsidP="00527E7B">
                      <w:pPr>
                        <w:pStyle w:val="TableFootnote0"/>
                        <w:ind w:firstLine="0"/>
                      </w:pPr>
                    </w:p>
                  </w:txbxContent>
                </v:textbox>
                <w10:wrap type="square" anchory="margin"/>
              </v:shape>
            </w:pict>
          </mc:Fallback>
        </mc:AlternateContent>
      </w:r>
      <w:r w:rsidR="00817B6A" w:rsidRPr="00817B6A">
        <w:rPr>
          <w:sz w:val="24"/>
          <w:szCs w:val="24"/>
        </w:rPr>
        <w:t>The objective function of the ANFIS controller will ensure that the bus voltage error is converged to zero.</w:t>
      </w:r>
    </w:p>
    <w:p w14:paraId="0D9E8F69" w14:textId="77777777" w:rsidR="00527E7B" w:rsidRPr="00527E7B" w:rsidRDefault="00527E7B" w:rsidP="00527E7B">
      <w:pPr>
        <w:pStyle w:val="Heading1"/>
        <w:keepLines w:val="0"/>
        <w:numPr>
          <w:ilvl w:val="0"/>
          <w:numId w:val="42"/>
        </w:numPr>
        <w:tabs>
          <w:tab w:val="clear" w:pos="216"/>
        </w:tabs>
        <w:spacing w:before="360" w:after="60" w:line="480" w:lineRule="auto"/>
        <w:ind w:left="0" w:right="567" w:firstLine="0"/>
        <w:contextualSpacing/>
        <w:jc w:val="left"/>
        <w:rPr>
          <w:rFonts w:eastAsia="Times New Roman" w:cs="Arial"/>
          <w:b/>
          <w:bCs/>
          <w:smallCaps w:val="0"/>
          <w:noProof w:val="0"/>
          <w:kern w:val="32"/>
          <w:sz w:val="24"/>
          <w:szCs w:val="32"/>
          <w:lang w:val="en-GB" w:eastAsia="en-GB"/>
        </w:rPr>
      </w:pPr>
      <w:r w:rsidRPr="00527E7B">
        <w:rPr>
          <w:rFonts w:eastAsia="Times New Roman" w:cs="Arial"/>
          <w:b/>
          <w:bCs/>
          <w:smallCaps w:val="0"/>
          <w:noProof w:val="0"/>
          <w:kern w:val="32"/>
          <w:sz w:val="24"/>
          <w:szCs w:val="32"/>
          <w:lang w:val="en-GB" w:eastAsia="en-GB"/>
        </w:rPr>
        <w:t>Perfor</w:t>
      </w:r>
      <w:r w:rsidRPr="00527E7B">
        <w:rPr>
          <w:rFonts w:eastAsia="Times New Roman" w:cs="Arial"/>
          <w:b/>
          <w:bCs/>
          <w:smallCaps w:val="0"/>
          <w:noProof w:val="0"/>
          <w:kern w:val="32"/>
          <w:sz w:val="24"/>
          <w:szCs w:val="32"/>
          <w:lang w:val="en-GB" w:eastAsia="en-GB"/>
        </w:rPr>
        <w:t>mance Analysis of the Proposed Scheme</w:t>
      </w:r>
    </w:p>
    <w:p w14:paraId="16F073DB" w14:textId="77777777" w:rsidR="00527E7B" w:rsidRDefault="00527E7B" w:rsidP="00527E7B">
      <w:pPr>
        <w:spacing w:line="480" w:lineRule="auto"/>
        <w:jc w:val="both"/>
        <w:rPr>
          <w:sz w:val="24"/>
          <w:szCs w:val="24"/>
        </w:rPr>
      </w:pPr>
      <w:r w:rsidRPr="00527E7B">
        <w:rPr>
          <w:sz w:val="24"/>
          <w:szCs w:val="24"/>
        </w:rPr>
        <w:t>Speed and direction of wind at a location vary randomly with time. Therefore, the adaptability of controller is critical for wind power generators to operate effectively. ANFIS based controllers have the unique property of handling uncertainty and fast convergence in varying condition.</w:t>
      </w:r>
    </w:p>
    <w:p w14:paraId="219961B1" w14:textId="77777777" w:rsidR="00527E7B" w:rsidRPr="00527E7B" w:rsidRDefault="00527E7B" w:rsidP="00527E7B">
      <w:pPr>
        <w:spacing w:line="480" w:lineRule="auto"/>
        <w:jc w:val="both"/>
        <w:rPr>
          <w:sz w:val="24"/>
          <w:szCs w:val="24"/>
        </w:rPr>
      </w:pPr>
      <w:r w:rsidRPr="00527E7B">
        <w:rPr>
          <w:sz w:val="24"/>
          <w:szCs w:val="24"/>
        </w:rPr>
        <w:t xml:space="preserve"> In this paper, the efficacy of the ANFIS controlled RSC for grid connected DFIG is </w:t>
      </w:r>
      <w:r w:rsidRPr="00527E7B">
        <w:rPr>
          <w:sz w:val="24"/>
          <w:szCs w:val="24"/>
        </w:rPr>
        <w:lastRenderedPageBreak/>
        <w:t xml:space="preserve">observed under variable wind speed as shown in Fig. 5. The wind speed variation is depicted in Fig. 5(a).  </w:t>
      </w:r>
    </w:p>
    <w:p w14:paraId="14458192" w14:textId="77777777" w:rsidR="00527E7B" w:rsidRDefault="00527E7B" w:rsidP="00527E7B">
      <w:pPr>
        <w:spacing w:line="480" w:lineRule="auto"/>
        <w:jc w:val="both"/>
        <w:rPr>
          <w:sz w:val="24"/>
          <w:szCs w:val="24"/>
        </w:rPr>
      </w:pPr>
      <w:r w:rsidRPr="00527E7B">
        <w:rPr>
          <w:sz w:val="24"/>
          <w:szCs w:val="24"/>
        </w:rPr>
        <w:t xml:space="preserve">It is found that the ANFIS controlled RSC tracks the rotor speed of the generator as dictated by the MPPT control algorithm (Fig. 5(b)). It also regulates the d-q axis rotor currents according to the demanded value to control the real and reactive power of the generator (Fig. 5(c,d)). Similarly,the GSC is controlled by the ANFIS based controller which regulates the d-q axis grid current components. The bus voltage regulation performance is depicted in Fig. 5(e). It is found that the ANFIS controller is capable to maintain the dc-link voltage to the reference set point which is 1150 V. A </w:t>
      </w:r>
      <w:r w:rsidRPr="00527E7B">
        <w:rPr>
          <w:sz w:val="24"/>
          <w:szCs w:val="24"/>
        </w:rPr>
        <w:t xml:space="preserve">hysteresis current controller generates the control pulses for the grid converter. The current d-q axis grid current components and the three phase currents are shown in Fig. 5(f,g,h). </w:t>
      </w:r>
    </w:p>
    <w:p w14:paraId="49886F57" w14:textId="77777777" w:rsidR="00012233" w:rsidRDefault="00012233" w:rsidP="00527E7B">
      <w:pPr>
        <w:spacing w:line="480" w:lineRule="auto"/>
        <w:jc w:val="both"/>
        <w:rPr>
          <w:sz w:val="24"/>
          <w:szCs w:val="24"/>
        </w:rPr>
      </w:pPr>
    </w:p>
    <w:p w14:paraId="12244A61" w14:textId="77777777" w:rsidR="00012233" w:rsidRDefault="00012233" w:rsidP="00527E7B">
      <w:pPr>
        <w:spacing w:line="480" w:lineRule="auto"/>
        <w:jc w:val="both"/>
        <w:rPr>
          <w:sz w:val="24"/>
          <w:szCs w:val="24"/>
        </w:rPr>
      </w:pPr>
      <w:r w:rsidRPr="00527E7B">
        <w:rPr>
          <w:noProof/>
          <w:sz w:val="24"/>
          <w:szCs w:val="24"/>
          <w:lang w:val="en-CA" w:eastAsia="en-CA"/>
        </w:rPr>
        <mc:AlternateContent>
          <mc:Choice Requires="wps">
            <w:drawing>
              <wp:anchor distT="0" distB="0" distL="114300" distR="114300" simplePos="0" relativeHeight="251669504" behindDoc="0" locked="0" layoutInCell="1" allowOverlap="1" wp14:anchorId="580813E3" wp14:editId="48EFBF02">
                <wp:simplePos x="0" y="0"/>
                <wp:positionH relativeFrom="column">
                  <wp:posOffset>1257300</wp:posOffset>
                </wp:positionH>
                <wp:positionV relativeFrom="margin">
                  <wp:posOffset>3600450</wp:posOffset>
                </wp:positionV>
                <wp:extent cx="3095625" cy="3060700"/>
                <wp:effectExtent l="0" t="0" r="9525" b="63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3060700"/>
                        </a:xfrm>
                        <a:prstGeom prst="rect">
                          <a:avLst/>
                        </a:prstGeom>
                        <a:solidFill>
                          <a:srgbClr val="FFFFFF"/>
                        </a:solidFill>
                        <a:ln w="9525">
                          <a:noFill/>
                          <a:miter lim="800000"/>
                          <a:headEnd/>
                          <a:tailEnd/>
                        </a:ln>
                      </wps:spPr>
                      <wps:txbx>
                        <w:txbxContent>
                          <w:p w14:paraId="2B9C2761" w14:textId="77777777" w:rsidR="0073329A" w:rsidRDefault="0073329A" w:rsidP="00527E7B">
                            <w:pPr>
                              <w:pStyle w:val="TableFootnote0"/>
                              <w:spacing w:before="0"/>
                              <w:ind w:left="0" w:firstLine="0"/>
                              <w:jc w:val="both"/>
                              <w:rPr>
                                <w:sz w:val="18"/>
                                <w:szCs w:val="18"/>
                              </w:rPr>
                            </w:pPr>
                            <w:r>
                              <w:rPr>
                                <w:noProof/>
                                <w:sz w:val="24"/>
                                <w:szCs w:val="24"/>
                                <w:lang w:val="en-CA" w:eastAsia="en-CA"/>
                              </w:rPr>
                              <w:drawing>
                                <wp:inline distT="0" distB="0" distL="0" distR="0" wp14:anchorId="50B6D9F2" wp14:editId="11D3F8C0">
                                  <wp:extent cx="2660650"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0941" cy="2387861"/>
                                          </a:xfrm>
                                          <a:prstGeom prst="rect">
                                            <a:avLst/>
                                          </a:prstGeom>
                                          <a:noFill/>
                                          <a:ln>
                                            <a:noFill/>
                                          </a:ln>
                                        </pic:spPr>
                                      </pic:pic>
                                    </a:graphicData>
                                  </a:graphic>
                                </wp:inline>
                              </w:drawing>
                            </w:r>
                          </w:p>
                          <w:p w14:paraId="209F786D" w14:textId="77777777" w:rsidR="0073329A" w:rsidRPr="00874414" w:rsidRDefault="0073329A" w:rsidP="00527E7B">
                            <w:pPr>
                              <w:pStyle w:val="Caption"/>
                              <w:spacing w:line="240" w:lineRule="auto"/>
                              <w:jc w:val="both"/>
                              <w:rPr>
                                <w:sz w:val="18"/>
                                <w:szCs w:val="18"/>
                              </w:rPr>
                            </w:pPr>
                            <w:r>
                              <w:rPr>
                                <w:sz w:val="18"/>
                                <w:szCs w:val="18"/>
                              </w:rPr>
                              <w:t>Fig. 6</w:t>
                            </w:r>
                            <w:r w:rsidRPr="00411FEE">
                              <w:rPr>
                                <w:sz w:val="18"/>
                                <w:szCs w:val="18"/>
                              </w:rPr>
                              <w:t>.</w:t>
                            </w:r>
                            <w:bookmarkStart w:id="4" w:name="_Toc13450171"/>
                            <w:r>
                              <w:rPr>
                                <w:sz w:val="18"/>
                                <w:szCs w:val="18"/>
                              </w:rPr>
                              <w:t xml:space="preserve"> </w:t>
                            </w:r>
                            <w:r w:rsidRPr="00874414">
                              <w:rPr>
                                <w:sz w:val="18"/>
                                <w:szCs w:val="18"/>
                              </w:rPr>
                              <w:t>ANFIS based controller performance for step change in reactive power:</w:t>
                            </w:r>
                            <w:r w:rsidRPr="00A82625">
                              <w:t xml:space="preserve"> </w:t>
                            </w:r>
                            <w:r w:rsidRPr="00874414">
                              <w:rPr>
                                <w:sz w:val="18"/>
                                <w:szCs w:val="18"/>
                              </w:rPr>
                              <w:t>(a)</w:t>
                            </w:r>
                            <w:r>
                              <w:rPr>
                                <w:sz w:val="18"/>
                                <w:szCs w:val="18"/>
                              </w:rPr>
                              <w:t xml:space="preserve"> </w:t>
                            </w:r>
                            <w:r w:rsidRPr="00874414">
                              <w:rPr>
                                <w:sz w:val="18"/>
                                <w:szCs w:val="18"/>
                              </w:rPr>
                              <w:t>Variation in reference value of reactive power, (b) Corresponding change in</w:t>
                            </w:r>
                            <w:r w:rsidRPr="00A82625">
                              <w:t xml:space="preserve"> </w:t>
                            </w:r>
                            <w:r w:rsidRPr="00874414">
                              <w:rPr>
                                <w:sz w:val="18"/>
                                <w:szCs w:val="18"/>
                              </w:rPr>
                              <w:t>reference and actual d-axis rotor currents, (c) Three phase rotor</w:t>
                            </w:r>
                            <w:r w:rsidRPr="00A82625">
                              <w:t xml:space="preserve"> </w:t>
                            </w:r>
                            <w:r w:rsidRPr="00874414">
                              <w:rPr>
                                <w:sz w:val="18"/>
                                <w:szCs w:val="18"/>
                              </w:rPr>
                              <w:t>currents.</w:t>
                            </w:r>
                            <w:bookmarkEnd w:id="4"/>
                          </w:p>
                          <w:p w14:paraId="20DBAC51" w14:textId="77777777" w:rsidR="0073329A" w:rsidRPr="005B520E" w:rsidRDefault="0073329A" w:rsidP="00527E7B">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813E3" id="_x0000_s1032" type="#_x0000_t202" style="position:absolute;left:0;text-align:left;margin-left:99pt;margin-top:283.5pt;width:243.75pt;height:2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" stroked="f">
                <v:textbox inset="0,0,0,0">
                  <w:txbxContent>
                    <w:p w14:paraId="2B9C2761" w14:textId="77777777" w:rsidR="0073329A" w:rsidRDefault="0073329A" w:rsidP="00527E7B">
                      <w:pPr>
                        <w:pStyle w:val="TableFootnote0"/>
                        <w:spacing w:before="0"/>
                        <w:ind w:left="0" w:firstLine="0"/>
                        <w:jc w:val="both"/>
                        <w:rPr>
                          <w:sz w:val="18"/>
                          <w:szCs w:val="18"/>
                        </w:rPr>
                      </w:pPr>
                      <w:r>
                        <w:rPr>
                          <w:noProof/>
                          <w:sz w:val="24"/>
                          <w:szCs w:val="24"/>
                          <w:lang w:val="en-CA" w:eastAsia="en-CA"/>
                        </w:rPr>
                        <w:drawing>
                          <wp:inline distT="0" distB="0" distL="0" distR="0" wp14:anchorId="50B6D9F2" wp14:editId="11D3F8C0">
                            <wp:extent cx="2660650"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0941" cy="2387861"/>
                                    </a:xfrm>
                                    <a:prstGeom prst="rect">
                                      <a:avLst/>
                                    </a:prstGeom>
                                    <a:noFill/>
                                    <a:ln>
                                      <a:noFill/>
                                    </a:ln>
                                  </pic:spPr>
                                </pic:pic>
                              </a:graphicData>
                            </a:graphic>
                          </wp:inline>
                        </w:drawing>
                      </w:r>
                    </w:p>
                    <w:p w14:paraId="209F786D" w14:textId="77777777" w:rsidR="0073329A" w:rsidRPr="00874414" w:rsidRDefault="0073329A" w:rsidP="00527E7B">
                      <w:pPr>
                        <w:pStyle w:val="Caption"/>
                        <w:spacing w:line="240" w:lineRule="auto"/>
                        <w:jc w:val="both"/>
                        <w:rPr>
                          <w:sz w:val="18"/>
                          <w:szCs w:val="18"/>
                        </w:rPr>
                      </w:pPr>
                      <w:r>
                        <w:rPr>
                          <w:sz w:val="18"/>
                          <w:szCs w:val="18"/>
                        </w:rPr>
                        <w:t>Fig. 6</w:t>
                      </w:r>
                      <w:r w:rsidRPr="00411FEE">
                        <w:rPr>
                          <w:sz w:val="18"/>
                          <w:szCs w:val="18"/>
                        </w:rPr>
                        <w:t>.</w:t>
                      </w:r>
                      <w:bookmarkStart w:id="5" w:name="_Toc13450171"/>
                      <w:r>
                        <w:rPr>
                          <w:sz w:val="18"/>
                          <w:szCs w:val="18"/>
                        </w:rPr>
                        <w:t xml:space="preserve"> </w:t>
                      </w:r>
                      <w:r w:rsidRPr="00874414">
                        <w:rPr>
                          <w:sz w:val="18"/>
                          <w:szCs w:val="18"/>
                        </w:rPr>
                        <w:t>ANFIS based controller performance for step change in reactive power:</w:t>
                      </w:r>
                      <w:r w:rsidRPr="00A82625">
                        <w:t xml:space="preserve"> </w:t>
                      </w:r>
                      <w:r w:rsidRPr="00874414">
                        <w:rPr>
                          <w:sz w:val="18"/>
                          <w:szCs w:val="18"/>
                        </w:rPr>
                        <w:t>(a)</w:t>
                      </w:r>
                      <w:r>
                        <w:rPr>
                          <w:sz w:val="18"/>
                          <w:szCs w:val="18"/>
                        </w:rPr>
                        <w:t xml:space="preserve"> </w:t>
                      </w:r>
                      <w:r w:rsidRPr="00874414">
                        <w:rPr>
                          <w:sz w:val="18"/>
                          <w:szCs w:val="18"/>
                        </w:rPr>
                        <w:t>Variation in reference value of reactive power, (b) Corresponding change in</w:t>
                      </w:r>
                      <w:r w:rsidRPr="00A82625">
                        <w:t xml:space="preserve"> </w:t>
                      </w:r>
                      <w:r w:rsidRPr="00874414">
                        <w:rPr>
                          <w:sz w:val="18"/>
                          <w:szCs w:val="18"/>
                        </w:rPr>
                        <w:t>reference and actual d-axis rotor currents, (c) Three phase rotor</w:t>
                      </w:r>
                      <w:r w:rsidRPr="00A82625">
                        <w:t xml:space="preserve"> </w:t>
                      </w:r>
                      <w:r w:rsidRPr="00874414">
                        <w:rPr>
                          <w:sz w:val="18"/>
                          <w:szCs w:val="18"/>
                        </w:rPr>
                        <w:t>currents.</w:t>
                      </w:r>
                      <w:bookmarkEnd w:id="5"/>
                    </w:p>
                    <w:p w14:paraId="20DBAC51" w14:textId="77777777" w:rsidR="0073329A" w:rsidRPr="005B520E" w:rsidRDefault="0073329A" w:rsidP="00527E7B">
                      <w:pPr>
                        <w:pStyle w:val="TableFootnote0"/>
                        <w:ind w:firstLine="0"/>
                      </w:pPr>
                    </w:p>
                  </w:txbxContent>
                </v:textbox>
                <w10:wrap type="square" anchory="margin"/>
              </v:shape>
            </w:pict>
          </mc:Fallback>
        </mc:AlternateContent>
      </w:r>
    </w:p>
    <w:p w14:paraId="154622B0" w14:textId="77777777" w:rsidR="00012233" w:rsidRDefault="00012233" w:rsidP="00527E7B">
      <w:pPr>
        <w:spacing w:line="480" w:lineRule="auto"/>
        <w:jc w:val="both"/>
        <w:rPr>
          <w:sz w:val="24"/>
          <w:szCs w:val="24"/>
        </w:rPr>
      </w:pPr>
    </w:p>
    <w:p w14:paraId="3EAD7D4C" w14:textId="77777777" w:rsidR="00012233" w:rsidRDefault="00012233" w:rsidP="00527E7B">
      <w:pPr>
        <w:spacing w:line="480" w:lineRule="auto"/>
        <w:jc w:val="both"/>
        <w:rPr>
          <w:sz w:val="24"/>
          <w:szCs w:val="24"/>
        </w:rPr>
      </w:pPr>
    </w:p>
    <w:p w14:paraId="20ACB1C4" w14:textId="77777777" w:rsidR="00012233" w:rsidRDefault="00012233" w:rsidP="00527E7B">
      <w:pPr>
        <w:spacing w:line="480" w:lineRule="auto"/>
        <w:jc w:val="both"/>
        <w:rPr>
          <w:sz w:val="24"/>
          <w:szCs w:val="24"/>
        </w:rPr>
      </w:pPr>
    </w:p>
    <w:p w14:paraId="1C2C67EC" w14:textId="77777777" w:rsidR="00012233" w:rsidRDefault="00012233" w:rsidP="00527E7B">
      <w:pPr>
        <w:spacing w:line="480" w:lineRule="auto"/>
        <w:jc w:val="both"/>
        <w:rPr>
          <w:sz w:val="24"/>
          <w:szCs w:val="24"/>
        </w:rPr>
      </w:pPr>
    </w:p>
    <w:p w14:paraId="6E9B99A8" w14:textId="77777777" w:rsidR="00012233" w:rsidRDefault="00012233" w:rsidP="00527E7B">
      <w:pPr>
        <w:spacing w:line="480" w:lineRule="auto"/>
        <w:jc w:val="both"/>
        <w:rPr>
          <w:sz w:val="24"/>
          <w:szCs w:val="24"/>
        </w:rPr>
      </w:pPr>
    </w:p>
    <w:p w14:paraId="6262A276" w14:textId="77777777" w:rsidR="00012233" w:rsidRDefault="00012233" w:rsidP="00527E7B">
      <w:pPr>
        <w:spacing w:line="480" w:lineRule="auto"/>
        <w:jc w:val="both"/>
        <w:rPr>
          <w:sz w:val="24"/>
          <w:szCs w:val="24"/>
        </w:rPr>
      </w:pPr>
    </w:p>
    <w:p w14:paraId="7CFF8060" w14:textId="77777777" w:rsidR="00012233" w:rsidRDefault="00012233" w:rsidP="00527E7B">
      <w:pPr>
        <w:spacing w:line="480" w:lineRule="auto"/>
        <w:jc w:val="both"/>
        <w:rPr>
          <w:sz w:val="24"/>
          <w:szCs w:val="24"/>
        </w:rPr>
      </w:pPr>
    </w:p>
    <w:p w14:paraId="70ECD836" w14:textId="77777777" w:rsidR="00012233" w:rsidRDefault="00012233" w:rsidP="00527E7B">
      <w:pPr>
        <w:spacing w:line="480" w:lineRule="auto"/>
        <w:jc w:val="both"/>
        <w:rPr>
          <w:sz w:val="24"/>
          <w:szCs w:val="24"/>
        </w:rPr>
      </w:pPr>
    </w:p>
    <w:p w14:paraId="492F7AD7" w14:textId="77777777" w:rsidR="00012233" w:rsidRDefault="00012233" w:rsidP="00527E7B">
      <w:pPr>
        <w:spacing w:line="480" w:lineRule="auto"/>
        <w:jc w:val="both"/>
        <w:rPr>
          <w:sz w:val="24"/>
          <w:szCs w:val="24"/>
        </w:rPr>
      </w:pPr>
    </w:p>
    <w:p w14:paraId="3D88613F" w14:textId="77777777" w:rsidR="00527E7B" w:rsidRPr="00527E7B" w:rsidRDefault="00527E7B" w:rsidP="00527E7B">
      <w:pPr>
        <w:spacing w:line="480" w:lineRule="auto"/>
        <w:jc w:val="both"/>
        <w:rPr>
          <w:sz w:val="24"/>
          <w:szCs w:val="24"/>
        </w:rPr>
      </w:pPr>
      <w:r w:rsidRPr="00527E7B">
        <w:rPr>
          <w:rFonts w:eastAsiaTheme="minorHAnsi"/>
          <w:sz w:val="24"/>
          <w:szCs w:val="24"/>
        </w:rPr>
        <w:t xml:space="preserve">In DFIG, it is possible to control the reactive power requirement from RSC. Fig. 6 shows the feature for the proposed controller. The reference reactive power is varied from 0 to -0.5 MVAR by employing step function </w:t>
      </w:r>
      <w:r w:rsidRPr="00527E7B">
        <w:rPr>
          <w:rFonts w:eastAsiaTheme="minorHAnsi"/>
          <w:sz w:val="24"/>
          <w:szCs w:val="24"/>
        </w:rPr>
        <w:lastRenderedPageBreak/>
        <w:t>(Fig. 6(a)). The desired value of d-axis rotor current follows the variation of the reactive power and the actual current component successfully can follow the trajectory of the reference current as observed in Fig. 6(b) and the three phase rotor currents also change accordingly (Fig. 6(c)). The reactive power regulation proves the accuracy and effectiveness of the ANFIS structure based controller in grid-connected DFIG based WECS.</w:t>
      </w:r>
      <w:bookmarkStart w:id="6" w:name="OLE_LINK3"/>
    </w:p>
    <w:p w14:paraId="3407913E" w14:textId="77777777" w:rsidR="00173E7D" w:rsidRDefault="00173E7D" w:rsidP="00527E7B">
      <w:pPr>
        <w:pStyle w:val="FigureCaption0"/>
        <w:spacing w:line="480" w:lineRule="auto"/>
        <w:rPr>
          <w:sz w:val="24"/>
          <w:szCs w:val="24"/>
          <w:lang w:eastAsia="en-CA"/>
        </w:rPr>
      </w:pPr>
    </w:p>
    <w:p w14:paraId="215BCBD2" w14:textId="77777777" w:rsidR="00173E7D" w:rsidRDefault="00173E7D" w:rsidP="00527E7B">
      <w:pPr>
        <w:pStyle w:val="FigureCaption0"/>
        <w:spacing w:line="480" w:lineRule="auto"/>
        <w:rPr>
          <w:sz w:val="24"/>
          <w:szCs w:val="24"/>
          <w:lang w:eastAsia="en-CA"/>
        </w:rPr>
      </w:pPr>
    </w:p>
    <w:p w14:paraId="59A6F807" w14:textId="77777777" w:rsidR="00173E7D" w:rsidRDefault="00173E7D" w:rsidP="00527E7B">
      <w:pPr>
        <w:pStyle w:val="FigureCaption0"/>
        <w:spacing w:line="480" w:lineRule="auto"/>
        <w:rPr>
          <w:sz w:val="24"/>
          <w:szCs w:val="24"/>
          <w:lang w:eastAsia="en-CA"/>
        </w:rPr>
      </w:pPr>
    </w:p>
    <w:p w14:paraId="7585FBFB" w14:textId="77777777" w:rsidR="00173E7D" w:rsidRDefault="00173E7D" w:rsidP="00527E7B">
      <w:pPr>
        <w:pStyle w:val="FigureCaption0"/>
        <w:spacing w:line="480" w:lineRule="auto"/>
        <w:rPr>
          <w:sz w:val="24"/>
          <w:szCs w:val="24"/>
          <w:lang w:eastAsia="en-CA"/>
        </w:rPr>
      </w:pPr>
    </w:p>
    <w:p w14:paraId="3020CB6A" w14:textId="77777777" w:rsidR="00173E7D" w:rsidRDefault="00173E7D" w:rsidP="00527E7B">
      <w:pPr>
        <w:pStyle w:val="FigureCaption0"/>
        <w:spacing w:line="480" w:lineRule="auto"/>
        <w:rPr>
          <w:sz w:val="24"/>
          <w:szCs w:val="24"/>
          <w:lang w:eastAsia="en-CA"/>
        </w:rPr>
      </w:pPr>
    </w:p>
    <w:p w14:paraId="75286577" w14:textId="77777777" w:rsidR="00173E7D" w:rsidRDefault="00173E7D" w:rsidP="00527E7B">
      <w:pPr>
        <w:pStyle w:val="FigureCaption0"/>
        <w:spacing w:line="480" w:lineRule="auto"/>
        <w:rPr>
          <w:sz w:val="24"/>
          <w:szCs w:val="24"/>
          <w:lang w:eastAsia="en-CA"/>
        </w:rPr>
      </w:pPr>
    </w:p>
    <w:p w14:paraId="29C97CC5" w14:textId="77777777" w:rsidR="00173E7D" w:rsidRDefault="00173E7D" w:rsidP="00527E7B">
      <w:pPr>
        <w:pStyle w:val="FigureCaption0"/>
        <w:spacing w:line="480" w:lineRule="auto"/>
        <w:rPr>
          <w:sz w:val="24"/>
          <w:szCs w:val="24"/>
          <w:lang w:eastAsia="en-CA"/>
        </w:rPr>
      </w:pPr>
    </w:p>
    <w:p w14:paraId="31C452D5" w14:textId="77777777" w:rsidR="00173E7D" w:rsidRDefault="00173E7D" w:rsidP="00527E7B">
      <w:pPr>
        <w:pStyle w:val="FigureCaption0"/>
        <w:spacing w:line="480" w:lineRule="auto"/>
        <w:rPr>
          <w:sz w:val="24"/>
          <w:szCs w:val="24"/>
          <w:lang w:eastAsia="en-CA"/>
        </w:rPr>
      </w:pPr>
    </w:p>
    <w:p w14:paraId="53AA70DF" w14:textId="77777777" w:rsidR="00173E7D" w:rsidRDefault="00173E7D" w:rsidP="00527E7B">
      <w:pPr>
        <w:pStyle w:val="FigureCaption0"/>
        <w:spacing w:line="480" w:lineRule="auto"/>
        <w:rPr>
          <w:sz w:val="24"/>
          <w:szCs w:val="24"/>
          <w:lang w:eastAsia="en-CA"/>
        </w:rPr>
      </w:pPr>
    </w:p>
    <w:p w14:paraId="4CB8FD64" w14:textId="77777777" w:rsidR="00173E7D" w:rsidRDefault="00173E7D" w:rsidP="00527E7B">
      <w:pPr>
        <w:pStyle w:val="FigureCaption0"/>
        <w:spacing w:line="480" w:lineRule="auto"/>
        <w:rPr>
          <w:sz w:val="24"/>
          <w:szCs w:val="24"/>
          <w:lang w:eastAsia="en-CA"/>
        </w:rPr>
      </w:pPr>
    </w:p>
    <w:p w14:paraId="6FDDD21F" w14:textId="77777777" w:rsidR="00527E7B" w:rsidRDefault="00012233" w:rsidP="00527E7B">
      <w:pPr>
        <w:pStyle w:val="FigureCaption0"/>
        <w:spacing w:line="480" w:lineRule="auto"/>
        <w:rPr>
          <w:sz w:val="24"/>
          <w:szCs w:val="24"/>
        </w:rPr>
      </w:pPr>
      <w:r w:rsidRPr="00527E7B">
        <w:rPr>
          <w:noProof/>
          <w:sz w:val="24"/>
          <w:szCs w:val="24"/>
          <w:lang w:val="en-CA" w:eastAsia="en-CA"/>
        </w:rPr>
        <mc:AlternateContent>
          <mc:Choice Requires="wps">
            <w:drawing>
              <wp:anchor distT="0" distB="0" distL="114300" distR="114300" simplePos="0" relativeHeight="251670528" behindDoc="0" locked="0" layoutInCell="1" allowOverlap="1" wp14:anchorId="307F9DDF" wp14:editId="2AD84E4D">
                <wp:simplePos x="0" y="0"/>
                <wp:positionH relativeFrom="column">
                  <wp:posOffset>333375</wp:posOffset>
                </wp:positionH>
                <wp:positionV relativeFrom="margin">
                  <wp:posOffset>3952875</wp:posOffset>
                </wp:positionV>
                <wp:extent cx="5381625" cy="4248150"/>
                <wp:effectExtent l="0" t="0" r="9525"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4248150"/>
                        </a:xfrm>
                        <a:prstGeom prst="rect">
                          <a:avLst/>
                        </a:prstGeom>
                        <a:solidFill>
                          <a:srgbClr val="FFFFFF"/>
                        </a:solidFill>
                        <a:ln w="9525">
                          <a:noFill/>
                          <a:miter lim="800000"/>
                          <a:headEnd/>
                          <a:tailEnd/>
                        </a:ln>
                      </wps:spPr>
                      <wps:txbx>
                        <w:txbxContent>
                          <w:p w14:paraId="71A01763" w14:textId="77777777" w:rsidR="0073329A" w:rsidRDefault="0073329A" w:rsidP="00527E7B">
                            <w:pPr>
                              <w:pStyle w:val="TableFootnote0"/>
                              <w:spacing w:before="0"/>
                              <w:ind w:left="0" w:firstLine="0"/>
                              <w:jc w:val="both"/>
                            </w:pPr>
                          </w:p>
                          <w:p w14:paraId="25AE3763" w14:textId="77777777" w:rsidR="0073329A" w:rsidRDefault="0073329A" w:rsidP="00527E7B">
                            <w:pPr>
                              <w:pStyle w:val="TableFootnote0"/>
                              <w:spacing w:before="0"/>
                              <w:ind w:left="0" w:firstLine="0"/>
                              <w:jc w:val="both"/>
                              <w:rPr>
                                <w:sz w:val="18"/>
                                <w:szCs w:val="18"/>
                              </w:rPr>
                            </w:pPr>
                            <w:r>
                              <w:object w:dxaOrig="10710" w:dyaOrig="11712" w14:anchorId="0BFA9D71">
                                <v:shape id="_x0000_i1036" type="#_x0000_t75" style="width:336pt;height:288.6pt">
                                  <v:imagedata r:id="rId28" o:title=""/>
                                </v:shape>
                                <o:OLEObject Type="Embed" ProgID="Visio.Drawing.11" ShapeID="_x0000_i1036" DrawAspect="Content" ObjectID="_1798638479" r:id="rId29"/>
                              </w:object>
                            </w:r>
                          </w:p>
                          <w:p w14:paraId="278FA5B6" w14:textId="77777777" w:rsidR="0073329A" w:rsidRPr="00120A7B" w:rsidRDefault="0073329A" w:rsidP="00527E7B">
                            <w:pPr>
                              <w:pStyle w:val="Caption"/>
                              <w:spacing w:line="240" w:lineRule="auto"/>
                              <w:jc w:val="both"/>
                              <w:rPr>
                                <w:sz w:val="18"/>
                                <w:szCs w:val="18"/>
                              </w:rPr>
                            </w:pPr>
                            <w:r>
                              <w:rPr>
                                <w:sz w:val="18"/>
                                <w:szCs w:val="18"/>
                              </w:rPr>
                              <w:t>Fig. 7</w:t>
                            </w:r>
                            <w:r w:rsidRPr="00411FEE">
                              <w:rPr>
                                <w:sz w:val="18"/>
                                <w:szCs w:val="18"/>
                              </w:rPr>
                              <w:t>.</w:t>
                            </w:r>
                            <w:r>
                              <w:rPr>
                                <w:sz w:val="18"/>
                                <w:szCs w:val="18"/>
                              </w:rPr>
                              <w:t xml:space="preserve"> </w:t>
                            </w:r>
                            <w:r w:rsidRPr="00120A7B">
                              <w:rPr>
                                <w:sz w:val="18"/>
                                <w:szCs w:val="18"/>
                              </w:rPr>
                              <w:t xml:space="preserve">Comparative rotor speed response for a step increase in wind speed: (a) PI, (b) ANFIS; </w:t>
                            </w:r>
                            <w:r>
                              <w:rPr>
                                <w:sz w:val="18"/>
                                <w:szCs w:val="18"/>
                              </w:rPr>
                              <w:t>D</w:t>
                            </w:r>
                            <w:r w:rsidRPr="00120A7B">
                              <w:rPr>
                                <w:sz w:val="18"/>
                                <w:szCs w:val="18"/>
                              </w:rPr>
                              <w:t>c-link voltage tracking performance</w:t>
                            </w:r>
                            <w:r w:rsidRPr="00A82625">
                              <w:t xml:space="preserve"> </w:t>
                            </w:r>
                            <w:r w:rsidRPr="00120A7B">
                              <w:rPr>
                                <w:sz w:val="18"/>
                                <w:szCs w:val="18"/>
                              </w:rPr>
                              <w:t>at variable wind speed: (c)PI, (d) ANFIS</w:t>
                            </w:r>
                            <w:r>
                              <w:rPr>
                                <w:sz w:val="18"/>
                                <w:szCs w:val="18"/>
                              </w:rPr>
                              <w:t>;</w:t>
                            </w:r>
                            <w:r w:rsidRPr="00120A7B">
                              <w:rPr>
                                <w:sz w:val="18"/>
                                <w:szCs w:val="18"/>
                              </w:rPr>
                              <w:t xml:space="preserve"> d-axis rotor current tracking response for a step change in reactive power demand at t=2</w:t>
                            </w:r>
                            <w:r w:rsidRPr="00A82625">
                              <w:t xml:space="preserve"> </w:t>
                            </w:r>
                            <w:r w:rsidRPr="00120A7B">
                              <w:rPr>
                                <w:sz w:val="18"/>
                                <w:szCs w:val="18"/>
                              </w:rPr>
                              <w:t xml:space="preserve">sec: </w:t>
                            </w:r>
                            <w:r>
                              <w:rPr>
                                <w:sz w:val="18"/>
                                <w:szCs w:val="18"/>
                              </w:rPr>
                              <w:t>(e</w:t>
                            </w:r>
                            <w:r w:rsidRPr="00120A7B">
                              <w:rPr>
                                <w:sz w:val="18"/>
                                <w:szCs w:val="18"/>
                              </w:rPr>
                              <w:t xml:space="preserve">)PI, </w:t>
                            </w:r>
                            <w:r>
                              <w:rPr>
                                <w:sz w:val="18"/>
                                <w:szCs w:val="18"/>
                              </w:rPr>
                              <w:t>(f</w:t>
                            </w:r>
                            <w:r w:rsidRPr="00120A7B">
                              <w:rPr>
                                <w:sz w:val="18"/>
                                <w:szCs w:val="18"/>
                              </w:rPr>
                              <w:t>) ANFIS.</w:t>
                            </w:r>
                          </w:p>
                          <w:p w14:paraId="4CD4FB4D" w14:textId="77777777" w:rsidR="0073329A" w:rsidRPr="005B520E" w:rsidRDefault="0073329A" w:rsidP="00527E7B">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F9DDF" id="_x0000_s1033" type="#_x0000_t202" style="position:absolute;left:0;text-align:left;margin-left:26.25pt;margin-top:311.25pt;width:423.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" stroked="f">
                <v:textbox inset="0,0,0,0">
                  <w:txbxContent>
                    <w:p w14:paraId="71A01763" w14:textId="77777777" w:rsidR="0073329A" w:rsidRDefault="0073329A" w:rsidP="00527E7B">
                      <w:pPr>
                        <w:pStyle w:val="TableFootnote0"/>
                        <w:spacing w:before="0"/>
                        <w:ind w:left="0" w:firstLine="0"/>
                        <w:jc w:val="both"/>
                      </w:pPr>
                    </w:p>
                    <w:p w14:paraId="25AE3763" w14:textId="77777777" w:rsidR="0073329A" w:rsidRDefault="0073329A" w:rsidP="00527E7B">
                      <w:pPr>
                        <w:pStyle w:val="TableFootnote0"/>
                        <w:spacing w:before="0"/>
                        <w:ind w:left="0" w:firstLine="0"/>
                        <w:jc w:val="both"/>
                        <w:rPr>
                          <w:sz w:val="18"/>
                          <w:szCs w:val="18"/>
                        </w:rPr>
                      </w:pPr>
                      <w:r>
                        <w:object w:dxaOrig="10710" w:dyaOrig="11712" w14:anchorId="0BFA9D71">
                          <v:shape id="_x0000_i1036" type="#_x0000_t75" style="width:336pt;height:288.6pt">
                            <v:imagedata r:id="rId28" o:title=""/>
                          </v:shape>
                          <o:OLEObject Type="Embed" ProgID="Visio.Drawing.11" ShapeID="_x0000_i1036" DrawAspect="Content" ObjectID="_1798638479" r:id="rId30"/>
                        </w:object>
                      </w:r>
                    </w:p>
                    <w:p w14:paraId="278FA5B6" w14:textId="77777777" w:rsidR="0073329A" w:rsidRPr="00120A7B" w:rsidRDefault="0073329A" w:rsidP="00527E7B">
                      <w:pPr>
                        <w:pStyle w:val="Caption"/>
                        <w:spacing w:line="240" w:lineRule="auto"/>
                        <w:jc w:val="both"/>
                        <w:rPr>
                          <w:sz w:val="18"/>
                          <w:szCs w:val="18"/>
                        </w:rPr>
                      </w:pPr>
                      <w:r>
                        <w:rPr>
                          <w:sz w:val="18"/>
                          <w:szCs w:val="18"/>
                        </w:rPr>
                        <w:t>Fig. 7</w:t>
                      </w:r>
                      <w:r w:rsidRPr="00411FEE">
                        <w:rPr>
                          <w:sz w:val="18"/>
                          <w:szCs w:val="18"/>
                        </w:rPr>
                        <w:t>.</w:t>
                      </w:r>
                      <w:r>
                        <w:rPr>
                          <w:sz w:val="18"/>
                          <w:szCs w:val="18"/>
                        </w:rPr>
                        <w:t xml:space="preserve"> </w:t>
                      </w:r>
                      <w:r w:rsidRPr="00120A7B">
                        <w:rPr>
                          <w:sz w:val="18"/>
                          <w:szCs w:val="18"/>
                        </w:rPr>
                        <w:t xml:space="preserve">Comparative rotor speed response for a step increase in wind speed: (a) PI, (b) ANFIS; </w:t>
                      </w:r>
                      <w:r>
                        <w:rPr>
                          <w:sz w:val="18"/>
                          <w:szCs w:val="18"/>
                        </w:rPr>
                        <w:t>D</w:t>
                      </w:r>
                      <w:r w:rsidRPr="00120A7B">
                        <w:rPr>
                          <w:sz w:val="18"/>
                          <w:szCs w:val="18"/>
                        </w:rPr>
                        <w:t>c-link voltage tracking performance</w:t>
                      </w:r>
                      <w:r w:rsidRPr="00A82625">
                        <w:t xml:space="preserve"> </w:t>
                      </w:r>
                      <w:r w:rsidRPr="00120A7B">
                        <w:rPr>
                          <w:sz w:val="18"/>
                          <w:szCs w:val="18"/>
                        </w:rPr>
                        <w:t>at variable wind speed: (c)PI, (d) ANFIS</w:t>
                      </w:r>
                      <w:r>
                        <w:rPr>
                          <w:sz w:val="18"/>
                          <w:szCs w:val="18"/>
                        </w:rPr>
                        <w:t>;</w:t>
                      </w:r>
                      <w:r w:rsidRPr="00120A7B">
                        <w:rPr>
                          <w:sz w:val="18"/>
                          <w:szCs w:val="18"/>
                        </w:rPr>
                        <w:t xml:space="preserve"> d-axis rotor current tracking response for a step change in reactive power demand at t=2</w:t>
                      </w:r>
                      <w:r w:rsidRPr="00A82625">
                        <w:t xml:space="preserve"> </w:t>
                      </w:r>
                      <w:r w:rsidRPr="00120A7B">
                        <w:rPr>
                          <w:sz w:val="18"/>
                          <w:szCs w:val="18"/>
                        </w:rPr>
                        <w:t xml:space="preserve">sec: </w:t>
                      </w:r>
                      <w:r>
                        <w:rPr>
                          <w:sz w:val="18"/>
                          <w:szCs w:val="18"/>
                        </w:rPr>
                        <w:t>(e</w:t>
                      </w:r>
                      <w:r w:rsidRPr="00120A7B">
                        <w:rPr>
                          <w:sz w:val="18"/>
                          <w:szCs w:val="18"/>
                        </w:rPr>
                        <w:t xml:space="preserve">)PI, </w:t>
                      </w:r>
                      <w:r>
                        <w:rPr>
                          <w:sz w:val="18"/>
                          <w:szCs w:val="18"/>
                        </w:rPr>
                        <w:t>(f</w:t>
                      </w:r>
                      <w:r w:rsidRPr="00120A7B">
                        <w:rPr>
                          <w:sz w:val="18"/>
                          <w:szCs w:val="18"/>
                        </w:rPr>
                        <w:t>) ANFIS.</w:t>
                      </w:r>
                    </w:p>
                    <w:p w14:paraId="4CD4FB4D" w14:textId="77777777" w:rsidR="0073329A" w:rsidRPr="005B520E" w:rsidRDefault="0073329A" w:rsidP="00527E7B">
                      <w:pPr>
                        <w:pStyle w:val="TableFootnote0"/>
                        <w:ind w:firstLine="0"/>
                      </w:pPr>
                    </w:p>
                  </w:txbxContent>
                </v:textbox>
                <w10:wrap type="square" anchory="margin"/>
              </v:shape>
            </w:pict>
          </mc:Fallback>
        </mc:AlternateContent>
      </w:r>
      <w:r w:rsidR="00527E7B" w:rsidRPr="00527E7B">
        <w:rPr>
          <w:sz w:val="24"/>
          <w:szCs w:val="24"/>
          <w:lang w:eastAsia="en-CA"/>
        </w:rPr>
        <w:t xml:space="preserve"> To verify the competency of the proposed </w:t>
      </w:r>
      <w:r w:rsidR="00527E7B" w:rsidRPr="00527E7B">
        <w:rPr>
          <w:sz w:val="24"/>
          <w:szCs w:val="24"/>
          <w:lang w:eastAsia="en-CA"/>
        </w:rPr>
        <w:lastRenderedPageBreak/>
        <w:t xml:space="preserve">controller, the performance of the grid connected DFIG-WESC has been investigated for conventional PI and the proposed ANFIS based controller under various operating conditions. First, </w:t>
      </w:r>
      <w:r w:rsidR="00527E7B" w:rsidRPr="00527E7B">
        <w:rPr>
          <w:sz w:val="24"/>
          <w:szCs w:val="24"/>
        </w:rPr>
        <w:t xml:space="preserve">The dc-link voltage tracking performance between the controllers is compared and shown in Figs. 7(a)-(b). The voltage ripple and overshoot is relatively higher in constant gain PI controller compared to the ANFIS based NFC controller. The performance is also investigated </w:t>
      </w:r>
      <w:r w:rsidR="00527E7B" w:rsidRPr="00527E7B">
        <w:rPr>
          <w:sz w:val="24"/>
          <w:szCs w:val="24"/>
          <w:lang w:eastAsia="en-CA"/>
        </w:rPr>
        <w:t xml:space="preserve">for a step change in wind speed from 6 m/s to 8 m/s for each controller. The results are shown in Figs 7(c)-(d). It is observed from the figures that the ANFIS controller has the small overshoot but higher steady-state error compared to the PI controllers. </w:t>
      </w:r>
      <w:r w:rsidR="00527E7B" w:rsidRPr="00527E7B">
        <w:rPr>
          <w:sz w:val="24"/>
          <w:szCs w:val="24"/>
        </w:rPr>
        <w:t>Similarly, d-axis rotor current responses are investigated in Figs. 7(e-f) for a step change in reactive power demand. The PI controller shows fast current tracking while the NFC controller shows slightly improved performance in current tracking.</w:t>
      </w:r>
    </w:p>
    <w:p w14:paraId="2BD2E593" w14:textId="77777777" w:rsidR="006721E0" w:rsidRPr="00527E7B" w:rsidRDefault="006721E0" w:rsidP="00527E7B">
      <w:pPr>
        <w:pStyle w:val="FigureCaption0"/>
        <w:spacing w:line="480" w:lineRule="auto"/>
        <w:rPr>
          <w:sz w:val="24"/>
          <w:szCs w:val="24"/>
        </w:rPr>
      </w:pPr>
      <w:r w:rsidRPr="003D5950">
        <w:rPr>
          <w:noProof/>
          <w:lang w:val="en-CA" w:eastAsia="en-CA"/>
        </w:rPr>
        <mc:AlternateContent>
          <mc:Choice Requires="wps">
            <w:drawing>
              <wp:anchor distT="0" distB="0" distL="114300" distR="114300" simplePos="0" relativeHeight="251672576" behindDoc="0" locked="0" layoutInCell="1" allowOverlap="1" wp14:anchorId="4740B517" wp14:editId="18701A62">
                <wp:simplePos x="0" y="0"/>
                <wp:positionH relativeFrom="column">
                  <wp:posOffset>381000</wp:posOffset>
                </wp:positionH>
                <wp:positionV relativeFrom="margin">
                  <wp:posOffset>1476375</wp:posOffset>
                </wp:positionV>
                <wp:extent cx="5191125" cy="4067175"/>
                <wp:effectExtent l="0" t="0" r="9525" b="952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4067175"/>
                        </a:xfrm>
                        <a:prstGeom prst="rect">
                          <a:avLst/>
                        </a:prstGeom>
                        <a:solidFill>
                          <a:srgbClr val="FFFFFF"/>
                        </a:solidFill>
                        <a:ln w="9525">
                          <a:noFill/>
                          <a:miter lim="800000"/>
                          <a:headEnd/>
                          <a:tailEnd/>
                        </a:ln>
                      </wps:spPr>
                      <wps:txbx>
                        <w:txbxContent>
                          <w:p w14:paraId="68F133D5" w14:textId="77777777" w:rsidR="0073329A" w:rsidRDefault="0073329A" w:rsidP="006721E0">
                            <w:pPr>
                              <w:pStyle w:val="TableFootnote0"/>
                              <w:spacing w:before="0"/>
                              <w:ind w:left="0" w:firstLine="0"/>
                              <w:jc w:val="both"/>
                              <w:rPr>
                                <w:sz w:val="18"/>
                                <w:szCs w:val="18"/>
                              </w:rPr>
                            </w:pPr>
                            <w:r>
                              <w:rPr>
                                <w:noProof/>
                                <w:sz w:val="18"/>
                                <w:szCs w:val="18"/>
                                <w:lang w:val="en-CA" w:eastAsia="en-CA"/>
                              </w:rPr>
                              <w:drawing>
                                <wp:inline distT="0" distB="0" distL="0" distR="0" wp14:anchorId="2876BAAA" wp14:editId="6DE3D197">
                                  <wp:extent cx="4762500" cy="3400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5793" cy="3402776"/>
                                          </a:xfrm>
                                          <a:prstGeom prst="rect">
                                            <a:avLst/>
                                          </a:prstGeom>
                                          <a:noFill/>
                                          <a:ln>
                                            <a:noFill/>
                                          </a:ln>
                                        </pic:spPr>
                                      </pic:pic>
                                    </a:graphicData>
                                  </a:graphic>
                                </wp:inline>
                              </w:drawing>
                            </w:r>
                          </w:p>
                          <w:p w14:paraId="085E6DCA" w14:textId="77777777" w:rsidR="0073329A" w:rsidRPr="00120A7B" w:rsidRDefault="0073329A" w:rsidP="006721E0">
                            <w:pPr>
                              <w:pStyle w:val="Caption"/>
                              <w:spacing w:line="240" w:lineRule="auto"/>
                              <w:jc w:val="both"/>
                              <w:rPr>
                                <w:sz w:val="18"/>
                                <w:szCs w:val="18"/>
                              </w:rPr>
                            </w:pPr>
                            <w:r>
                              <w:rPr>
                                <w:sz w:val="18"/>
                                <w:szCs w:val="18"/>
                              </w:rPr>
                              <w:t>Fig. 8</w:t>
                            </w:r>
                            <w:r w:rsidRPr="00411FEE">
                              <w:rPr>
                                <w:sz w:val="18"/>
                                <w:szCs w:val="18"/>
                              </w:rPr>
                              <w:t>.</w:t>
                            </w:r>
                            <w:r>
                              <w:rPr>
                                <w:sz w:val="18"/>
                                <w:szCs w:val="18"/>
                              </w:rPr>
                              <w:t xml:space="preserve"> Parameter updating pattern of online-tuned ANFIS scheme for variation in wind speed: (a) Changes in wind speed</w:t>
                            </w:r>
                            <w:r w:rsidRPr="00120A7B">
                              <w:rPr>
                                <w:sz w:val="18"/>
                                <w:szCs w:val="18"/>
                              </w:rPr>
                              <w:t xml:space="preserve">, (b) </w:t>
                            </w:r>
                            <w:r>
                              <w:rPr>
                                <w:sz w:val="18"/>
                                <w:szCs w:val="18"/>
                              </w:rPr>
                              <w:t xml:space="preserve">Frequency variation in rotor current, (c) Variation in precondition </w:t>
                            </w:r>
                            <w:proofErr w:type="gramStart"/>
                            <w:r>
                              <w:rPr>
                                <w:sz w:val="18"/>
                                <w:szCs w:val="18"/>
                              </w:rPr>
                              <w:t>parameter</w:t>
                            </w:r>
                            <w:r w:rsidRPr="00120A7B">
                              <w:rPr>
                                <w:sz w:val="18"/>
                                <w:szCs w:val="18"/>
                              </w:rPr>
                              <w:t>,</w:t>
                            </w:r>
                            <w:r>
                              <w:rPr>
                                <w:sz w:val="18"/>
                                <w:szCs w:val="18"/>
                              </w:rPr>
                              <w:t>a</w:t>
                            </w:r>
                            <w:proofErr w:type="gramEnd"/>
                            <w:r w:rsidRPr="00897523">
                              <w:rPr>
                                <w:sz w:val="18"/>
                                <w:szCs w:val="18"/>
                                <w:vertAlign w:val="subscript"/>
                              </w:rPr>
                              <w:t>3</w:t>
                            </w:r>
                            <w:r w:rsidRPr="00120A7B">
                              <w:rPr>
                                <w:sz w:val="18"/>
                                <w:szCs w:val="18"/>
                              </w:rPr>
                              <w:t xml:space="preserve"> (d) </w:t>
                            </w:r>
                            <w:r>
                              <w:rPr>
                                <w:sz w:val="18"/>
                                <w:szCs w:val="18"/>
                              </w:rPr>
                              <w:t>Variation in precondition parameter</w:t>
                            </w:r>
                            <w:r w:rsidRPr="00120A7B">
                              <w:rPr>
                                <w:sz w:val="18"/>
                                <w:szCs w:val="18"/>
                              </w:rPr>
                              <w:t>,</w:t>
                            </w:r>
                            <w:r>
                              <w:rPr>
                                <w:sz w:val="18"/>
                                <w:szCs w:val="18"/>
                              </w:rPr>
                              <w:t>b</w:t>
                            </w:r>
                            <w:r w:rsidRPr="00897523">
                              <w:rPr>
                                <w:sz w:val="18"/>
                                <w:szCs w:val="18"/>
                                <w:vertAlign w:val="subscript"/>
                              </w:rPr>
                              <w:t>1</w:t>
                            </w:r>
                            <w:r>
                              <w:rPr>
                                <w:sz w:val="18"/>
                                <w:szCs w:val="18"/>
                              </w:rPr>
                              <w:t xml:space="preserve"> (e</w:t>
                            </w:r>
                            <w:r w:rsidRPr="00120A7B">
                              <w:rPr>
                                <w:sz w:val="18"/>
                                <w:szCs w:val="18"/>
                              </w:rPr>
                              <w:t>)</w:t>
                            </w:r>
                            <w:r w:rsidRPr="00897523">
                              <w:rPr>
                                <w:sz w:val="18"/>
                                <w:szCs w:val="18"/>
                              </w:rPr>
                              <w:t xml:space="preserve"> </w:t>
                            </w:r>
                            <w:r>
                              <w:rPr>
                                <w:sz w:val="18"/>
                                <w:szCs w:val="18"/>
                              </w:rPr>
                              <w:t>Variation in precondition parameter</w:t>
                            </w:r>
                            <w:r w:rsidRPr="00120A7B">
                              <w:rPr>
                                <w:sz w:val="18"/>
                                <w:szCs w:val="18"/>
                              </w:rPr>
                              <w:t>,</w:t>
                            </w:r>
                            <w:r>
                              <w:rPr>
                                <w:sz w:val="18"/>
                                <w:szCs w:val="18"/>
                              </w:rPr>
                              <w:t>b</w:t>
                            </w:r>
                            <w:r w:rsidRPr="00897523">
                              <w:rPr>
                                <w:sz w:val="18"/>
                                <w:szCs w:val="18"/>
                                <w:vertAlign w:val="subscript"/>
                              </w:rPr>
                              <w:t>2</w:t>
                            </w:r>
                            <w:r w:rsidRPr="00120A7B">
                              <w:rPr>
                                <w:sz w:val="18"/>
                                <w:szCs w:val="18"/>
                              </w:rPr>
                              <w:t xml:space="preserve">, </w:t>
                            </w:r>
                            <w:r>
                              <w:rPr>
                                <w:sz w:val="18"/>
                                <w:szCs w:val="18"/>
                              </w:rPr>
                              <w:t>(f</w:t>
                            </w:r>
                            <w:r w:rsidRPr="00120A7B">
                              <w:rPr>
                                <w:sz w:val="18"/>
                                <w:szCs w:val="18"/>
                              </w:rPr>
                              <w:t xml:space="preserve">) </w:t>
                            </w:r>
                            <w:r>
                              <w:rPr>
                                <w:sz w:val="18"/>
                                <w:szCs w:val="18"/>
                              </w:rPr>
                              <w:t>Variation in subsequent parameter</w:t>
                            </w:r>
                            <w:r w:rsidRPr="00120A7B">
                              <w:rPr>
                                <w:sz w:val="18"/>
                                <w:szCs w:val="18"/>
                              </w:rPr>
                              <w:t>,</w:t>
                            </w:r>
                            <w:r>
                              <w:rPr>
                                <w:sz w:val="18"/>
                                <w:szCs w:val="18"/>
                              </w:rPr>
                              <w:t>β</w:t>
                            </w:r>
                            <w:r w:rsidRPr="00897523">
                              <w:rPr>
                                <w:sz w:val="18"/>
                                <w:szCs w:val="18"/>
                                <w:vertAlign w:val="subscript"/>
                              </w:rPr>
                              <w:t>0</w:t>
                            </w:r>
                            <w:r w:rsidRPr="00897523">
                              <w:rPr>
                                <w:sz w:val="18"/>
                                <w:szCs w:val="18"/>
                                <w:vertAlign w:val="superscript"/>
                              </w:rPr>
                              <w:t>1</w:t>
                            </w:r>
                          </w:p>
                          <w:p w14:paraId="29A69814" w14:textId="77777777" w:rsidR="0073329A" w:rsidRPr="005B520E" w:rsidRDefault="0073329A" w:rsidP="006721E0">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0B517" id="_x0000_s1034" type="#_x0000_t202" style="position:absolute;left:0;text-align:left;margin-left:30pt;margin-top:116.25pt;width:408.75pt;height:3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" stroked="f">
                <v:textbox inset="0,0,0,0">
                  <w:txbxContent>
                    <w:p w14:paraId="68F133D5" w14:textId="77777777" w:rsidR="0073329A" w:rsidRDefault="0073329A" w:rsidP="006721E0">
                      <w:pPr>
                        <w:pStyle w:val="TableFootnote0"/>
                        <w:spacing w:before="0"/>
                        <w:ind w:left="0" w:firstLine="0"/>
                        <w:jc w:val="both"/>
                        <w:rPr>
                          <w:sz w:val="18"/>
                          <w:szCs w:val="18"/>
                        </w:rPr>
                      </w:pPr>
                      <w:r>
                        <w:rPr>
                          <w:noProof/>
                          <w:sz w:val="18"/>
                          <w:szCs w:val="18"/>
                          <w:lang w:val="en-CA" w:eastAsia="en-CA"/>
                        </w:rPr>
                        <w:drawing>
                          <wp:inline distT="0" distB="0" distL="0" distR="0" wp14:anchorId="2876BAAA" wp14:editId="6DE3D197">
                            <wp:extent cx="4762500" cy="3400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5793" cy="3402776"/>
                                    </a:xfrm>
                                    <a:prstGeom prst="rect">
                                      <a:avLst/>
                                    </a:prstGeom>
                                    <a:noFill/>
                                    <a:ln>
                                      <a:noFill/>
                                    </a:ln>
                                  </pic:spPr>
                                </pic:pic>
                              </a:graphicData>
                            </a:graphic>
                          </wp:inline>
                        </w:drawing>
                      </w:r>
                    </w:p>
                    <w:p w14:paraId="085E6DCA" w14:textId="77777777" w:rsidR="0073329A" w:rsidRPr="00120A7B" w:rsidRDefault="0073329A" w:rsidP="006721E0">
                      <w:pPr>
                        <w:pStyle w:val="Caption"/>
                        <w:spacing w:line="240" w:lineRule="auto"/>
                        <w:jc w:val="both"/>
                        <w:rPr>
                          <w:sz w:val="18"/>
                          <w:szCs w:val="18"/>
                        </w:rPr>
                      </w:pPr>
                      <w:r>
                        <w:rPr>
                          <w:sz w:val="18"/>
                          <w:szCs w:val="18"/>
                        </w:rPr>
                        <w:t>Fig. 8</w:t>
                      </w:r>
                      <w:r w:rsidRPr="00411FEE">
                        <w:rPr>
                          <w:sz w:val="18"/>
                          <w:szCs w:val="18"/>
                        </w:rPr>
                        <w:t>.</w:t>
                      </w:r>
                      <w:r>
                        <w:rPr>
                          <w:sz w:val="18"/>
                          <w:szCs w:val="18"/>
                        </w:rPr>
                        <w:t xml:space="preserve"> Parameter updating pattern of online-tuned ANFIS scheme for variation in wind speed: (a) Changes in wind speed</w:t>
                      </w:r>
                      <w:r w:rsidRPr="00120A7B">
                        <w:rPr>
                          <w:sz w:val="18"/>
                          <w:szCs w:val="18"/>
                        </w:rPr>
                        <w:t xml:space="preserve">, (b) </w:t>
                      </w:r>
                      <w:r>
                        <w:rPr>
                          <w:sz w:val="18"/>
                          <w:szCs w:val="18"/>
                        </w:rPr>
                        <w:t xml:space="preserve">Frequency variation in rotor current, (c) Variation in precondition </w:t>
                      </w:r>
                      <w:proofErr w:type="gramStart"/>
                      <w:r>
                        <w:rPr>
                          <w:sz w:val="18"/>
                          <w:szCs w:val="18"/>
                        </w:rPr>
                        <w:t>parameter</w:t>
                      </w:r>
                      <w:r w:rsidRPr="00120A7B">
                        <w:rPr>
                          <w:sz w:val="18"/>
                          <w:szCs w:val="18"/>
                        </w:rPr>
                        <w:t>,</w:t>
                      </w:r>
                      <w:r>
                        <w:rPr>
                          <w:sz w:val="18"/>
                          <w:szCs w:val="18"/>
                        </w:rPr>
                        <w:t>a</w:t>
                      </w:r>
                      <w:proofErr w:type="gramEnd"/>
                      <w:r w:rsidRPr="00897523">
                        <w:rPr>
                          <w:sz w:val="18"/>
                          <w:szCs w:val="18"/>
                          <w:vertAlign w:val="subscript"/>
                        </w:rPr>
                        <w:t>3</w:t>
                      </w:r>
                      <w:r w:rsidRPr="00120A7B">
                        <w:rPr>
                          <w:sz w:val="18"/>
                          <w:szCs w:val="18"/>
                        </w:rPr>
                        <w:t xml:space="preserve"> (d) </w:t>
                      </w:r>
                      <w:r>
                        <w:rPr>
                          <w:sz w:val="18"/>
                          <w:szCs w:val="18"/>
                        </w:rPr>
                        <w:t>Variation in precondition parameter</w:t>
                      </w:r>
                      <w:r w:rsidRPr="00120A7B">
                        <w:rPr>
                          <w:sz w:val="18"/>
                          <w:szCs w:val="18"/>
                        </w:rPr>
                        <w:t>,</w:t>
                      </w:r>
                      <w:r>
                        <w:rPr>
                          <w:sz w:val="18"/>
                          <w:szCs w:val="18"/>
                        </w:rPr>
                        <w:t>b</w:t>
                      </w:r>
                      <w:r w:rsidRPr="00897523">
                        <w:rPr>
                          <w:sz w:val="18"/>
                          <w:szCs w:val="18"/>
                          <w:vertAlign w:val="subscript"/>
                        </w:rPr>
                        <w:t>1</w:t>
                      </w:r>
                      <w:r>
                        <w:rPr>
                          <w:sz w:val="18"/>
                          <w:szCs w:val="18"/>
                        </w:rPr>
                        <w:t xml:space="preserve"> (e</w:t>
                      </w:r>
                      <w:r w:rsidRPr="00120A7B">
                        <w:rPr>
                          <w:sz w:val="18"/>
                          <w:szCs w:val="18"/>
                        </w:rPr>
                        <w:t>)</w:t>
                      </w:r>
                      <w:r w:rsidRPr="00897523">
                        <w:rPr>
                          <w:sz w:val="18"/>
                          <w:szCs w:val="18"/>
                        </w:rPr>
                        <w:t xml:space="preserve"> </w:t>
                      </w:r>
                      <w:r>
                        <w:rPr>
                          <w:sz w:val="18"/>
                          <w:szCs w:val="18"/>
                        </w:rPr>
                        <w:t>Variation in precondition parameter</w:t>
                      </w:r>
                      <w:r w:rsidRPr="00120A7B">
                        <w:rPr>
                          <w:sz w:val="18"/>
                          <w:szCs w:val="18"/>
                        </w:rPr>
                        <w:t>,</w:t>
                      </w:r>
                      <w:r>
                        <w:rPr>
                          <w:sz w:val="18"/>
                          <w:szCs w:val="18"/>
                        </w:rPr>
                        <w:t>b</w:t>
                      </w:r>
                      <w:r w:rsidRPr="00897523">
                        <w:rPr>
                          <w:sz w:val="18"/>
                          <w:szCs w:val="18"/>
                          <w:vertAlign w:val="subscript"/>
                        </w:rPr>
                        <w:t>2</w:t>
                      </w:r>
                      <w:r w:rsidRPr="00120A7B">
                        <w:rPr>
                          <w:sz w:val="18"/>
                          <w:szCs w:val="18"/>
                        </w:rPr>
                        <w:t xml:space="preserve">, </w:t>
                      </w:r>
                      <w:r>
                        <w:rPr>
                          <w:sz w:val="18"/>
                          <w:szCs w:val="18"/>
                        </w:rPr>
                        <w:t>(f</w:t>
                      </w:r>
                      <w:r w:rsidRPr="00120A7B">
                        <w:rPr>
                          <w:sz w:val="18"/>
                          <w:szCs w:val="18"/>
                        </w:rPr>
                        <w:t xml:space="preserve">) </w:t>
                      </w:r>
                      <w:r>
                        <w:rPr>
                          <w:sz w:val="18"/>
                          <w:szCs w:val="18"/>
                        </w:rPr>
                        <w:t>Variation in subsequent parameter</w:t>
                      </w:r>
                      <w:r w:rsidRPr="00120A7B">
                        <w:rPr>
                          <w:sz w:val="18"/>
                          <w:szCs w:val="18"/>
                        </w:rPr>
                        <w:t>,</w:t>
                      </w:r>
                      <w:r>
                        <w:rPr>
                          <w:sz w:val="18"/>
                          <w:szCs w:val="18"/>
                        </w:rPr>
                        <w:t>β</w:t>
                      </w:r>
                      <w:r w:rsidRPr="00897523">
                        <w:rPr>
                          <w:sz w:val="18"/>
                          <w:szCs w:val="18"/>
                          <w:vertAlign w:val="subscript"/>
                        </w:rPr>
                        <w:t>0</w:t>
                      </w:r>
                      <w:r w:rsidRPr="00897523">
                        <w:rPr>
                          <w:sz w:val="18"/>
                          <w:szCs w:val="18"/>
                          <w:vertAlign w:val="superscript"/>
                        </w:rPr>
                        <w:t>1</w:t>
                      </w:r>
                    </w:p>
                    <w:p w14:paraId="29A69814" w14:textId="77777777" w:rsidR="0073329A" w:rsidRPr="005B520E" w:rsidRDefault="0073329A" w:rsidP="006721E0">
                      <w:pPr>
                        <w:pStyle w:val="TableFootnote0"/>
                        <w:ind w:firstLine="0"/>
                      </w:pPr>
                    </w:p>
                  </w:txbxContent>
                </v:textbox>
                <w10:wrap type="square" anchory="margin"/>
              </v:shape>
            </w:pict>
          </mc:Fallback>
        </mc:AlternateContent>
      </w:r>
    </w:p>
    <w:p w14:paraId="54BE0B0C" w14:textId="77777777" w:rsidR="00527E7B" w:rsidRDefault="00527E7B" w:rsidP="00173E7D">
      <w:pPr>
        <w:pStyle w:val="FigureCaption0"/>
        <w:spacing w:line="260" w:lineRule="exact"/>
        <w:rPr>
          <w:sz w:val="20"/>
          <w:szCs w:val="20"/>
        </w:rPr>
      </w:pPr>
    </w:p>
    <w:p w14:paraId="19BAB29D" w14:textId="77777777" w:rsidR="00173E7D" w:rsidRDefault="00173E7D" w:rsidP="00173E7D">
      <w:pPr>
        <w:pStyle w:val="FigureCaption0"/>
        <w:spacing w:line="260" w:lineRule="exact"/>
        <w:rPr>
          <w:sz w:val="20"/>
          <w:szCs w:val="20"/>
        </w:rPr>
      </w:pPr>
    </w:p>
    <w:p w14:paraId="2A62F00D" w14:textId="77777777" w:rsidR="006721E0" w:rsidRDefault="006721E0" w:rsidP="00173E7D">
      <w:pPr>
        <w:pStyle w:val="FigureCaption0"/>
        <w:spacing w:line="260" w:lineRule="exact"/>
        <w:rPr>
          <w:sz w:val="20"/>
          <w:szCs w:val="20"/>
        </w:rPr>
      </w:pPr>
    </w:p>
    <w:p w14:paraId="309FF359" w14:textId="77777777" w:rsidR="006721E0" w:rsidRDefault="006721E0" w:rsidP="00173E7D">
      <w:pPr>
        <w:pStyle w:val="FigureCaption0"/>
        <w:spacing w:line="260" w:lineRule="exact"/>
        <w:rPr>
          <w:sz w:val="20"/>
          <w:szCs w:val="20"/>
        </w:rPr>
      </w:pPr>
    </w:p>
    <w:p w14:paraId="034761E5" w14:textId="77777777" w:rsidR="006721E0" w:rsidRDefault="006721E0" w:rsidP="00173E7D">
      <w:pPr>
        <w:pStyle w:val="FigureCaption0"/>
        <w:spacing w:line="260" w:lineRule="exact"/>
        <w:rPr>
          <w:sz w:val="20"/>
          <w:szCs w:val="20"/>
        </w:rPr>
      </w:pPr>
    </w:p>
    <w:p w14:paraId="64834962" w14:textId="77777777" w:rsidR="006721E0" w:rsidRDefault="006721E0" w:rsidP="00173E7D">
      <w:pPr>
        <w:pStyle w:val="FigureCaption0"/>
        <w:spacing w:line="260" w:lineRule="exact"/>
        <w:rPr>
          <w:sz w:val="20"/>
          <w:szCs w:val="20"/>
        </w:rPr>
      </w:pPr>
    </w:p>
    <w:p w14:paraId="1BA3217A" w14:textId="77777777" w:rsidR="006721E0" w:rsidRDefault="006721E0" w:rsidP="00173E7D">
      <w:pPr>
        <w:pStyle w:val="FigureCaption0"/>
        <w:spacing w:line="260" w:lineRule="exact"/>
        <w:rPr>
          <w:sz w:val="20"/>
          <w:szCs w:val="20"/>
        </w:rPr>
      </w:pPr>
    </w:p>
    <w:p w14:paraId="5C480CE0" w14:textId="77777777" w:rsidR="006721E0" w:rsidRDefault="006721E0" w:rsidP="00173E7D">
      <w:pPr>
        <w:pStyle w:val="FigureCaption0"/>
        <w:spacing w:line="260" w:lineRule="exact"/>
        <w:rPr>
          <w:sz w:val="20"/>
          <w:szCs w:val="20"/>
        </w:rPr>
      </w:pPr>
    </w:p>
    <w:p w14:paraId="5322D91F" w14:textId="77777777" w:rsidR="006721E0" w:rsidRDefault="006721E0" w:rsidP="00173E7D">
      <w:pPr>
        <w:pStyle w:val="FigureCaption0"/>
        <w:spacing w:line="260" w:lineRule="exact"/>
        <w:rPr>
          <w:sz w:val="20"/>
          <w:szCs w:val="20"/>
        </w:rPr>
      </w:pPr>
    </w:p>
    <w:p w14:paraId="7AF05BBD" w14:textId="77777777" w:rsidR="006721E0" w:rsidRDefault="006721E0" w:rsidP="00173E7D">
      <w:pPr>
        <w:pStyle w:val="FigureCaption0"/>
        <w:spacing w:line="260" w:lineRule="exact"/>
        <w:rPr>
          <w:sz w:val="20"/>
          <w:szCs w:val="20"/>
        </w:rPr>
      </w:pPr>
    </w:p>
    <w:p w14:paraId="71FC6DEC" w14:textId="77777777" w:rsidR="006721E0" w:rsidRDefault="006721E0" w:rsidP="00173E7D">
      <w:pPr>
        <w:pStyle w:val="FigureCaption0"/>
        <w:spacing w:line="260" w:lineRule="exact"/>
        <w:rPr>
          <w:sz w:val="20"/>
          <w:szCs w:val="20"/>
        </w:rPr>
      </w:pPr>
    </w:p>
    <w:p w14:paraId="7C11F822" w14:textId="77777777" w:rsidR="006721E0" w:rsidRDefault="006721E0" w:rsidP="00173E7D">
      <w:pPr>
        <w:pStyle w:val="FigureCaption0"/>
        <w:spacing w:line="260" w:lineRule="exact"/>
        <w:rPr>
          <w:sz w:val="20"/>
          <w:szCs w:val="20"/>
        </w:rPr>
      </w:pPr>
    </w:p>
    <w:p w14:paraId="586924DD" w14:textId="77777777" w:rsidR="006721E0" w:rsidRDefault="006721E0" w:rsidP="00173E7D">
      <w:pPr>
        <w:pStyle w:val="FigureCaption0"/>
        <w:spacing w:line="260" w:lineRule="exact"/>
        <w:rPr>
          <w:sz w:val="20"/>
          <w:szCs w:val="20"/>
        </w:rPr>
      </w:pPr>
    </w:p>
    <w:p w14:paraId="54B81D82" w14:textId="77777777" w:rsidR="006721E0" w:rsidRDefault="006721E0" w:rsidP="00173E7D">
      <w:pPr>
        <w:pStyle w:val="FigureCaption0"/>
        <w:spacing w:line="260" w:lineRule="exact"/>
        <w:rPr>
          <w:sz w:val="20"/>
          <w:szCs w:val="20"/>
        </w:rPr>
      </w:pPr>
    </w:p>
    <w:p w14:paraId="3650DB4B" w14:textId="77777777" w:rsidR="006721E0" w:rsidRDefault="006721E0" w:rsidP="00173E7D">
      <w:pPr>
        <w:pStyle w:val="FigureCaption0"/>
        <w:spacing w:line="260" w:lineRule="exact"/>
        <w:rPr>
          <w:sz w:val="20"/>
          <w:szCs w:val="20"/>
        </w:rPr>
      </w:pPr>
    </w:p>
    <w:p w14:paraId="56F9A8A2" w14:textId="77777777" w:rsidR="006721E0" w:rsidRDefault="006721E0" w:rsidP="00173E7D">
      <w:pPr>
        <w:pStyle w:val="FigureCaption0"/>
        <w:spacing w:line="260" w:lineRule="exact"/>
        <w:rPr>
          <w:sz w:val="20"/>
          <w:szCs w:val="20"/>
        </w:rPr>
      </w:pPr>
    </w:p>
    <w:p w14:paraId="42C72744" w14:textId="77777777" w:rsidR="006721E0" w:rsidRDefault="006721E0" w:rsidP="00173E7D">
      <w:pPr>
        <w:pStyle w:val="FigureCaption0"/>
        <w:spacing w:line="260" w:lineRule="exact"/>
        <w:rPr>
          <w:sz w:val="20"/>
          <w:szCs w:val="20"/>
        </w:rPr>
      </w:pPr>
    </w:p>
    <w:p w14:paraId="6D3A426D" w14:textId="77777777" w:rsidR="006721E0" w:rsidRDefault="006721E0" w:rsidP="00173E7D">
      <w:pPr>
        <w:pStyle w:val="FigureCaption0"/>
        <w:spacing w:line="260" w:lineRule="exact"/>
        <w:rPr>
          <w:sz w:val="20"/>
          <w:szCs w:val="20"/>
        </w:rPr>
      </w:pPr>
    </w:p>
    <w:p w14:paraId="6F1350EC" w14:textId="77777777" w:rsidR="006721E0" w:rsidRDefault="006721E0" w:rsidP="00173E7D">
      <w:pPr>
        <w:pStyle w:val="FigureCaption0"/>
        <w:spacing w:line="260" w:lineRule="exact"/>
        <w:rPr>
          <w:sz w:val="20"/>
          <w:szCs w:val="20"/>
        </w:rPr>
      </w:pPr>
    </w:p>
    <w:p w14:paraId="53145B5B" w14:textId="77777777" w:rsidR="006721E0" w:rsidRDefault="006721E0" w:rsidP="00173E7D">
      <w:pPr>
        <w:pStyle w:val="FigureCaption0"/>
        <w:spacing w:line="260" w:lineRule="exact"/>
        <w:rPr>
          <w:sz w:val="20"/>
          <w:szCs w:val="20"/>
        </w:rPr>
      </w:pPr>
    </w:p>
    <w:p w14:paraId="4F018202" w14:textId="77777777" w:rsidR="006721E0" w:rsidRDefault="006721E0" w:rsidP="00173E7D">
      <w:pPr>
        <w:pStyle w:val="FigureCaption0"/>
        <w:spacing w:line="260" w:lineRule="exact"/>
        <w:rPr>
          <w:sz w:val="20"/>
          <w:szCs w:val="20"/>
        </w:rPr>
      </w:pPr>
    </w:p>
    <w:p w14:paraId="07E5594D" w14:textId="77777777" w:rsidR="006721E0" w:rsidRDefault="006721E0" w:rsidP="00173E7D">
      <w:pPr>
        <w:pStyle w:val="FigureCaption0"/>
        <w:spacing w:line="260" w:lineRule="exact"/>
        <w:rPr>
          <w:sz w:val="20"/>
          <w:szCs w:val="20"/>
        </w:rPr>
      </w:pPr>
    </w:p>
    <w:p w14:paraId="049F98E5" w14:textId="77777777" w:rsidR="006721E0" w:rsidRDefault="006721E0" w:rsidP="00173E7D">
      <w:pPr>
        <w:pStyle w:val="FigureCaption0"/>
        <w:spacing w:line="260" w:lineRule="exact"/>
        <w:rPr>
          <w:sz w:val="20"/>
          <w:szCs w:val="20"/>
        </w:rPr>
      </w:pPr>
    </w:p>
    <w:p w14:paraId="79B94C53" w14:textId="77777777" w:rsidR="006721E0" w:rsidRDefault="006721E0" w:rsidP="00173E7D">
      <w:pPr>
        <w:pStyle w:val="FigureCaption0"/>
        <w:spacing w:line="260" w:lineRule="exact"/>
        <w:rPr>
          <w:sz w:val="20"/>
          <w:szCs w:val="20"/>
        </w:rPr>
      </w:pPr>
    </w:p>
    <w:p w14:paraId="54B202C3" w14:textId="77777777" w:rsidR="006721E0" w:rsidRDefault="006721E0" w:rsidP="00173E7D">
      <w:pPr>
        <w:pStyle w:val="FigureCaption0"/>
        <w:spacing w:line="260" w:lineRule="exact"/>
        <w:rPr>
          <w:sz w:val="20"/>
          <w:szCs w:val="20"/>
        </w:rPr>
      </w:pPr>
    </w:p>
    <w:p w14:paraId="4C20E15C" w14:textId="77777777" w:rsidR="006721E0" w:rsidRDefault="006721E0" w:rsidP="00173E7D">
      <w:pPr>
        <w:pStyle w:val="FigureCaption0"/>
        <w:spacing w:line="260" w:lineRule="exact"/>
        <w:rPr>
          <w:sz w:val="20"/>
          <w:szCs w:val="20"/>
        </w:rPr>
      </w:pPr>
    </w:p>
    <w:p w14:paraId="24725D31" w14:textId="77777777" w:rsidR="006721E0" w:rsidRDefault="006721E0" w:rsidP="00173E7D">
      <w:pPr>
        <w:pStyle w:val="FigureCaption0"/>
        <w:spacing w:line="260" w:lineRule="exact"/>
        <w:rPr>
          <w:sz w:val="20"/>
          <w:szCs w:val="20"/>
        </w:rPr>
      </w:pPr>
    </w:p>
    <w:p w14:paraId="526DE150" w14:textId="77777777" w:rsidR="006721E0" w:rsidRDefault="006721E0" w:rsidP="00173E7D">
      <w:pPr>
        <w:pStyle w:val="FigureCaption0"/>
        <w:spacing w:line="260" w:lineRule="exact"/>
        <w:rPr>
          <w:sz w:val="20"/>
          <w:szCs w:val="20"/>
        </w:rPr>
      </w:pPr>
    </w:p>
    <w:p w14:paraId="5C69A2F6" w14:textId="77777777" w:rsidR="006721E0" w:rsidRDefault="006721E0" w:rsidP="00173E7D">
      <w:pPr>
        <w:pStyle w:val="FigureCaption0"/>
        <w:spacing w:line="260" w:lineRule="exact"/>
        <w:rPr>
          <w:sz w:val="20"/>
          <w:szCs w:val="20"/>
        </w:rPr>
      </w:pPr>
    </w:p>
    <w:p w14:paraId="5B9D9C98" w14:textId="77777777" w:rsidR="006721E0" w:rsidRDefault="006721E0" w:rsidP="00173E7D">
      <w:pPr>
        <w:pStyle w:val="FigureCaption0"/>
        <w:spacing w:line="260" w:lineRule="exact"/>
        <w:rPr>
          <w:sz w:val="20"/>
          <w:szCs w:val="20"/>
        </w:rPr>
      </w:pPr>
    </w:p>
    <w:p w14:paraId="488D5C45" w14:textId="77777777" w:rsidR="006721E0" w:rsidRDefault="006721E0" w:rsidP="00173E7D">
      <w:pPr>
        <w:pStyle w:val="FigureCaption0"/>
        <w:spacing w:line="260" w:lineRule="exact"/>
        <w:rPr>
          <w:sz w:val="20"/>
          <w:szCs w:val="20"/>
        </w:rPr>
      </w:pPr>
    </w:p>
    <w:p w14:paraId="72198FDD" w14:textId="77777777" w:rsidR="006721E0" w:rsidRDefault="006721E0" w:rsidP="00173E7D">
      <w:pPr>
        <w:pStyle w:val="FigureCaption0"/>
        <w:spacing w:line="260" w:lineRule="exact"/>
        <w:rPr>
          <w:sz w:val="20"/>
          <w:szCs w:val="20"/>
        </w:rPr>
      </w:pPr>
    </w:p>
    <w:p w14:paraId="59B11874" w14:textId="77777777" w:rsidR="006721E0" w:rsidRDefault="006721E0" w:rsidP="00173E7D">
      <w:pPr>
        <w:pStyle w:val="FigureCaption0"/>
        <w:spacing w:line="260" w:lineRule="exact"/>
        <w:rPr>
          <w:sz w:val="20"/>
          <w:szCs w:val="20"/>
        </w:rPr>
      </w:pPr>
    </w:p>
    <w:p w14:paraId="7A040E0D" w14:textId="77777777" w:rsidR="006721E0" w:rsidRDefault="006721E0" w:rsidP="00173E7D">
      <w:pPr>
        <w:pStyle w:val="FigureCaption0"/>
        <w:spacing w:line="260" w:lineRule="exact"/>
        <w:rPr>
          <w:sz w:val="20"/>
          <w:szCs w:val="20"/>
        </w:rPr>
      </w:pPr>
    </w:p>
    <w:p w14:paraId="089C08DB" w14:textId="77777777" w:rsidR="006721E0" w:rsidRDefault="006721E0" w:rsidP="00173E7D">
      <w:pPr>
        <w:pStyle w:val="FigureCaption0"/>
        <w:spacing w:line="260" w:lineRule="exact"/>
        <w:rPr>
          <w:sz w:val="20"/>
          <w:szCs w:val="20"/>
        </w:rPr>
      </w:pPr>
    </w:p>
    <w:p w14:paraId="650C5E0C" w14:textId="77777777" w:rsidR="006721E0" w:rsidRDefault="006721E0" w:rsidP="00173E7D">
      <w:pPr>
        <w:pStyle w:val="FigureCaption0"/>
        <w:spacing w:line="260" w:lineRule="exact"/>
        <w:rPr>
          <w:sz w:val="20"/>
          <w:szCs w:val="20"/>
        </w:rPr>
      </w:pPr>
    </w:p>
    <w:p w14:paraId="2680DDCF" w14:textId="77777777" w:rsidR="0073329A" w:rsidRDefault="0073329A" w:rsidP="00173E7D">
      <w:pPr>
        <w:pStyle w:val="FigureCaption0"/>
        <w:spacing w:line="260" w:lineRule="exact"/>
        <w:rPr>
          <w:sz w:val="20"/>
          <w:szCs w:val="20"/>
        </w:rPr>
      </w:pPr>
    </w:p>
    <w:p w14:paraId="38CA13CF" w14:textId="77777777" w:rsidR="0073329A" w:rsidRDefault="0073329A" w:rsidP="00173E7D">
      <w:pPr>
        <w:pStyle w:val="FigureCaption0"/>
        <w:spacing w:line="260" w:lineRule="exact"/>
        <w:rPr>
          <w:sz w:val="20"/>
          <w:szCs w:val="20"/>
        </w:rPr>
      </w:pPr>
    </w:p>
    <w:p w14:paraId="3B66BC39" w14:textId="77777777" w:rsidR="0073329A" w:rsidRDefault="0073329A" w:rsidP="00173E7D">
      <w:pPr>
        <w:pStyle w:val="FigureCaption0"/>
        <w:spacing w:line="260" w:lineRule="exact"/>
        <w:rPr>
          <w:sz w:val="20"/>
          <w:szCs w:val="20"/>
        </w:rPr>
      </w:pPr>
    </w:p>
    <w:p w14:paraId="6F4FB03E" w14:textId="77777777" w:rsidR="0073329A" w:rsidRDefault="0073329A" w:rsidP="00173E7D">
      <w:pPr>
        <w:pStyle w:val="FigureCaption0"/>
        <w:spacing w:line="260" w:lineRule="exact"/>
        <w:rPr>
          <w:sz w:val="20"/>
          <w:szCs w:val="20"/>
        </w:rPr>
      </w:pPr>
    </w:p>
    <w:p w14:paraId="5F293D0C" w14:textId="77777777" w:rsidR="0073329A" w:rsidRDefault="0073329A" w:rsidP="00173E7D">
      <w:pPr>
        <w:pStyle w:val="FigureCaption0"/>
        <w:spacing w:line="260" w:lineRule="exact"/>
        <w:rPr>
          <w:sz w:val="20"/>
          <w:szCs w:val="20"/>
        </w:rPr>
      </w:pPr>
    </w:p>
    <w:p w14:paraId="4C17DF62" w14:textId="77777777" w:rsidR="0073329A" w:rsidRDefault="0073329A" w:rsidP="00173E7D">
      <w:pPr>
        <w:pStyle w:val="FigureCaption0"/>
        <w:spacing w:line="260" w:lineRule="exact"/>
        <w:rPr>
          <w:sz w:val="20"/>
          <w:szCs w:val="20"/>
        </w:rPr>
      </w:pPr>
    </w:p>
    <w:p w14:paraId="4AE18D44" w14:textId="77777777" w:rsidR="0073329A" w:rsidRDefault="0073329A" w:rsidP="00173E7D">
      <w:pPr>
        <w:pStyle w:val="FigureCaption0"/>
        <w:spacing w:line="260" w:lineRule="exact"/>
        <w:rPr>
          <w:sz w:val="20"/>
          <w:szCs w:val="20"/>
        </w:rPr>
      </w:pPr>
    </w:p>
    <w:p w14:paraId="49F53B4D" w14:textId="77777777" w:rsidR="0073329A" w:rsidRDefault="0073329A" w:rsidP="00173E7D">
      <w:pPr>
        <w:pStyle w:val="FigureCaption0"/>
        <w:spacing w:line="260" w:lineRule="exact"/>
        <w:rPr>
          <w:sz w:val="20"/>
          <w:szCs w:val="20"/>
        </w:rPr>
      </w:pPr>
    </w:p>
    <w:p w14:paraId="5FF0CB64" w14:textId="77777777" w:rsidR="0073329A" w:rsidRDefault="0073329A" w:rsidP="00173E7D">
      <w:pPr>
        <w:pStyle w:val="FigureCaption0"/>
        <w:spacing w:line="260" w:lineRule="exact"/>
        <w:rPr>
          <w:sz w:val="20"/>
          <w:szCs w:val="20"/>
        </w:rPr>
      </w:pPr>
    </w:p>
    <w:p w14:paraId="33B7B40A" w14:textId="77777777" w:rsidR="0073329A" w:rsidRDefault="0073329A" w:rsidP="00173E7D">
      <w:pPr>
        <w:pStyle w:val="FigureCaption0"/>
        <w:spacing w:line="260" w:lineRule="exact"/>
        <w:rPr>
          <w:sz w:val="20"/>
          <w:szCs w:val="20"/>
        </w:rPr>
      </w:pPr>
    </w:p>
    <w:p w14:paraId="2982AF03" w14:textId="77777777" w:rsidR="006721E0" w:rsidRDefault="006721E0" w:rsidP="00173E7D">
      <w:pPr>
        <w:pStyle w:val="FigureCaption0"/>
        <w:spacing w:line="260" w:lineRule="exact"/>
        <w:rPr>
          <w:sz w:val="20"/>
          <w:szCs w:val="20"/>
        </w:rPr>
      </w:pPr>
    </w:p>
    <w:p w14:paraId="1580D597" w14:textId="61B65A23" w:rsidR="0073329A" w:rsidRPr="00682F0D" w:rsidRDefault="0073329A" w:rsidP="0073329A">
      <w:pPr>
        <w:pStyle w:val="Caption"/>
      </w:pPr>
      <w:bookmarkStart w:id="7" w:name="_Toc13450756"/>
      <w:r>
        <w:t xml:space="preserve">Table </w:t>
      </w:r>
      <w:r>
        <w:fldChar w:fldCharType="begin"/>
      </w:r>
      <w:r>
        <w:instrText xml:space="preserve"> SEQ Table_5. \* ARABIC </w:instrText>
      </w:r>
      <w:r>
        <w:fldChar w:fldCharType="separate"/>
      </w:r>
      <w:r w:rsidR="00315C1E">
        <w:rPr>
          <w:noProof/>
        </w:rPr>
        <w:t>1</w:t>
      </w:r>
      <w:r>
        <w:rPr>
          <w:noProof/>
        </w:rPr>
        <w:fldChar w:fldCharType="end"/>
      </w:r>
      <w:r>
        <w:t xml:space="preserve">  P</w:t>
      </w:r>
      <w:r w:rsidRPr="00607DA7">
        <w:t xml:space="preserve">erformance </w:t>
      </w:r>
      <w:r>
        <w:t>comparison among</w:t>
      </w:r>
      <w:r w:rsidRPr="00607DA7">
        <w:t xml:space="preserve"> the </w:t>
      </w:r>
      <w:r>
        <w:t>proposed c</w:t>
      </w:r>
      <w:r w:rsidRPr="00607DA7">
        <w:t>ontrollers</w:t>
      </w:r>
      <w:bookmarkEnd w:id="7"/>
    </w:p>
    <w:tbl>
      <w:tblPr>
        <w:tblStyle w:val="TableGrid"/>
        <w:tblW w:w="0" w:type="auto"/>
        <w:tblInd w:w="862" w:type="dxa"/>
        <w:tblLook w:val="04A0" w:firstRow="1" w:lastRow="0" w:firstColumn="1" w:lastColumn="0" w:noHBand="0" w:noVBand="1"/>
      </w:tblPr>
      <w:tblGrid>
        <w:gridCol w:w="1063"/>
        <w:gridCol w:w="929"/>
        <w:gridCol w:w="818"/>
        <w:gridCol w:w="818"/>
      </w:tblGrid>
      <w:tr w:rsidR="0073329A" w:rsidRPr="00607DA7" w14:paraId="04C1FB41" w14:textId="77777777" w:rsidTr="0073329A">
        <w:tc>
          <w:tcPr>
            <w:tcW w:w="1916" w:type="dxa"/>
            <w:vAlign w:val="center"/>
          </w:tcPr>
          <w:p w14:paraId="0A8ED0FC" w14:textId="77777777" w:rsidR="0073329A" w:rsidRPr="0054643C" w:rsidRDefault="0073329A" w:rsidP="0073329A">
            <w:pPr>
              <w:spacing w:line="360" w:lineRule="auto"/>
              <w:rPr>
                <w:b/>
                <w:lang w:eastAsia="en-CA"/>
              </w:rPr>
            </w:pPr>
            <w:r>
              <w:rPr>
                <w:b/>
                <w:lang w:eastAsia="en-CA"/>
              </w:rPr>
              <w:t xml:space="preserve">Operating </w:t>
            </w:r>
            <w:r>
              <w:rPr>
                <w:b/>
                <w:lang w:eastAsia="en-CA"/>
              </w:rPr>
              <w:t>c</w:t>
            </w:r>
            <w:r w:rsidRPr="0054643C">
              <w:rPr>
                <w:b/>
                <w:lang w:eastAsia="en-CA"/>
              </w:rPr>
              <w:t>ondition</w:t>
            </w:r>
          </w:p>
        </w:tc>
        <w:tc>
          <w:tcPr>
            <w:tcW w:w="1915" w:type="dxa"/>
            <w:vAlign w:val="center"/>
          </w:tcPr>
          <w:p w14:paraId="23F3FFD5" w14:textId="77777777" w:rsidR="0073329A" w:rsidRPr="0054643C" w:rsidRDefault="0073329A" w:rsidP="0073329A">
            <w:pPr>
              <w:spacing w:line="360" w:lineRule="auto"/>
              <w:rPr>
                <w:b/>
                <w:lang w:eastAsia="en-CA"/>
              </w:rPr>
            </w:pPr>
            <w:r w:rsidRPr="0054643C">
              <w:rPr>
                <w:b/>
                <w:lang w:eastAsia="en-CA"/>
              </w:rPr>
              <w:t>Property</w:t>
            </w:r>
          </w:p>
        </w:tc>
        <w:tc>
          <w:tcPr>
            <w:tcW w:w="1915" w:type="dxa"/>
            <w:vAlign w:val="center"/>
          </w:tcPr>
          <w:p w14:paraId="62AA4F44" w14:textId="77777777" w:rsidR="0073329A" w:rsidRPr="0054643C" w:rsidRDefault="0073329A" w:rsidP="0073329A">
            <w:pPr>
              <w:spacing w:line="360" w:lineRule="auto"/>
              <w:rPr>
                <w:b/>
                <w:lang w:eastAsia="en-CA"/>
              </w:rPr>
            </w:pPr>
            <w:r>
              <w:rPr>
                <w:b/>
                <w:lang w:eastAsia="en-CA"/>
              </w:rPr>
              <w:t>PI c</w:t>
            </w:r>
            <w:r w:rsidRPr="0054643C">
              <w:rPr>
                <w:b/>
                <w:lang w:eastAsia="en-CA"/>
              </w:rPr>
              <w:t>ontroller</w:t>
            </w:r>
          </w:p>
        </w:tc>
        <w:tc>
          <w:tcPr>
            <w:tcW w:w="1915" w:type="dxa"/>
            <w:vAlign w:val="center"/>
          </w:tcPr>
          <w:p w14:paraId="3AAFC915" w14:textId="77777777" w:rsidR="0073329A" w:rsidRPr="0054643C" w:rsidRDefault="0073329A" w:rsidP="0073329A">
            <w:pPr>
              <w:spacing w:line="360" w:lineRule="auto"/>
              <w:rPr>
                <w:b/>
                <w:lang w:eastAsia="en-CA"/>
              </w:rPr>
            </w:pPr>
            <w:r>
              <w:rPr>
                <w:b/>
                <w:lang w:eastAsia="en-CA"/>
              </w:rPr>
              <w:t>ANFIS based c</w:t>
            </w:r>
            <w:r w:rsidRPr="0054643C">
              <w:rPr>
                <w:b/>
                <w:lang w:eastAsia="en-CA"/>
              </w:rPr>
              <w:t>ontroller</w:t>
            </w:r>
          </w:p>
        </w:tc>
      </w:tr>
      <w:tr w:rsidR="0073329A" w:rsidRPr="00607DA7" w14:paraId="177E712F" w14:textId="77777777" w:rsidTr="0073329A">
        <w:trPr>
          <w:trHeight w:val="367"/>
        </w:trPr>
        <w:tc>
          <w:tcPr>
            <w:tcW w:w="1916" w:type="dxa"/>
            <w:vMerge w:val="restart"/>
            <w:vAlign w:val="center"/>
          </w:tcPr>
          <w:p w14:paraId="20D0B12D" w14:textId="77777777" w:rsidR="0073329A" w:rsidRPr="0054643C" w:rsidRDefault="0073329A" w:rsidP="0073329A">
            <w:pPr>
              <w:spacing w:before="240" w:line="360" w:lineRule="auto"/>
              <w:rPr>
                <w:lang w:eastAsia="en-CA"/>
              </w:rPr>
            </w:pPr>
            <w:r>
              <w:rPr>
                <w:lang w:eastAsia="en-CA"/>
              </w:rPr>
              <w:t>Speed c</w:t>
            </w:r>
            <w:r w:rsidRPr="0054643C">
              <w:rPr>
                <w:lang w:eastAsia="en-CA"/>
              </w:rPr>
              <w:t>onvergence</w:t>
            </w:r>
          </w:p>
          <w:p w14:paraId="0129C68C" w14:textId="77777777" w:rsidR="0073329A" w:rsidRPr="0054643C" w:rsidRDefault="0073329A" w:rsidP="0073329A">
            <w:pPr>
              <w:spacing w:before="240" w:line="360" w:lineRule="auto"/>
              <w:rPr>
                <w:lang w:eastAsia="en-CA"/>
              </w:rPr>
            </w:pPr>
            <w:r w:rsidRPr="0054643C">
              <w:rPr>
                <w:lang w:eastAsia="en-CA"/>
              </w:rPr>
              <w:t>characteristics</w:t>
            </w:r>
          </w:p>
        </w:tc>
        <w:tc>
          <w:tcPr>
            <w:tcW w:w="1915" w:type="dxa"/>
            <w:vAlign w:val="center"/>
          </w:tcPr>
          <w:p w14:paraId="3AB28901" w14:textId="77777777" w:rsidR="0073329A" w:rsidRPr="0054643C" w:rsidRDefault="0073329A" w:rsidP="0073329A">
            <w:pPr>
              <w:spacing w:before="240" w:line="360" w:lineRule="auto"/>
              <w:rPr>
                <w:lang w:eastAsia="en-CA"/>
              </w:rPr>
            </w:pPr>
            <w:r>
              <w:rPr>
                <w:lang w:eastAsia="en-CA"/>
              </w:rPr>
              <w:t>Speed s</w:t>
            </w:r>
            <w:r w:rsidRPr="0054643C">
              <w:rPr>
                <w:lang w:eastAsia="en-CA"/>
              </w:rPr>
              <w:t>ettling time</w:t>
            </w:r>
          </w:p>
        </w:tc>
        <w:tc>
          <w:tcPr>
            <w:tcW w:w="1915" w:type="dxa"/>
            <w:vAlign w:val="bottom"/>
          </w:tcPr>
          <w:p w14:paraId="6E3EC247" w14:textId="77777777" w:rsidR="0073329A" w:rsidRPr="0054643C" w:rsidRDefault="0073329A" w:rsidP="0073329A">
            <w:pPr>
              <w:spacing w:before="240" w:line="360" w:lineRule="auto"/>
              <w:rPr>
                <w:lang w:eastAsia="en-CA"/>
              </w:rPr>
            </w:pPr>
            <w:r w:rsidRPr="0054643C">
              <w:rPr>
                <w:lang w:eastAsia="en-CA"/>
              </w:rPr>
              <w:t>Less than 0.2s</w:t>
            </w:r>
          </w:p>
        </w:tc>
        <w:tc>
          <w:tcPr>
            <w:tcW w:w="1915" w:type="dxa"/>
            <w:vAlign w:val="bottom"/>
          </w:tcPr>
          <w:p w14:paraId="78B01E11" w14:textId="77777777" w:rsidR="0073329A" w:rsidRPr="0054643C" w:rsidRDefault="0073329A" w:rsidP="0073329A">
            <w:pPr>
              <w:spacing w:before="240" w:line="360" w:lineRule="auto"/>
              <w:rPr>
                <w:lang w:eastAsia="en-CA"/>
              </w:rPr>
            </w:pPr>
            <w:r>
              <w:rPr>
                <w:lang w:eastAsia="en-CA"/>
              </w:rPr>
              <w:t>Less than 0.15s</w:t>
            </w:r>
          </w:p>
        </w:tc>
      </w:tr>
      <w:tr w:rsidR="0073329A" w:rsidRPr="00607DA7" w14:paraId="58989D8A" w14:textId="77777777" w:rsidTr="0073329A">
        <w:trPr>
          <w:trHeight w:val="367"/>
        </w:trPr>
        <w:tc>
          <w:tcPr>
            <w:tcW w:w="1916" w:type="dxa"/>
            <w:vMerge/>
            <w:vAlign w:val="center"/>
          </w:tcPr>
          <w:p w14:paraId="68C8C70D" w14:textId="77777777" w:rsidR="0073329A" w:rsidRPr="0054643C" w:rsidRDefault="0073329A" w:rsidP="0073329A">
            <w:pPr>
              <w:spacing w:line="360" w:lineRule="auto"/>
              <w:rPr>
                <w:lang w:eastAsia="en-CA"/>
              </w:rPr>
            </w:pPr>
          </w:p>
        </w:tc>
        <w:tc>
          <w:tcPr>
            <w:tcW w:w="1915" w:type="dxa"/>
            <w:vAlign w:val="center"/>
          </w:tcPr>
          <w:p w14:paraId="798939A7" w14:textId="77777777" w:rsidR="0073329A" w:rsidRPr="0054643C" w:rsidRDefault="0073329A" w:rsidP="0073329A">
            <w:pPr>
              <w:spacing w:line="360" w:lineRule="auto"/>
              <w:rPr>
                <w:lang w:eastAsia="en-CA"/>
              </w:rPr>
            </w:pPr>
            <w:r>
              <w:rPr>
                <w:lang w:eastAsia="en-CA"/>
              </w:rPr>
              <w:t>Speed o</w:t>
            </w:r>
            <w:r w:rsidRPr="0054643C">
              <w:rPr>
                <w:lang w:eastAsia="en-CA"/>
              </w:rPr>
              <w:t>vershoot</w:t>
            </w:r>
          </w:p>
        </w:tc>
        <w:tc>
          <w:tcPr>
            <w:tcW w:w="1915" w:type="dxa"/>
            <w:vAlign w:val="center"/>
          </w:tcPr>
          <w:p w14:paraId="2075A625" w14:textId="77777777" w:rsidR="0073329A" w:rsidRPr="0054643C" w:rsidRDefault="0073329A" w:rsidP="0073329A">
            <w:pPr>
              <w:spacing w:line="360" w:lineRule="auto"/>
              <w:rPr>
                <w:lang w:eastAsia="en-CA"/>
              </w:rPr>
            </w:pPr>
            <w:r w:rsidRPr="0054643C">
              <w:rPr>
                <w:lang w:eastAsia="en-CA"/>
              </w:rPr>
              <w:t>3.5%</w:t>
            </w:r>
          </w:p>
        </w:tc>
        <w:tc>
          <w:tcPr>
            <w:tcW w:w="1915" w:type="dxa"/>
            <w:vAlign w:val="center"/>
          </w:tcPr>
          <w:p w14:paraId="5C739143" w14:textId="77777777" w:rsidR="0073329A" w:rsidRPr="0054643C" w:rsidRDefault="0073329A" w:rsidP="0073329A">
            <w:pPr>
              <w:spacing w:line="360" w:lineRule="auto"/>
              <w:rPr>
                <w:lang w:eastAsia="en-CA"/>
              </w:rPr>
            </w:pPr>
            <w:r w:rsidRPr="0054643C">
              <w:rPr>
                <w:lang w:eastAsia="en-CA"/>
              </w:rPr>
              <w:t>0.6%</w:t>
            </w:r>
          </w:p>
        </w:tc>
      </w:tr>
      <w:tr w:rsidR="0073329A" w:rsidRPr="00607DA7" w14:paraId="4EF217EF" w14:textId="77777777" w:rsidTr="0073329A">
        <w:trPr>
          <w:trHeight w:val="557"/>
        </w:trPr>
        <w:tc>
          <w:tcPr>
            <w:tcW w:w="1916" w:type="dxa"/>
            <w:vMerge w:val="restart"/>
            <w:vAlign w:val="center"/>
          </w:tcPr>
          <w:p w14:paraId="71E0AE0B" w14:textId="77777777" w:rsidR="0073329A" w:rsidRPr="0054643C" w:rsidRDefault="0073329A" w:rsidP="0073329A">
            <w:pPr>
              <w:spacing w:line="360" w:lineRule="auto"/>
              <w:rPr>
                <w:lang w:eastAsia="en-CA"/>
              </w:rPr>
            </w:pPr>
            <w:r>
              <w:rPr>
                <w:lang w:eastAsia="en-CA"/>
              </w:rPr>
              <w:t>DC b</w:t>
            </w:r>
            <w:r w:rsidRPr="0054643C">
              <w:rPr>
                <w:lang w:eastAsia="en-CA"/>
              </w:rPr>
              <w:t>us voltage convergence at variable wind flow</w:t>
            </w:r>
          </w:p>
        </w:tc>
        <w:tc>
          <w:tcPr>
            <w:tcW w:w="1915" w:type="dxa"/>
            <w:vAlign w:val="center"/>
          </w:tcPr>
          <w:p w14:paraId="5381BFF3" w14:textId="77777777" w:rsidR="0073329A" w:rsidRPr="0054643C" w:rsidRDefault="0073329A" w:rsidP="0073329A">
            <w:pPr>
              <w:spacing w:line="360" w:lineRule="auto"/>
              <w:rPr>
                <w:lang w:eastAsia="en-CA"/>
              </w:rPr>
            </w:pPr>
            <w:r>
              <w:rPr>
                <w:lang w:eastAsia="en-CA"/>
              </w:rPr>
              <w:t>Voltage s</w:t>
            </w:r>
            <w:r w:rsidRPr="0054643C">
              <w:rPr>
                <w:lang w:eastAsia="en-CA"/>
              </w:rPr>
              <w:t>ettling time</w:t>
            </w:r>
          </w:p>
        </w:tc>
        <w:tc>
          <w:tcPr>
            <w:tcW w:w="1915" w:type="dxa"/>
            <w:vAlign w:val="center"/>
          </w:tcPr>
          <w:p w14:paraId="33ADB31B" w14:textId="77777777" w:rsidR="0073329A" w:rsidRPr="0054643C" w:rsidRDefault="0073329A" w:rsidP="0073329A">
            <w:pPr>
              <w:spacing w:line="360" w:lineRule="auto"/>
              <w:rPr>
                <w:lang w:eastAsia="en-CA"/>
              </w:rPr>
            </w:pPr>
            <w:r w:rsidRPr="0054643C">
              <w:rPr>
                <w:lang w:eastAsia="en-CA"/>
              </w:rPr>
              <w:t>Less than 0.1s</w:t>
            </w:r>
          </w:p>
        </w:tc>
        <w:tc>
          <w:tcPr>
            <w:tcW w:w="1915" w:type="dxa"/>
            <w:vAlign w:val="center"/>
          </w:tcPr>
          <w:p w14:paraId="29BCE6E1" w14:textId="77777777" w:rsidR="0073329A" w:rsidRPr="0054643C" w:rsidRDefault="0073329A" w:rsidP="0073329A">
            <w:pPr>
              <w:spacing w:line="360" w:lineRule="auto"/>
              <w:rPr>
                <w:lang w:eastAsia="en-CA"/>
              </w:rPr>
            </w:pPr>
            <w:r w:rsidRPr="0054643C">
              <w:rPr>
                <w:lang w:eastAsia="en-CA"/>
              </w:rPr>
              <w:t>Less than 0.05s</w:t>
            </w:r>
          </w:p>
        </w:tc>
      </w:tr>
      <w:tr w:rsidR="0073329A" w:rsidRPr="00607DA7" w14:paraId="748D388F" w14:textId="77777777" w:rsidTr="0073329A">
        <w:trPr>
          <w:trHeight w:val="557"/>
        </w:trPr>
        <w:tc>
          <w:tcPr>
            <w:tcW w:w="1916" w:type="dxa"/>
            <w:vMerge/>
            <w:vAlign w:val="center"/>
          </w:tcPr>
          <w:p w14:paraId="388D0FA1" w14:textId="77777777" w:rsidR="0073329A" w:rsidRPr="0054643C" w:rsidRDefault="0073329A" w:rsidP="0073329A">
            <w:pPr>
              <w:spacing w:line="360" w:lineRule="auto"/>
              <w:rPr>
                <w:lang w:eastAsia="en-CA"/>
              </w:rPr>
            </w:pPr>
          </w:p>
        </w:tc>
        <w:tc>
          <w:tcPr>
            <w:tcW w:w="1915" w:type="dxa"/>
            <w:vAlign w:val="center"/>
          </w:tcPr>
          <w:p w14:paraId="169D6B3B" w14:textId="77777777" w:rsidR="0073329A" w:rsidRPr="0054643C" w:rsidRDefault="0073329A" w:rsidP="0073329A">
            <w:pPr>
              <w:spacing w:line="360" w:lineRule="auto"/>
              <w:rPr>
                <w:lang w:eastAsia="en-CA"/>
              </w:rPr>
            </w:pPr>
            <w:r w:rsidRPr="0054643C">
              <w:rPr>
                <w:lang w:eastAsia="en-CA"/>
              </w:rPr>
              <w:t>Voltage fluctuation</w:t>
            </w:r>
          </w:p>
        </w:tc>
        <w:tc>
          <w:tcPr>
            <w:tcW w:w="1915" w:type="dxa"/>
            <w:vAlign w:val="center"/>
          </w:tcPr>
          <w:p w14:paraId="302784CF" w14:textId="77777777" w:rsidR="0073329A" w:rsidRPr="0054643C" w:rsidRDefault="0073329A" w:rsidP="0073329A">
            <w:pPr>
              <w:spacing w:line="360" w:lineRule="auto"/>
              <w:rPr>
                <w:lang w:eastAsia="en-CA"/>
              </w:rPr>
            </w:pPr>
            <w:r w:rsidRPr="0054643C">
              <w:rPr>
                <w:lang w:eastAsia="en-CA"/>
              </w:rPr>
              <w:t>Low</w:t>
            </w:r>
          </w:p>
        </w:tc>
        <w:tc>
          <w:tcPr>
            <w:tcW w:w="1915" w:type="dxa"/>
            <w:vAlign w:val="center"/>
          </w:tcPr>
          <w:p w14:paraId="771ED2E3" w14:textId="77777777" w:rsidR="0073329A" w:rsidRPr="0054643C" w:rsidRDefault="0073329A" w:rsidP="0073329A">
            <w:pPr>
              <w:spacing w:line="360" w:lineRule="auto"/>
              <w:rPr>
                <w:lang w:eastAsia="en-CA"/>
              </w:rPr>
            </w:pPr>
            <w:r w:rsidRPr="0054643C">
              <w:rPr>
                <w:lang w:eastAsia="en-CA"/>
              </w:rPr>
              <w:t>Very low</w:t>
            </w:r>
          </w:p>
        </w:tc>
      </w:tr>
      <w:tr w:rsidR="0073329A" w:rsidRPr="00607DA7" w14:paraId="02A2941F" w14:textId="77777777" w:rsidTr="0073329A">
        <w:trPr>
          <w:trHeight w:val="523"/>
        </w:trPr>
        <w:tc>
          <w:tcPr>
            <w:tcW w:w="1916" w:type="dxa"/>
            <w:vMerge w:val="restart"/>
            <w:vAlign w:val="center"/>
          </w:tcPr>
          <w:p w14:paraId="68BFCDF1" w14:textId="77777777" w:rsidR="0073329A" w:rsidRPr="0054643C" w:rsidRDefault="0073329A" w:rsidP="0073329A">
            <w:pPr>
              <w:spacing w:line="360" w:lineRule="auto"/>
              <w:rPr>
                <w:lang w:eastAsia="en-CA"/>
              </w:rPr>
            </w:pPr>
            <w:r w:rsidRPr="0054643C">
              <w:rPr>
                <w:lang w:eastAsia="en-CA"/>
              </w:rPr>
              <w:t>d-axis rotor current at step rise in reactive power demand</w:t>
            </w:r>
          </w:p>
        </w:tc>
        <w:tc>
          <w:tcPr>
            <w:tcW w:w="1915" w:type="dxa"/>
            <w:vAlign w:val="center"/>
          </w:tcPr>
          <w:p w14:paraId="214C8A78" w14:textId="77777777" w:rsidR="0073329A" w:rsidRPr="0054643C" w:rsidRDefault="0073329A" w:rsidP="0073329A">
            <w:pPr>
              <w:spacing w:line="360" w:lineRule="auto"/>
              <w:rPr>
                <w:lang w:eastAsia="en-CA"/>
              </w:rPr>
            </w:pPr>
            <w:r w:rsidRPr="0054643C">
              <w:rPr>
                <w:lang w:eastAsia="en-CA"/>
              </w:rPr>
              <w:t>Current settling time</w:t>
            </w:r>
          </w:p>
        </w:tc>
        <w:tc>
          <w:tcPr>
            <w:tcW w:w="1915" w:type="dxa"/>
            <w:vAlign w:val="center"/>
          </w:tcPr>
          <w:p w14:paraId="1068D0FF" w14:textId="77777777" w:rsidR="0073329A" w:rsidRPr="0054643C" w:rsidRDefault="0073329A" w:rsidP="0073329A">
            <w:pPr>
              <w:spacing w:line="360" w:lineRule="auto"/>
              <w:rPr>
                <w:lang w:eastAsia="en-CA"/>
              </w:rPr>
            </w:pPr>
            <w:r w:rsidRPr="0054643C">
              <w:rPr>
                <w:lang w:eastAsia="en-CA"/>
              </w:rPr>
              <w:t>Less than 0.1s</w:t>
            </w:r>
          </w:p>
        </w:tc>
        <w:tc>
          <w:tcPr>
            <w:tcW w:w="1915" w:type="dxa"/>
            <w:vAlign w:val="center"/>
          </w:tcPr>
          <w:p w14:paraId="20269158" w14:textId="77777777" w:rsidR="0073329A" w:rsidRPr="0054643C" w:rsidRDefault="0073329A" w:rsidP="0073329A">
            <w:pPr>
              <w:spacing w:line="360" w:lineRule="auto"/>
              <w:rPr>
                <w:lang w:eastAsia="en-CA"/>
              </w:rPr>
            </w:pPr>
            <w:r w:rsidRPr="0054643C">
              <w:rPr>
                <w:lang w:eastAsia="en-CA"/>
              </w:rPr>
              <w:t>Less than 0.2s</w:t>
            </w:r>
          </w:p>
        </w:tc>
      </w:tr>
      <w:tr w:rsidR="0073329A" w:rsidRPr="00607DA7" w14:paraId="696F3177" w14:textId="77777777" w:rsidTr="0073329A">
        <w:trPr>
          <w:trHeight w:val="523"/>
        </w:trPr>
        <w:tc>
          <w:tcPr>
            <w:tcW w:w="1916" w:type="dxa"/>
            <w:vMerge/>
            <w:vAlign w:val="center"/>
          </w:tcPr>
          <w:p w14:paraId="321910C0" w14:textId="77777777" w:rsidR="0073329A" w:rsidRPr="0054643C" w:rsidRDefault="0073329A" w:rsidP="0073329A">
            <w:pPr>
              <w:spacing w:line="360" w:lineRule="auto"/>
              <w:rPr>
                <w:lang w:eastAsia="en-CA"/>
              </w:rPr>
            </w:pPr>
          </w:p>
        </w:tc>
        <w:tc>
          <w:tcPr>
            <w:tcW w:w="1915" w:type="dxa"/>
            <w:vAlign w:val="center"/>
          </w:tcPr>
          <w:p w14:paraId="06A46508" w14:textId="77777777" w:rsidR="0073329A" w:rsidRPr="0054643C" w:rsidRDefault="0073329A" w:rsidP="0073329A">
            <w:pPr>
              <w:spacing w:line="360" w:lineRule="auto"/>
              <w:rPr>
                <w:lang w:eastAsia="en-CA"/>
              </w:rPr>
            </w:pPr>
            <w:r w:rsidRPr="0054643C">
              <w:rPr>
                <w:lang w:eastAsia="en-CA"/>
              </w:rPr>
              <w:t>Steady state error</w:t>
            </w:r>
          </w:p>
        </w:tc>
        <w:tc>
          <w:tcPr>
            <w:tcW w:w="1915" w:type="dxa"/>
            <w:vAlign w:val="center"/>
          </w:tcPr>
          <w:p w14:paraId="6BC48EC3" w14:textId="77777777" w:rsidR="0073329A" w:rsidRPr="0054643C" w:rsidRDefault="0073329A" w:rsidP="0073329A">
            <w:pPr>
              <w:spacing w:line="360" w:lineRule="auto"/>
              <w:rPr>
                <w:lang w:eastAsia="en-CA"/>
              </w:rPr>
            </w:pPr>
            <w:r w:rsidRPr="0054643C">
              <w:rPr>
                <w:lang w:eastAsia="en-CA"/>
              </w:rPr>
              <w:t>Negligible</w:t>
            </w:r>
          </w:p>
        </w:tc>
        <w:tc>
          <w:tcPr>
            <w:tcW w:w="1915" w:type="dxa"/>
            <w:vAlign w:val="center"/>
          </w:tcPr>
          <w:p w14:paraId="6EA5CB25" w14:textId="77777777" w:rsidR="0073329A" w:rsidRPr="0054643C" w:rsidRDefault="00285AA6" w:rsidP="0073329A">
            <w:pPr>
              <w:spacing w:line="360" w:lineRule="auto"/>
              <w:rPr>
                <w:lang w:eastAsia="en-CA"/>
              </w:rPr>
            </w:pPr>
            <w:r>
              <w:rPr>
                <w:lang w:eastAsia="en-CA"/>
              </w:rPr>
              <w:t>Higher steady state error</w:t>
            </w:r>
          </w:p>
        </w:tc>
      </w:tr>
      <w:tr w:rsidR="0073329A" w:rsidRPr="00607DA7" w14:paraId="55C7226F" w14:textId="77777777" w:rsidTr="0073329A">
        <w:tc>
          <w:tcPr>
            <w:tcW w:w="1916" w:type="dxa"/>
            <w:vAlign w:val="center"/>
          </w:tcPr>
          <w:p w14:paraId="69C99924" w14:textId="77777777" w:rsidR="0073329A" w:rsidRPr="0054643C" w:rsidRDefault="0073329A" w:rsidP="0073329A">
            <w:pPr>
              <w:spacing w:line="360" w:lineRule="auto"/>
              <w:rPr>
                <w:lang w:eastAsia="en-CA"/>
              </w:rPr>
            </w:pPr>
            <w:r w:rsidRPr="0054643C">
              <w:rPr>
                <w:lang w:eastAsia="en-CA"/>
              </w:rPr>
              <w:t>Computational burden</w:t>
            </w:r>
          </w:p>
        </w:tc>
        <w:tc>
          <w:tcPr>
            <w:tcW w:w="1915" w:type="dxa"/>
            <w:vAlign w:val="center"/>
          </w:tcPr>
          <w:p w14:paraId="7604DE08" w14:textId="77777777" w:rsidR="0073329A" w:rsidRPr="0054643C" w:rsidRDefault="0073329A" w:rsidP="0073329A">
            <w:pPr>
              <w:spacing w:line="360" w:lineRule="auto"/>
              <w:rPr>
                <w:lang w:eastAsia="en-CA"/>
              </w:rPr>
            </w:pPr>
            <w:r w:rsidRPr="0054643C">
              <w:rPr>
                <w:lang w:eastAsia="en-CA"/>
              </w:rPr>
              <w:t>Block computation speed</w:t>
            </w:r>
          </w:p>
        </w:tc>
        <w:tc>
          <w:tcPr>
            <w:tcW w:w="1915" w:type="dxa"/>
            <w:vAlign w:val="center"/>
          </w:tcPr>
          <w:p w14:paraId="33C6BE96" w14:textId="77777777" w:rsidR="0073329A" w:rsidRPr="0054643C" w:rsidRDefault="0073329A" w:rsidP="0073329A">
            <w:pPr>
              <w:spacing w:line="360" w:lineRule="auto"/>
              <w:rPr>
                <w:lang w:eastAsia="en-CA"/>
              </w:rPr>
            </w:pPr>
            <w:r w:rsidRPr="0054643C">
              <w:rPr>
                <w:lang w:eastAsia="en-CA"/>
              </w:rPr>
              <w:t>Low</w:t>
            </w:r>
          </w:p>
        </w:tc>
        <w:tc>
          <w:tcPr>
            <w:tcW w:w="1915" w:type="dxa"/>
            <w:vAlign w:val="center"/>
          </w:tcPr>
          <w:p w14:paraId="6A8A46B3" w14:textId="77777777" w:rsidR="0073329A" w:rsidRPr="0054643C" w:rsidRDefault="0073329A" w:rsidP="0073329A">
            <w:pPr>
              <w:spacing w:line="360" w:lineRule="auto"/>
              <w:rPr>
                <w:lang w:eastAsia="en-CA"/>
              </w:rPr>
            </w:pPr>
            <w:r w:rsidRPr="0054643C">
              <w:rPr>
                <w:lang w:eastAsia="en-CA"/>
              </w:rPr>
              <w:t>High</w:t>
            </w:r>
          </w:p>
        </w:tc>
      </w:tr>
      <w:tr w:rsidR="0073329A" w:rsidRPr="00607DA7" w14:paraId="3E9ED79A" w14:textId="77777777" w:rsidTr="0073329A">
        <w:tc>
          <w:tcPr>
            <w:tcW w:w="1916" w:type="dxa"/>
            <w:vAlign w:val="center"/>
          </w:tcPr>
          <w:p w14:paraId="5380DB42" w14:textId="77777777" w:rsidR="0073329A" w:rsidRPr="0054643C" w:rsidRDefault="0073329A" w:rsidP="0073329A">
            <w:pPr>
              <w:spacing w:line="360" w:lineRule="auto"/>
              <w:rPr>
                <w:lang w:eastAsia="en-CA"/>
              </w:rPr>
            </w:pPr>
            <w:r w:rsidRPr="0054643C">
              <w:rPr>
                <w:lang w:eastAsia="en-CA"/>
              </w:rPr>
              <w:t>Ripple in grid currents at fixed wind speed</w:t>
            </w:r>
          </w:p>
        </w:tc>
        <w:tc>
          <w:tcPr>
            <w:tcW w:w="1915" w:type="dxa"/>
            <w:vAlign w:val="center"/>
          </w:tcPr>
          <w:p w14:paraId="11685223" w14:textId="77777777" w:rsidR="0073329A" w:rsidRPr="0054643C" w:rsidRDefault="0073329A" w:rsidP="0073329A">
            <w:pPr>
              <w:spacing w:line="360" w:lineRule="auto"/>
              <w:rPr>
                <w:lang w:eastAsia="en-CA"/>
              </w:rPr>
            </w:pPr>
          </w:p>
        </w:tc>
        <w:tc>
          <w:tcPr>
            <w:tcW w:w="1915" w:type="dxa"/>
            <w:vAlign w:val="center"/>
          </w:tcPr>
          <w:p w14:paraId="6A23D66A" w14:textId="77777777" w:rsidR="00285AA6" w:rsidRPr="0054643C" w:rsidRDefault="00285AA6" w:rsidP="00285AA6">
            <w:pPr>
              <w:spacing w:line="360" w:lineRule="auto"/>
              <w:rPr>
                <w:lang w:eastAsia="en-CA"/>
              </w:rPr>
            </w:pPr>
            <w:r>
              <w:rPr>
                <w:lang w:eastAsia="en-CA"/>
              </w:rPr>
              <w:t>Low</w:t>
            </w:r>
          </w:p>
          <w:p w14:paraId="7BE58835" w14:textId="77777777" w:rsidR="0073329A" w:rsidRPr="0054643C" w:rsidRDefault="0073329A" w:rsidP="0073329A">
            <w:pPr>
              <w:spacing w:line="360" w:lineRule="auto"/>
              <w:rPr>
                <w:lang w:eastAsia="en-CA"/>
              </w:rPr>
            </w:pPr>
          </w:p>
        </w:tc>
        <w:tc>
          <w:tcPr>
            <w:tcW w:w="1915" w:type="dxa"/>
            <w:vAlign w:val="center"/>
          </w:tcPr>
          <w:p w14:paraId="2FA74214" w14:textId="77777777" w:rsidR="0073329A" w:rsidRPr="0054643C" w:rsidRDefault="0073329A" w:rsidP="0073329A">
            <w:pPr>
              <w:spacing w:line="360" w:lineRule="auto"/>
              <w:rPr>
                <w:lang w:eastAsia="en-CA"/>
              </w:rPr>
            </w:pPr>
            <w:r w:rsidRPr="0054643C">
              <w:rPr>
                <w:lang w:eastAsia="en-CA"/>
              </w:rPr>
              <w:t>High</w:t>
            </w:r>
          </w:p>
        </w:tc>
      </w:tr>
      <w:tr w:rsidR="0073329A" w:rsidRPr="00607DA7" w14:paraId="37055147" w14:textId="77777777" w:rsidTr="0073329A">
        <w:tc>
          <w:tcPr>
            <w:tcW w:w="1916" w:type="dxa"/>
            <w:vAlign w:val="center"/>
          </w:tcPr>
          <w:p w14:paraId="6EC1FCB8" w14:textId="77777777" w:rsidR="0073329A" w:rsidRPr="0054643C" w:rsidRDefault="0073329A" w:rsidP="0073329A">
            <w:pPr>
              <w:spacing w:line="360" w:lineRule="auto"/>
              <w:rPr>
                <w:lang w:eastAsia="en-CA"/>
              </w:rPr>
            </w:pPr>
            <w:r w:rsidRPr="0054643C">
              <w:rPr>
                <w:lang w:eastAsia="en-CA"/>
              </w:rPr>
              <w:t>Performance under Grid voltage disturbance</w:t>
            </w:r>
          </w:p>
        </w:tc>
        <w:tc>
          <w:tcPr>
            <w:tcW w:w="1915" w:type="dxa"/>
            <w:vAlign w:val="center"/>
          </w:tcPr>
          <w:p w14:paraId="23090D84" w14:textId="77777777" w:rsidR="0073329A" w:rsidRPr="0054643C" w:rsidRDefault="0073329A" w:rsidP="0073329A">
            <w:pPr>
              <w:spacing w:line="360" w:lineRule="auto"/>
              <w:rPr>
                <w:lang w:eastAsia="en-CA"/>
              </w:rPr>
            </w:pPr>
          </w:p>
        </w:tc>
        <w:tc>
          <w:tcPr>
            <w:tcW w:w="1915" w:type="dxa"/>
            <w:vAlign w:val="center"/>
          </w:tcPr>
          <w:p w14:paraId="2D583F5F" w14:textId="77777777" w:rsidR="0073329A" w:rsidRPr="0054643C" w:rsidRDefault="0073329A" w:rsidP="0073329A">
            <w:pPr>
              <w:spacing w:line="360" w:lineRule="auto"/>
              <w:rPr>
                <w:lang w:eastAsia="en-CA"/>
              </w:rPr>
            </w:pPr>
            <w:r w:rsidRPr="0054643C">
              <w:rPr>
                <w:lang w:eastAsia="en-CA"/>
              </w:rPr>
              <w:t>Good</w:t>
            </w:r>
          </w:p>
        </w:tc>
        <w:tc>
          <w:tcPr>
            <w:tcW w:w="1915" w:type="dxa"/>
            <w:vAlign w:val="center"/>
          </w:tcPr>
          <w:p w14:paraId="2D83DEC1" w14:textId="77777777" w:rsidR="0073329A" w:rsidRPr="0054643C" w:rsidRDefault="00285AA6" w:rsidP="0073329A">
            <w:pPr>
              <w:spacing w:line="360" w:lineRule="auto"/>
              <w:rPr>
                <w:lang w:eastAsia="en-CA"/>
              </w:rPr>
            </w:pPr>
            <w:r>
              <w:rPr>
                <w:lang w:eastAsia="en-CA"/>
              </w:rPr>
              <w:t>Excellent</w:t>
            </w:r>
          </w:p>
        </w:tc>
      </w:tr>
    </w:tbl>
    <w:p w14:paraId="620BEF5A" w14:textId="77777777" w:rsidR="006721E0" w:rsidRDefault="006721E0" w:rsidP="00173E7D">
      <w:pPr>
        <w:pStyle w:val="FigureCaption0"/>
        <w:spacing w:line="260" w:lineRule="exact"/>
        <w:rPr>
          <w:sz w:val="20"/>
          <w:szCs w:val="20"/>
        </w:rPr>
      </w:pPr>
    </w:p>
    <w:p w14:paraId="7EEA325F" w14:textId="77777777" w:rsidR="006721E0" w:rsidRDefault="006721E0" w:rsidP="00173E7D">
      <w:pPr>
        <w:pStyle w:val="FigureCaption0"/>
        <w:spacing w:line="260" w:lineRule="exact"/>
        <w:rPr>
          <w:sz w:val="20"/>
          <w:szCs w:val="20"/>
        </w:rPr>
      </w:pPr>
    </w:p>
    <w:p w14:paraId="799B6F2D" w14:textId="77777777" w:rsidR="006721E0" w:rsidRPr="001A29F5" w:rsidRDefault="006721E0" w:rsidP="00173E7D">
      <w:pPr>
        <w:pStyle w:val="FigureCaption0"/>
        <w:spacing w:line="260" w:lineRule="exact"/>
        <w:rPr>
          <w:sz w:val="20"/>
          <w:szCs w:val="20"/>
        </w:rPr>
      </w:pPr>
    </w:p>
    <w:bookmarkEnd w:id="6"/>
    <w:p w14:paraId="5B051D8A" w14:textId="77777777" w:rsidR="00527E7B" w:rsidRPr="003446FE" w:rsidRDefault="00527E7B" w:rsidP="00173E7D">
      <w:pPr>
        <w:pStyle w:val="icsmbodytext"/>
        <w:spacing w:before="120" w:after="120"/>
        <w:ind w:firstLine="0"/>
        <w:rPr>
          <w:b/>
        </w:rPr>
      </w:pPr>
      <w:r w:rsidRPr="003446FE">
        <w:rPr>
          <w:b/>
        </w:rPr>
        <w:t>5. Conclusion</w:t>
      </w:r>
    </w:p>
    <w:p w14:paraId="6E4B0B46" w14:textId="77777777" w:rsidR="00527E7B" w:rsidRPr="00173E7D" w:rsidRDefault="00527E7B" w:rsidP="00173E7D">
      <w:pPr>
        <w:spacing w:line="480" w:lineRule="auto"/>
        <w:jc w:val="both"/>
        <w:rPr>
          <w:sz w:val="24"/>
          <w:szCs w:val="24"/>
        </w:rPr>
      </w:pPr>
      <w:r w:rsidRPr="00173E7D">
        <w:rPr>
          <w:sz w:val="24"/>
          <w:szCs w:val="24"/>
        </w:rPr>
        <w:t xml:space="preserve">A novel ANFIS based NFC scheme for DFIG operated WECS has been presented in this paper. The performance of the proposed controller has been investigated for grid-connected machine under different dynamic operating conditions. The simulation results suggest that the RSC controller regulates the power by adjusting the rotor speed and machine torque with the variation of wind speed. Also, the GSC controller is capable of maintaining constant dc-link voltage and grid-current components even after abrupt variation of the required power demand and wind speed. The comparative analysis between the proposed scheme and conventional fixed-gain PI controller suggests the superiority and robustness of the ANFIS architecture based controller in power regulation of DFIG based WECS. </w:t>
      </w:r>
    </w:p>
    <w:p w14:paraId="4FFC7BF5" w14:textId="77777777" w:rsidR="00846492" w:rsidRPr="0062667F" w:rsidRDefault="00846492" w:rsidP="007C0917">
      <w:pPr>
        <w:pStyle w:val="BodyText"/>
        <w:spacing w:after="0" w:line="480" w:lineRule="auto"/>
        <w:ind w:firstLine="289"/>
        <w:rPr>
          <w:sz w:val="24"/>
          <w:szCs w:val="24"/>
        </w:rPr>
      </w:pPr>
    </w:p>
    <w:p w14:paraId="242C45D7" w14:textId="77777777" w:rsidR="00173E7D" w:rsidRPr="00173E7D" w:rsidRDefault="00F805DB" w:rsidP="00173E7D">
      <w:pPr>
        <w:pStyle w:val="Abstract"/>
        <w:spacing w:line="480" w:lineRule="auto"/>
        <w:ind w:firstLine="0"/>
        <w:rPr>
          <w:sz w:val="24"/>
          <w:szCs w:val="24"/>
        </w:rPr>
      </w:pPr>
      <w:r w:rsidRPr="00F76E95">
        <w:rPr>
          <w:sz w:val="24"/>
          <w:szCs w:val="24"/>
        </w:rPr>
        <w:t>References</w:t>
      </w:r>
    </w:p>
    <w:p w14:paraId="518008CB"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 xml:space="preserve">Q. Wang &amp; L. Chang, An </w:t>
      </w:r>
      <w:bookmarkStart w:id="8" w:name="OLE_LINK79"/>
      <w:r w:rsidRPr="00173E7D">
        <w:rPr>
          <w:sz w:val="24"/>
          <w:szCs w:val="24"/>
          <w:lang w:val="en-CA"/>
        </w:rPr>
        <w:t>intelligent maximum power extraction algorithm for inverter-based variable speed wind turbine systems</w:t>
      </w:r>
      <w:bookmarkEnd w:id="8"/>
      <w:r w:rsidRPr="00173E7D">
        <w:rPr>
          <w:sz w:val="24"/>
          <w:szCs w:val="24"/>
          <w:lang w:val="en-CA"/>
        </w:rPr>
        <w:t>, IEEE Transactions on Power Electronics, 19, 1242-1249, 2004.</w:t>
      </w:r>
    </w:p>
    <w:p w14:paraId="37DE3CB9"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 xml:space="preserve">M.A. Abdullah, A.H.M. Yatim &amp; C.W. Tan, An online optimum-relation-based maximum power point tracking algorithm for wind energy conversion system, Australasian Universities Power Engineering Conference (AUPEC), Australia, 1-6, 2014, </w:t>
      </w:r>
    </w:p>
    <w:p w14:paraId="63CC4B0A"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H. Nian, P. Cheng  &amp; Z. Q. Zhu, Coordinated direct power control of DFIG system without phase-locked loop under unbalanced grid voltage conditions, IEEE Trans. on Power Electronics, 31, 2905-2917, 2016.</w:t>
      </w:r>
    </w:p>
    <w:p w14:paraId="2F67A390"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 xml:space="preserve">M. K. Bourdoulis &amp; A. T. Alexandridis, Direct power control of DFIG Wind systems based on nonlinear modeling and analysis, IEEE Journal of Emerging and </w:t>
      </w:r>
      <w:r w:rsidRPr="00173E7D">
        <w:rPr>
          <w:sz w:val="24"/>
          <w:szCs w:val="24"/>
          <w:lang w:val="en-CA"/>
        </w:rPr>
        <w:lastRenderedPageBreak/>
        <w:t>Selected Topics in Power Electronics, 2, 764-775,  2014.</w:t>
      </w:r>
    </w:p>
    <w:p w14:paraId="35FA987D"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M. E. Azzaoui, H. Mahmoudi &amp; C. Ed-dahmani, “Backstepping control of a doubly fed induction generator integrated to wind power system”, 2nd International Conference on Electrical and Information Technologies (ICEIT), Tangiers, Morocco, 2016.</w:t>
      </w:r>
    </w:p>
    <w:p w14:paraId="69B8D0B2"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P. Xiong and D. Sun, “Backstepping-based DPC strategy of a wind turbine-driven DFIG under normal and harmonic grid voltage”, IEEE Transaction on Power Electronics, vol. 31, pp. 4216-4225, June 2016.</w:t>
      </w:r>
    </w:p>
    <w:p w14:paraId="722B1BF8"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M. Azzouz,A.I. Elshafei and H. Emara“Evaluation of fuzzy-based maximum power-tracking in wind energy conversion systems”, IET Renewable Power Generation, vol. 5, pp.422-430, Nov. 2011 .</w:t>
      </w:r>
    </w:p>
    <w:p w14:paraId="7ADCFB17"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 xml:space="preserve">S. Z. Chen, N. C. Cheung, K. C. Wong and J. Wu, “Integral sliding-mode direct </w:t>
      </w:r>
      <w:r w:rsidRPr="00173E7D">
        <w:rPr>
          <w:sz w:val="24"/>
          <w:szCs w:val="24"/>
          <w:lang w:val="en-CA"/>
        </w:rPr>
        <w:t>torque control of doubly-fed induction generators under unbalanced grid voltage”, IEEE Transactions on Energy Conversion, vol. 25, pp. 356-368, June 2010.</w:t>
      </w:r>
    </w:p>
    <w:p w14:paraId="0A99A742"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H. Li, K.L. Shi, P.G. McLaren, “Neural-network-based sensorless maximum wind energy capture with compensated power coefficient”, IEEE Transactions on Industry Applications, vol. 41, no. 6, Dec. 2005.</w:t>
      </w:r>
    </w:p>
    <w:p w14:paraId="43B232DE"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H. M. Jabr, D. Lu and N. C. Kar, “Design and implementation of neuro-fuzzy vector control for wind-driven doubly-fed induction generator”, IEEE Transactions on Sustainable Energy, vol. 2, no. 4,pp. 404-413,  October 2011.</w:t>
      </w:r>
    </w:p>
    <w:p w14:paraId="265648B7"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J.-S. R. Jang, C.-T. Sun, and E. Mizutani, Neuro-fuzzy and soft computing: a computational approach to learning and machine intelligence, Upper Saddle River, NJ: Prentice Hall, 1997.</w:t>
      </w:r>
    </w:p>
    <w:p w14:paraId="573054B1"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 xml:space="preserve">M.M.I. Chy, M.N. Uddin, “Development and implementation of a new adaptive </w:t>
      </w:r>
      <w:r w:rsidRPr="00173E7D">
        <w:rPr>
          <w:sz w:val="24"/>
          <w:szCs w:val="24"/>
          <w:lang w:val="en-CA"/>
        </w:rPr>
        <w:lastRenderedPageBreak/>
        <w:t xml:space="preserve">intelligent speed controller for IPMSM drive” </w:t>
      </w:r>
      <w:hyperlink r:id="rId32" w:history="1">
        <w:r w:rsidRPr="00173E7D">
          <w:rPr>
            <w:sz w:val="24"/>
            <w:szCs w:val="24"/>
            <w:lang w:val="en-CA"/>
          </w:rPr>
          <w:t>IEEE Transactions on Industry Applications</w:t>
        </w:r>
      </w:hyperlink>
      <w:r w:rsidRPr="00173E7D">
        <w:rPr>
          <w:sz w:val="24"/>
          <w:szCs w:val="24"/>
          <w:lang w:val="en-CA"/>
        </w:rPr>
        <w:t>”, vol. 45, no. 3, pp. 1106-115, May-June 2009. </w:t>
      </w:r>
    </w:p>
    <w:p w14:paraId="742DFDB0" w14:textId="77777777"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I.K. Amin, Robust Control Techniques for DFIG Driven WECS with Improved Efficiency, PhD dissertation, Dept. of Electrical Engineering, Lakehead University, Thunder Bay, ON, Canada, 2019.</w:t>
      </w:r>
    </w:p>
    <w:p w14:paraId="236A3EA7" w14:textId="77777777" w:rsidR="004C2EDA" w:rsidRPr="006C3E71" w:rsidRDefault="004C2EDA" w:rsidP="006C3E71">
      <w:pPr>
        <w:tabs>
          <w:tab w:val="left" w:pos="563"/>
          <w:tab w:val="center" w:pos="4680"/>
        </w:tabs>
        <w:jc w:val="left"/>
      </w:pPr>
    </w:p>
    <w:sectPr w:rsidR="004C2EDA" w:rsidRPr="006C3E71" w:rsidSect="00315C1E">
      <w:type w:val="continuous"/>
      <w:pgSz w:w="12240" w:h="15840" w:code="1"/>
      <w:pgMar w:top="1440" w:right="1440" w:bottom="1440" w:left="1440" w:header="720" w:footer="720" w:gutter="0"/>
      <w:cols w:num="2"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1742E" w14:textId="77777777" w:rsidR="00256118" w:rsidRDefault="00256118" w:rsidP="00250C44">
      <w:r>
        <w:separator/>
      </w:r>
    </w:p>
  </w:endnote>
  <w:endnote w:type="continuationSeparator" w:id="0">
    <w:p w14:paraId="2AC5E366" w14:textId="77777777" w:rsidR="00256118" w:rsidRDefault="00256118" w:rsidP="00250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D09C3" w14:textId="77777777" w:rsidR="0073329A" w:rsidRDefault="0073329A" w:rsidP="0000339C">
    <w:pPr>
      <w:pStyle w:val="Footer"/>
      <w:jc w:val="both"/>
    </w:pPr>
  </w:p>
  <w:p w14:paraId="461C5B6D" w14:textId="77777777" w:rsidR="0073329A" w:rsidRDefault="00733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831C54" w14:textId="77777777" w:rsidR="00256118" w:rsidRDefault="00256118" w:rsidP="00250C44">
      <w:r>
        <w:separator/>
      </w:r>
    </w:p>
  </w:footnote>
  <w:footnote w:type="continuationSeparator" w:id="0">
    <w:p w14:paraId="476DBC17" w14:textId="77777777" w:rsidR="00256118" w:rsidRDefault="00256118" w:rsidP="00250C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1080"/>
        </w:tabs>
        <w:ind w:left="1080" w:firstLine="0"/>
      </w:pPr>
      <w:rPr>
        <w:rFonts w:ascii="Symbol" w:hAnsi="Symbol" w:hint="default"/>
      </w:rPr>
    </w:lvl>
    <w:lvl w:ilvl="1">
      <w:start w:val="1"/>
      <w:numFmt w:val="bullet"/>
      <w:lvlText w:val=""/>
      <w:lvlJc w:val="left"/>
      <w:pPr>
        <w:tabs>
          <w:tab w:val="num" w:pos="1800"/>
        </w:tabs>
        <w:ind w:left="2160" w:hanging="360"/>
      </w:pPr>
      <w:rPr>
        <w:rFonts w:ascii="Symbol" w:hAnsi="Symbol" w:hint="default"/>
      </w:rPr>
    </w:lvl>
    <w:lvl w:ilvl="2">
      <w:start w:val="1"/>
      <w:numFmt w:val="bullet"/>
      <w:lvlText w:val="o"/>
      <w:lvlJc w:val="left"/>
      <w:pPr>
        <w:tabs>
          <w:tab w:val="num" w:pos="2520"/>
        </w:tabs>
        <w:ind w:left="2880" w:hanging="360"/>
      </w:pPr>
      <w:rPr>
        <w:rFonts w:ascii="Courier New" w:hAnsi="Courier New" w:cs="Courier New" w:hint="default"/>
      </w:rPr>
    </w:lvl>
    <w:lvl w:ilvl="3">
      <w:start w:val="1"/>
      <w:numFmt w:val="bullet"/>
      <w:lvlText w:val=""/>
      <w:lvlJc w:val="left"/>
      <w:pPr>
        <w:tabs>
          <w:tab w:val="num" w:pos="3240"/>
        </w:tabs>
        <w:ind w:left="3600" w:hanging="360"/>
      </w:pPr>
      <w:rPr>
        <w:rFonts w:ascii="Wingdings" w:hAnsi="Wingdings" w:hint="default"/>
      </w:rPr>
    </w:lvl>
    <w:lvl w:ilvl="4">
      <w:start w:val="1"/>
      <w:numFmt w:val="bullet"/>
      <w:lvlText w:val=""/>
      <w:lvlJc w:val="left"/>
      <w:pPr>
        <w:tabs>
          <w:tab w:val="num" w:pos="3960"/>
        </w:tabs>
        <w:ind w:left="4320" w:hanging="360"/>
      </w:pPr>
      <w:rPr>
        <w:rFonts w:ascii="Wingdings" w:hAnsi="Wingdings" w:hint="default"/>
      </w:rPr>
    </w:lvl>
    <w:lvl w:ilvl="5">
      <w:start w:val="1"/>
      <w:numFmt w:val="bullet"/>
      <w:lvlText w:val=""/>
      <w:lvlJc w:val="left"/>
      <w:pPr>
        <w:tabs>
          <w:tab w:val="num" w:pos="4680"/>
        </w:tabs>
        <w:ind w:left="5040" w:hanging="360"/>
      </w:pPr>
      <w:rPr>
        <w:rFonts w:ascii="Symbol" w:hAnsi="Symbol" w:hint="default"/>
      </w:rPr>
    </w:lvl>
    <w:lvl w:ilvl="6">
      <w:start w:val="1"/>
      <w:numFmt w:val="bullet"/>
      <w:lvlText w:val="o"/>
      <w:lvlJc w:val="left"/>
      <w:pPr>
        <w:tabs>
          <w:tab w:val="num" w:pos="5400"/>
        </w:tabs>
        <w:ind w:left="5760" w:hanging="360"/>
      </w:pPr>
      <w:rPr>
        <w:rFonts w:ascii="Courier New" w:hAnsi="Courier New" w:cs="Courier New" w:hint="default"/>
      </w:rPr>
    </w:lvl>
    <w:lvl w:ilvl="7">
      <w:start w:val="1"/>
      <w:numFmt w:val="bullet"/>
      <w:lvlText w:val=""/>
      <w:lvlJc w:val="left"/>
      <w:pPr>
        <w:tabs>
          <w:tab w:val="num" w:pos="6120"/>
        </w:tabs>
        <w:ind w:left="6480" w:hanging="360"/>
      </w:pPr>
      <w:rPr>
        <w:rFonts w:ascii="Wingdings" w:hAnsi="Wingdings" w:hint="default"/>
      </w:rPr>
    </w:lvl>
    <w:lvl w:ilvl="8">
      <w:start w:val="1"/>
      <w:numFmt w:val="bullet"/>
      <w:lvlText w:val=""/>
      <w:lvlJc w:val="left"/>
      <w:pPr>
        <w:tabs>
          <w:tab w:val="num" w:pos="6840"/>
        </w:tabs>
        <w:ind w:left="720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CFCE4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C241D3"/>
    <w:multiLevelType w:val="hybridMultilevel"/>
    <w:tmpl w:val="D66A35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FF2D3D"/>
    <w:multiLevelType w:val="hybridMultilevel"/>
    <w:tmpl w:val="47B8ED9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55657A7"/>
    <w:multiLevelType w:val="hybridMultilevel"/>
    <w:tmpl w:val="D1702F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58C7B3E"/>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1601539"/>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A72617"/>
    <w:multiLevelType w:val="hybridMultilevel"/>
    <w:tmpl w:val="F21A6116"/>
    <w:lvl w:ilvl="0" w:tplc="1D140260">
      <w:start w:val="1"/>
      <w:numFmt w:val="decimal"/>
      <w:lvlText w:val="[%1]"/>
      <w:lvlJc w:val="left"/>
      <w:pPr>
        <w:tabs>
          <w:tab w:val="num" w:pos="397"/>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25C22C15"/>
    <w:multiLevelType w:val="hybridMultilevel"/>
    <w:tmpl w:val="A9442BD4"/>
    <w:lvl w:ilvl="0" w:tplc="43B612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27B16D41"/>
    <w:multiLevelType w:val="hybridMultilevel"/>
    <w:tmpl w:val="BA8642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B9312A"/>
    <w:multiLevelType w:val="multilevel"/>
    <w:tmpl w:val="031A4946"/>
    <w:lvl w:ilvl="0">
      <w:start w:val="5"/>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37660336"/>
    <w:multiLevelType w:val="hybridMultilevel"/>
    <w:tmpl w:val="754EAC84"/>
    <w:lvl w:ilvl="0" w:tplc="C46877EA">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152"/>
        </w:tabs>
        <w:ind w:left="1152" w:hanging="360"/>
      </w:pPr>
      <w:rPr>
        <w:rFonts w:ascii="Courier New" w:hAnsi="Courier New" w:hint="default"/>
      </w:rPr>
    </w:lvl>
    <w:lvl w:ilvl="2" w:tplc="04090005">
      <w:start w:val="1"/>
      <w:numFmt w:val="bullet"/>
      <w:lvlText w:val=""/>
      <w:lvlJc w:val="left"/>
      <w:pPr>
        <w:tabs>
          <w:tab w:val="num" w:pos="1872"/>
        </w:tabs>
        <w:ind w:left="1872" w:hanging="360"/>
      </w:pPr>
      <w:rPr>
        <w:rFonts w:ascii="Wingdings" w:hAnsi="Wingdings" w:hint="default"/>
      </w:rPr>
    </w:lvl>
    <w:lvl w:ilvl="3" w:tplc="04090001">
      <w:start w:val="1"/>
      <w:numFmt w:val="bullet"/>
      <w:lvlText w:val=""/>
      <w:lvlJc w:val="left"/>
      <w:pPr>
        <w:tabs>
          <w:tab w:val="num" w:pos="2592"/>
        </w:tabs>
        <w:ind w:left="2592" w:hanging="360"/>
      </w:pPr>
      <w:rPr>
        <w:rFonts w:ascii="Symbol" w:hAnsi="Symbol" w:hint="default"/>
      </w:rPr>
    </w:lvl>
    <w:lvl w:ilvl="4" w:tplc="04090003">
      <w:start w:val="1"/>
      <w:numFmt w:val="bullet"/>
      <w:lvlText w:val="o"/>
      <w:lvlJc w:val="left"/>
      <w:pPr>
        <w:tabs>
          <w:tab w:val="num" w:pos="3312"/>
        </w:tabs>
        <w:ind w:left="3312" w:hanging="360"/>
      </w:pPr>
      <w:rPr>
        <w:rFonts w:ascii="Courier New" w:hAnsi="Courier New" w:hint="default"/>
      </w:rPr>
    </w:lvl>
    <w:lvl w:ilvl="5" w:tplc="04090005">
      <w:start w:val="1"/>
      <w:numFmt w:val="bullet"/>
      <w:lvlText w:val=""/>
      <w:lvlJc w:val="left"/>
      <w:pPr>
        <w:tabs>
          <w:tab w:val="num" w:pos="4032"/>
        </w:tabs>
        <w:ind w:left="4032" w:hanging="360"/>
      </w:pPr>
      <w:rPr>
        <w:rFonts w:ascii="Wingdings" w:hAnsi="Wingdings" w:hint="default"/>
      </w:rPr>
    </w:lvl>
    <w:lvl w:ilvl="6" w:tplc="04090001">
      <w:start w:val="1"/>
      <w:numFmt w:val="bullet"/>
      <w:lvlText w:val=""/>
      <w:lvlJc w:val="left"/>
      <w:pPr>
        <w:tabs>
          <w:tab w:val="num" w:pos="4752"/>
        </w:tabs>
        <w:ind w:left="4752" w:hanging="360"/>
      </w:pPr>
      <w:rPr>
        <w:rFonts w:ascii="Symbol" w:hAnsi="Symbol" w:hint="default"/>
      </w:rPr>
    </w:lvl>
    <w:lvl w:ilvl="7" w:tplc="04090003">
      <w:start w:val="1"/>
      <w:numFmt w:val="bullet"/>
      <w:lvlText w:val="o"/>
      <w:lvlJc w:val="left"/>
      <w:pPr>
        <w:tabs>
          <w:tab w:val="num" w:pos="5472"/>
        </w:tabs>
        <w:ind w:left="5472" w:hanging="360"/>
      </w:pPr>
      <w:rPr>
        <w:rFonts w:ascii="Courier New" w:hAnsi="Courier New" w:hint="default"/>
      </w:rPr>
    </w:lvl>
    <w:lvl w:ilvl="8" w:tplc="04090005">
      <w:start w:val="1"/>
      <w:numFmt w:val="bullet"/>
      <w:lvlText w:val=""/>
      <w:lvlJc w:val="left"/>
      <w:pPr>
        <w:tabs>
          <w:tab w:val="num" w:pos="6192"/>
        </w:tabs>
        <w:ind w:left="6192" w:hanging="360"/>
      </w:pPr>
      <w:rPr>
        <w:rFonts w:ascii="Wingdings" w:hAnsi="Wingdings" w:hint="default"/>
      </w:rPr>
    </w:lvl>
  </w:abstractNum>
  <w:abstractNum w:abstractNumId="24"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5" w15:restartNumberingAfterBreak="0">
    <w:nsid w:val="3A157510"/>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880C6C"/>
    <w:multiLevelType w:val="hybridMultilevel"/>
    <w:tmpl w:val="51D8634A"/>
    <w:lvl w:ilvl="0" w:tplc="CFC0AE4E">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7"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lvlText w:val="%2."/>
      <w:lvlJc w:val="left"/>
      <w:pPr>
        <w:tabs>
          <w:tab w:val="num" w:pos="990"/>
        </w:tabs>
        <w:ind w:left="91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8" w15:restartNumberingAfterBreak="0">
    <w:nsid w:val="475B33FD"/>
    <w:multiLevelType w:val="hybridMultilevel"/>
    <w:tmpl w:val="84E6ED70"/>
    <w:lvl w:ilvl="0" w:tplc="6B7CD652">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CA544A"/>
    <w:multiLevelType w:val="singleLevel"/>
    <w:tmpl w:val="535EB7FC"/>
    <w:lvl w:ilvl="0">
      <w:start w:val="1"/>
      <w:numFmt w:val="decimal"/>
      <w:pStyle w:val="references"/>
      <w:lvlText w:val="[%1]"/>
      <w:lvlJc w:val="left"/>
      <w:pPr>
        <w:tabs>
          <w:tab w:val="num" w:pos="630"/>
        </w:tabs>
        <w:ind w:left="630" w:hanging="360"/>
      </w:pPr>
      <w:rPr>
        <w:rFonts w:ascii="Times New Roman" w:hAnsi="Times New Roman" w:cs="Times New Roman" w:hint="default"/>
        <w:b w:val="0"/>
        <w:bCs w:val="0"/>
        <w:i w:val="0"/>
        <w:iCs w:val="0"/>
        <w:sz w:val="22"/>
        <w:szCs w:val="22"/>
      </w:rPr>
    </w:lvl>
  </w:abstractNum>
  <w:abstractNum w:abstractNumId="31" w15:restartNumberingAfterBreak="0">
    <w:nsid w:val="65E54F76"/>
    <w:multiLevelType w:val="hybridMultilevel"/>
    <w:tmpl w:val="2E8CF846"/>
    <w:lvl w:ilvl="0" w:tplc="D410EF2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73C341F"/>
    <w:multiLevelType w:val="hybridMultilevel"/>
    <w:tmpl w:val="3CA4CB58"/>
    <w:lvl w:ilvl="0" w:tplc="7E4235FA">
      <w:start w:val="1"/>
      <w:numFmt w:val="decimal"/>
      <w:lvlText w:val="%1."/>
      <w:lvlJc w:val="left"/>
      <w:pPr>
        <w:tabs>
          <w:tab w:val="num" w:pos="720"/>
        </w:tabs>
        <w:ind w:left="72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C930021"/>
    <w:multiLevelType w:val="hybridMultilevel"/>
    <w:tmpl w:val="2A44DDFE"/>
    <w:lvl w:ilvl="0" w:tplc="89645E3E">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6" w15:restartNumberingAfterBreak="0">
    <w:nsid w:val="73625215"/>
    <w:multiLevelType w:val="hybridMultilevel"/>
    <w:tmpl w:val="6F1ABD6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833FB1"/>
    <w:multiLevelType w:val="hybridMultilevel"/>
    <w:tmpl w:val="71C4D76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FE00796"/>
    <w:multiLevelType w:val="hybridMultilevel"/>
    <w:tmpl w:val="6BF62D1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44095194">
    <w:abstractNumId w:val="23"/>
  </w:num>
  <w:num w:numId="2" w16cid:durableId="1430656897">
    <w:abstractNumId w:val="33"/>
  </w:num>
  <w:num w:numId="3" w16cid:durableId="1168249353">
    <w:abstractNumId w:val="20"/>
  </w:num>
  <w:num w:numId="4" w16cid:durableId="534852860">
    <w:abstractNumId w:val="27"/>
  </w:num>
  <w:num w:numId="5" w16cid:durableId="1909803522">
    <w:abstractNumId w:val="27"/>
  </w:num>
  <w:num w:numId="6" w16cid:durableId="1001347638">
    <w:abstractNumId w:val="27"/>
  </w:num>
  <w:num w:numId="7" w16cid:durableId="514927043">
    <w:abstractNumId w:val="27"/>
  </w:num>
  <w:num w:numId="8" w16cid:durableId="1935043381">
    <w:abstractNumId w:val="30"/>
  </w:num>
  <w:num w:numId="9" w16cid:durableId="1112476322">
    <w:abstractNumId w:val="35"/>
  </w:num>
  <w:num w:numId="10" w16cid:durableId="27417698">
    <w:abstractNumId w:val="24"/>
  </w:num>
  <w:num w:numId="11" w16cid:durableId="1729569712">
    <w:abstractNumId w:val="16"/>
  </w:num>
  <w:num w:numId="12" w16cid:durableId="172572950">
    <w:abstractNumId w:val="15"/>
  </w:num>
  <w:num w:numId="13" w16cid:durableId="1357268388">
    <w:abstractNumId w:val="0"/>
  </w:num>
  <w:num w:numId="14" w16cid:durableId="2111974094">
    <w:abstractNumId w:val="10"/>
  </w:num>
  <w:num w:numId="15" w16cid:durableId="1387995316">
    <w:abstractNumId w:val="8"/>
  </w:num>
  <w:num w:numId="16" w16cid:durableId="1594849833">
    <w:abstractNumId w:val="7"/>
  </w:num>
  <w:num w:numId="17" w16cid:durableId="590313236">
    <w:abstractNumId w:val="6"/>
  </w:num>
  <w:num w:numId="18" w16cid:durableId="1293709241">
    <w:abstractNumId w:val="5"/>
  </w:num>
  <w:num w:numId="19" w16cid:durableId="536894676">
    <w:abstractNumId w:val="9"/>
  </w:num>
  <w:num w:numId="20" w16cid:durableId="526211916">
    <w:abstractNumId w:val="4"/>
  </w:num>
  <w:num w:numId="21" w16cid:durableId="426735435">
    <w:abstractNumId w:val="3"/>
  </w:num>
  <w:num w:numId="22" w16cid:durableId="556472507">
    <w:abstractNumId w:val="2"/>
  </w:num>
  <w:num w:numId="23" w16cid:durableId="385182260">
    <w:abstractNumId w:val="1"/>
  </w:num>
  <w:num w:numId="24" w16cid:durableId="1487165347">
    <w:abstractNumId w:val="29"/>
  </w:num>
  <w:num w:numId="25" w16cid:durableId="1473911795">
    <w:abstractNumId w:val="14"/>
  </w:num>
  <w:num w:numId="26" w16cid:durableId="1960143895">
    <w:abstractNumId w:val="19"/>
  </w:num>
  <w:num w:numId="27" w16cid:durableId="1411342086">
    <w:abstractNumId w:val="27"/>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01686510">
    <w:abstractNumId w:val="21"/>
  </w:num>
  <w:num w:numId="29" w16cid:durableId="1088885120">
    <w:abstractNumId w:val="13"/>
  </w:num>
  <w:num w:numId="30" w16cid:durableId="74861438">
    <w:abstractNumId w:val="38"/>
  </w:num>
  <w:num w:numId="31" w16cid:durableId="1905143952">
    <w:abstractNumId w:val="11"/>
  </w:num>
  <w:num w:numId="32" w16cid:durableId="631254554">
    <w:abstractNumId w:val="37"/>
  </w:num>
  <w:num w:numId="33" w16cid:durableId="339889237">
    <w:abstractNumId w:val="34"/>
  </w:num>
  <w:num w:numId="34" w16cid:durableId="170722936">
    <w:abstractNumId w:val="32"/>
  </w:num>
  <w:num w:numId="35" w16cid:durableId="438720464">
    <w:abstractNumId w:val="14"/>
    <w:lvlOverride w:ilvl="0">
      <w:lvl w:ilvl="0" w:tplc="04090013">
        <w:start w:val="1"/>
        <w:numFmt w:val="upperRoman"/>
        <w:lvlText w:val="%1."/>
        <w:lvlJc w:val="right"/>
        <w:pPr>
          <w:ind w:left="36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36" w16cid:durableId="460613424">
    <w:abstractNumId w:val="25"/>
  </w:num>
  <w:num w:numId="37" w16cid:durableId="246770630">
    <w:abstractNumId w:val="17"/>
  </w:num>
  <w:num w:numId="38" w16cid:durableId="601456499">
    <w:abstractNumId w:val="22"/>
  </w:num>
  <w:num w:numId="39" w16cid:durableId="1713648161">
    <w:abstractNumId w:val="36"/>
  </w:num>
  <w:num w:numId="40" w16cid:durableId="1431774762">
    <w:abstractNumId w:val="31"/>
  </w:num>
  <w:num w:numId="41" w16cid:durableId="494538843">
    <w:abstractNumId w:val="28"/>
  </w:num>
  <w:num w:numId="42" w16cid:durableId="1930892355">
    <w:abstractNumId w:val="12"/>
  </w:num>
  <w:num w:numId="43" w16cid:durableId="324868314">
    <w:abstractNumId w:val="26"/>
  </w:num>
  <w:num w:numId="44" w16cid:durableId="12316913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0MzUzMzCyNDc0NDVX0lEKTi0uzszPAykwqQUA6mIqMywAAAA="/>
  </w:docVars>
  <w:rsids>
    <w:rsidRoot w:val="009303D9"/>
    <w:rsid w:val="000010C9"/>
    <w:rsid w:val="000023B3"/>
    <w:rsid w:val="0000339C"/>
    <w:rsid w:val="00006DEF"/>
    <w:rsid w:val="00012233"/>
    <w:rsid w:val="000133D0"/>
    <w:rsid w:val="00013D1D"/>
    <w:rsid w:val="00015B6A"/>
    <w:rsid w:val="00017DCA"/>
    <w:rsid w:val="00021418"/>
    <w:rsid w:val="00023A27"/>
    <w:rsid w:val="00024A0B"/>
    <w:rsid w:val="00034244"/>
    <w:rsid w:val="00035903"/>
    <w:rsid w:val="000373C0"/>
    <w:rsid w:val="00043EF5"/>
    <w:rsid w:val="0004781E"/>
    <w:rsid w:val="0005069E"/>
    <w:rsid w:val="00057709"/>
    <w:rsid w:val="0006370F"/>
    <w:rsid w:val="00063FD3"/>
    <w:rsid w:val="00065DEB"/>
    <w:rsid w:val="00067E57"/>
    <w:rsid w:val="00072163"/>
    <w:rsid w:val="0007614A"/>
    <w:rsid w:val="00081206"/>
    <w:rsid w:val="000865ED"/>
    <w:rsid w:val="00097348"/>
    <w:rsid w:val="000A3578"/>
    <w:rsid w:val="000B1488"/>
    <w:rsid w:val="000B7C37"/>
    <w:rsid w:val="000C0256"/>
    <w:rsid w:val="000C1E68"/>
    <w:rsid w:val="000C5302"/>
    <w:rsid w:val="000D3269"/>
    <w:rsid w:val="000E20CB"/>
    <w:rsid w:val="000F2335"/>
    <w:rsid w:val="000F65CA"/>
    <w:rsid w:val="0010085E"/>
    <w:rsid w:val="00106A45"/>
    <w:rsid w:val="00112514"/>
    <w:rsid w:val="00116394"/>
    <w:rsid w:val="00120039"/>
    <w:rsid w:val="00125CAF"/>
    <w:rsid w:val="0012742F"/>
    <w:rsid w:val="00150CE1"/>
    <w:rsid w:val="0016194D"/>
    <w:rsid w:val="0016450E"/>
    <w:rsid w:val="00167C31"/>
    <w:rsid w:val="001731ED"/>
    <w:rsid w:val="00173E7D"/>
    <w:rsid w:val="001746D4"/>
    <w:rsid w:val="001801F8"/>
    <w:rsid w:val="001815C3"/>
    <w:rsid w:val="00183B41"/>
    <w:rsid w:val="001851E8"/>
    <w:rsid w:val="00187603"/>
    <w:rsid w:val="001929F1"/>
    <w:rsid w:val="00196FB9"/>
    <w:rsid w:val="001A2EFD"/>
    <w:rsid w:val="001A6CC3"/>
    <w:rsid w:val="001A76D4"/>
    <w:rsid w:val="001B108E"/>
    <w:rsid w:val="001B2E63"/>
    <w:rsid w:val="001B67DC"/>
    <w:rsid w:val="001B7BD4"/>
    <w:rsid w:val="001C5C08"/>
    <w:rsid w:val="001C7DB8"/>
    <w:rsid w:val="001D5F26"/>
    <w:rsid w:val="001E046A"/>
    <w:rsid w:val="001E0CD3"/>
    <w:rsid w:val="001E5DB5"/>
    <w:rsid w:val="001E5EA4"/>
    <w:rsid w:val="001F1693"/>
    <w:rsid w:val="001F58E4"/>
    <w:rsid w:val="001F6ED7"/>
    <w:rsid w:val="00201434"/>
    <w:rsid w:val="002034F0"/>
    <w:rsid w:val="0021638C"/>
    <w:rsid w:val="0021667C"/>
    <w:rsid w:val="002168D6"/>
    <w:rsid w:val="002204C9"/>
    <w:rsid w:val="002254A9"/>
    <w:rsid w:val="002262E4"/>
    <w:rsid w:val="00230401"/>
    <w:rsid w:val="002331B6"/>
    <w:rsid w:val="00235A1A"/>
    <w:rsid w:val="00237155"/>
    <w:rsid w:val="002476DE"/>
    <w:rsid w:val="00250C44"/>
    <w:rsid w:val="0025237E"/>
    <w:rsid w:val="0025470D"/>
    <w:rsid w:val="00256118"/>
    <w:rsid w:val="00256FFC"/>
    <w:rsid w:val="00257561"/>
    <w:rsid w:val="00261E2F"/>
    <w:rsid w:val="002701DA"/>
    <w:rsid w:val="002705B1"/>
    <w:rsid w:val="0027077A"/>
    <w:rsid w:val="00275C23"/>
    <w:rsid w:val="002761D6"/>
    <w:rsid w:val="0028109F"/>
    <w:rsid w:val="00281229"/>
    <w:rsid w:val="00285AA6"/>
    <w:rsid w:val="002866D3"/>
    <w:rsid w:val="002870AE"/>
    <w:rsid w:val="00287167"/>
    <w:rsid w:val="00287394"/>
    <w:rsid w:val="002931E1"/>
    <w:rsid w:val="002939D2"/>
    <w:rsid w:val="0029408C"/>
    <w:rsid w:val="002B0A80"/>
    <w:rsid w:val="002B2084"/>
    <w:rsid w:val="002B50B5"/>
    <w:rsid w:val="002B769A"/>
    <w:rsid w:val="002C4ECA"/>
    <w:rsid w:val="002D17A3"/>
    <w:rsid w:val="002D4959"/>
    <w:rsid w:val="002D551C"/>
    <w:rsid w:val="002D7F21"/>
    <w:rsid w:val="002E65AF"/>
    <w:rsid w:val="002F7200"/>
    <w:rsid w:val="002F74A7"/>
    <w:rsid w:val="003155B8"/>
    <w:rsid w:val="00315C1E"/>
    <w:rsid w:val="003200F7"/>
    <w:rsid w:val="0032473E"/>
    <w:rsid w:val="00333809"/>
    <w:rsid w:val="00335C5E"/>
    <w:rsid w:val="003460CF"/>
    <w:rsid w:val="00362277"/>
    <w:rsid w:val="0037076B"/>
    <w:rsid w:val="00387F4A"/>
    <w:rsid w:val="00390959"/>
    <w:rsid w:val="00390F93"/>
    <w:rsid w:val="00393610"/>
    <w:rsid w:val="00396016"/>
    <w:rsid w:val="003A1843"/>
    <w:rsid w:val="003A19E2"/>
    <w:rsid w:val="003A3D12"/>
    <w:rsid w:val="003A46AF"/>
    <w:rsid w:val="003A518B"/>
    <w:rsid w:val="003A78E4"/>
    <w:rsid w:val="003B1EF0"/>
    <w:rsid w:val="003C0047"/>
    <w:rsid w:val="003C5208"/>
    <w:rsid w:val="003C603E"/>
    <w:rsid w:val="003C6D7F"/>
    <w:rsid w:val="003E04C3"/>
    <w:rsid w:val="003E3A2D"/>
    <w:rsid w:val="003F0834"/>
    <w:rsid w:val="004175C7"/>
    <w:rsid w:val="004208C1"/>
    <w:rsid w:val="00421DD0"/>
    <w:rsid w:val="00424286"/>
    <w:rsid w:val="00425E18"/>
    <w:rsid w:val="00431AA9"/>
    <w:rsid w:val="0043211D"/>
    <w:rsid w:val="00432D2F"/>
    <w:rsid w:val="0043343A"/>
    <w:rsid w:val="0044176A"/>
    <w:rsid w:val="004426A0"/>
    <w:rsid w:val="00444682"/>
    <w:rsid w:val="00446751"/>
    <w:rsid w:val="00460EB5"/>
    <w:rsid w:val="0046487A"/>
    <w:rsid w:val="0046492F"/>
    <w:rsid w:val="004659C2"/>
    <w:rsid w:val="00473487"/>
    <w:rsid w:val="00474EA9"/>
    <w:rsid w:val="00477BF7"/>
    <w:rsid w:val="00483E79"/>
    <w:rsid w:val="00484893"/>
    <w:rsid w:val="00485C27"/>
    <w:rsid w:val="0049769C"/>
    <w:rsid w:val="004A100B"/>
    <w:rsid w:val="004A23A6"/>
    <w:rsid w:val="004A2DF4"/>
    <w:rsid w:val="004A4E30"/>
    <w:rsid w:val="004A75EF"/>
    <w:rsid w:val="004A7C41"/>
    <w:rsid w:val="004B47F2"/>
    <w:rsid w:val="004B7597"/>
    <w:rsid w:val="004B78B4"/>
    <w:rsid w:val="004B7FA1"/>
    <w:rsid w:val="004C2EDA"/>
    <w:rsid w:val="004C337C"/>
    <w:rsid w:val="004C47DE"/>
    <w:rsid w:val="004D334D"/>
    <w:rsid w:val="004D5F46"/>
    <w:rsid w:val="004D62A0"/>
    <w:rsid w:val="004D72B5"/>
    <w:rsid w:val="004E1001"/>
    <w:rsid w:val="004E13EC"/>
    <w:rsid w:val="004E146B"/>
    <w:rsid w:val="004E2A61"/>
    <w:rsid w:val="004E6A51"/>
    <w:rsid w:val="004E7311"/>
    <w:rsid w:val="004F06C2"/>
    <w:rsid w:val="004F532F"/>
    <w:rsid w:val="004F5A35"/>
    <w:rsid w:val="004F6F3A"/>
    <w:rsid w:val="00502C7F"/>
    <w:rsid w:val="005033FE"/>
    <w:rsid w:val="00513989"/>
    <w:rsid w:val="00517C7F"/>
    <w:rsid w:val="00524774"/>
    <w:rsid w:val="00527E7B"/>
    <w:rsid w:val="00531538"/>
    <w:rsid w:val="0053604D"/>
    <w:rsid w:val="00540A4E"/>
    <w:rsid w:val="00540EC2"/>
    <w:rsid w:val="00542661"/>
    <w:rsid w:val="005459AF"/>
    <w:rsid w:val="00551B7F"/>
    <w:rsid w:val="00555F74"/>
    <w:rsid w:val="0055719D"/>
    <w:rsid w:val="00561801"/>
    <w:rsid w:val="00563241"/>
    <w:rsid w:val="005635C6"/>
    <w:rsid w:val="005708E3"/>
    <w:rsid w:val="00575BCA"/>
    <w:rsid w:val="00576F3B"/>
    <w:rsid w:val="00590B00"/>
    <w:rsid w:val="005A1836"/>
    <w:rsid w:val="005A2230"/>
    <w:rsid w:val="005A5676"/>
    <w:rsid w:val="005B0344"/>
    <w:rsid w:val="005B2014"/>
    <w:rsid w:val="005B4A1F"/>
    <w:rsid w:val="005B520E"/>
    <w:rsid w:val="005B56B3"/>
    <w:rsid w:val="005C4F97"/>
    <w:rsid w:val="005C5679"/>
    <w:rsid w:val="005D0EB3"/>
    <w:rsid w:val="005D69C6"/>
    <w:rsid w:val="005D6A18"/>
    <w:rsid w:val="005E2800"/>
    <w:rsid w:val="005E400F"/>
    <w:rsid w:val="005F4448"/>
    <w:rsid w:val="005F4465"/>
    <w:rsid w:val="0060060A"/>
    <w:rsid w:val="00603611"/>
    <w:rsid w:val="00606C66"/>
    <w:rsid w:val="006140B6"/>
    <w:rsid w:val="00614CA3"/>
    <w:rsid w:val="00616994"/>
    <w:rsid w:val="006211DC"/>
    <w:rsid w:val="006230ED"/>
    <w:rsid w:val="006246DF"/>
    <w:rsid w:val="006261EC"/>
    <w:rsid w:val="0062667F"/>
    <w:rsid w:val="00631627"/>
    <w:rsid w:val="00632EC6"/>
    <w:rsid w:val="00635057"/>
    <w:rsid w:val="00635C2A"/>
    <w:rsid w:val="006372D5"/>
    <w:rsid w:val="0064780B"/>
    <w:rsid w:val="00651A08"/>
    <w:rsid w:val="006527F8"/>
    <w:rsid w:val="00655407"/>
    <w:rsid w:val="00656527"/>
    <w:rsid w:val="00662234"/>
    <w:rsid w:val="006643DD"/>
    <w:rsid w:val="00666D54"/>
    <w:rsid w:val="00667E62"/>
    <w:rsid w:val="00670434"/>
    <w:rsid w:val="00671D3C"/>
    <w:rsid w:val="006721E0"/>
    <w:rsid w:val="00672448"/>
    <w:rsid w:val="00672962"/>
    <w:rsid w:val="006816AE"/>
    <w:rsid w:val="006839B3"/>
    <w:rsid w:val="00683A6B"/>
    <w:rsid w:val="00692268"/>
    <w:rsid w:val="006935DF"/>
    <w:rsid w:val="00693F2B"/>
    <w:rsid w:val="00697B33"/>
    <w:rsid w:val="006A0DBC"/>
    <w:rsid w:val="006B068D"/>
    <w:rsid w:val="006B50FC"/>
    <w:rsid w:val="006B5FAF"/>
    <w:rsid w:val="006B6B66"/>
    <w:rsid w:val="006C04BE"/>
    <w:rsid w:val="006C1D57"/>
    <w:rsid w:val="006C3E71"/>
    <w:rsid w:val="006D457E"/>
    <w:rsid w:val="006D622E"/>
    <w:rsid w:val="006E1149"/>
    <w:rsid w:val="006E375F"/>
    <w:rsid w:val="006E52F7"/>
    <w:rsid w:val="006E5921"/>
    <w:rsid w:val="006F396E"/>
    <w:rsid w:val="006F4F8C"/>
    <w:rsid w:val="00700AD0"/>
    <w:rsid w:val="007075A4"/>
    <w:rsid w:val="00714308"/>
    <w:rsid w:val="00714A6F"/>
    <w:rsid w:val="007150C2"/>
    <w:rsid w:val="0071573D"/>
    <w:rsid w:val="00716D26"/>
    <w:rsid w:val="007208BA"/>
    <w:rsid w:val="007304A5"/>
    <w:rsid w:val="00731B52"/>
    <w:rsid w:val="0073329A"/>
    <w:rsid w:val="007360D7"/>
    <w:rsid w:val="00740EEA"/>
    <w:rsid w:val="007574FF"/>
    <w:rsid w:val="007626E2"/>
    <w:rsid w:val="00763D0C"/>
    <w:rsid w:val="00764A25"/>
    <w:rsid w:val="00766BEC"/>
    <w:rsid w:val="0077215F"/>
    <w:rsid w:val="007820B8"/>
    <w:rsid w:val="0078556B"/>
    <w:rsid w:val="00791E57"/>
    <w:rsid w:val="007922E9"/>
    <w:rsid w:val="00794804"/>
    <w:rsid w:val="0079497C"/>
    <w:rsid w:val="007972B2"/>
    <w:rsid w:val="007A1159"/>
    <w:rsid w:val="007A2266"/>
    <w:rsid w:val="007A3875"/>
    <w:rsid w:val="007A3D59"/>
    <w:rsid w:val="007A6217"/>
    <w:rsid w:val="007A62C5"/>
    <w:rsid w:val="007A66CA"/>
    <w:rsid w:val="007B33F1"/>
    <w:rsid w:val="007B6788"/>
    <w:rsid w:val="007C0308"/>
    <w:rsid w:val="007C0917"/>
    <w:rsid w:val="007C15AA"/>
    <w:rsid w:val="007C162F"/>
    <w:rsid w:val="007C29FA"/>
    <w:rsid w:val="007C2FF2"/>
    <w:rsid w:val="007C344D"/>
    <w:rsid w:val="007D0451"/>
    <w:rsid w:val="007D27C5"/>
    <w:rsid w:val="007D3C7B"/>
    <w:rsid w:val="007D6AC9"/>
    <w:rsid w:val="007E041A"/>
    <w:rsid w:val="007E0940"/>
    <w:rsid w:val="007E47AA"/>
    <w:rsid w:val="007E57E2"/>
    <w:rsid w:val="007F1E14"/>
    <w:rsid w:val="007F1F99"/>
    <w:rsid w:val="007F768F"/>
    <w:rsid w:val="0080791D"/>
    <w:rsid w:val="008111AB"/>
    <w:rsid w:val="0081577E"/>
    <w:rsid w:val="00816727"/>
    <w:rsid w:val="00816C14"/>
    <w:rsid w:val="00816FE0"/>
    <w:rsid w:val="00817B6A"/>
    <w:rsid w:val="00820CE4"/>
    <w:rsid w:val="00823280"/>
    <w:rsid w:val="0082443F"/>
    <w:rsid w:val="00826A87"/>
    <w:rsid w:val="00831ACA"/>
    <w:rsid w:val="00831C5E"/>
    <w:rsid w:val="00834A9D"/>
    <w:rsid w:val="0083637B"/>
    <w:rsid w:val="008428AC"/>
    <w:rsid w:val="00842D25"/>
    <w:rsid w:val="0084412A"/>
    <w:rsid w:val="00844700"/>
    <w:rsid w:val="00846492"/>
    <w:rsid w:val="00847593"/>
    <w:rsid w:val="0085048E"/>
    <w:rsid w:val="0085100F"/>
    <w:rsid w:val="0085492F"/>
    <w:rsid w:val="00863B88"/>
    <w:rsid w:val="00864FDA"/>
    <w:rsid w:val="0086765D"/>
    <w:rsid w:val="008719CE"/>
    <w:rsid w:val="008729C6"/>
    <w:rsid w:val="00873603"/>
    <w:rsid w:val="00875394"/>
    <w:rsid w:val="00875AA9"/>
    <w:rsid w:val="00885323"/>
    <w:rsid w:val="008965AB"/>
    <w:rsid w:val="00896B12"/>
    <w:rsid w:val="00897523"/>
    <w:rsid w:val="008A0B45"/>
    <w:rsid w:val="008A2C7D"/>
    <w:rsid w:val="008B105F"/>
    <w:rsid w:val="008B3EBB"/>
    <w:rsid w:val="008C1783"/>
    <w:rsid w:val="008C4025"/>
    <w:rsid w:val="008C4B23"/>
    <w:rsid w:val="008C4F31"/>
    <w:rsid w:val="008C7056"/>
    <w:rsid w:val="008D1492"/>
    <w:rsid w:val="008D18B1"/>
    <w:rsid w:val="008D48BD"/>
    <w:rsid w:val="008D52E2"/>
    <w:rsid w:val="008D582A"/>
    <w:rsid w:val="008D6830"/>
    <w:rsid w:val="008E0CCF"/>
    <w:rsid w:val="008F01B2"/>
    <w:rsid w:val="008F38D5"/>
    <w:rsid w:val="008F4D96"/>
    <w:rsid w:val="008F64F4"/>
    <w:rsid w:val="009049D3"/>
    <w:rsid w:val="00912B66"/>
    <w:rsid w:val="0091482F"/>
    <w:rsid w:val="009208BC"/>
    <w:rsid w:val="00927A07"/>
    <w:rsid w:val="009303D9"/>
    <w:rsid w:val="00930576"/>
    <w:rsid w:val="00931EFD"/>
    <w:rsid w:val="00933C64"/>
    <w:rsid w:val="0094466C"/>
    <w:rsid w:val="00954E60"/>
    <w:rsid w:val="009652CD"/>
    <w:rsid w:val="0097119C"/>
    <w:rsid w:val="00972203"/>
    <w:rsid w:val="009779FA"/>
    <w:rsid w:val="00980849"/>
    <w:rsid w:val="009868C4"/>
    <w:rsid w:val="009A70F7"/>
    <w:rsid w:val="009A753C"/>
    <w:rsid w:val="009D0601"/>
    <w:rsid w:val="009D094D"/>
    <w:rsid w:val="009D212C"/>
    <w:rsid w:val="009D2239"/>
    <w:rsid w:val="009D33D1"/>
    <w:rsid w:val="009E44CF"/>
    <w:rsid w:val="009E5068"/>
    <w:rsid w:val="009E6586"/>
    <w:rsid w:val="009E6C5F"/>
    <w:rsid w:val="009F05B1"/>
    <w:rsid w:val="009F6690"/>
    <w:rsid w:val="00A0353D"/>
    <w:rsid w:val="00A059B3"/>
    <w:rsid w:val="00A179D4"/>
    <w:rsid w:val="00A20C98"/>
    <w:rsid w:val="00A2170D"/>
    <w:rsid w:val="00A2300E"/>
    <w:rsid w:val="00A23521"/>
    <w:rsid w:val="00A27F3A"/>
    <w:rsid w:val="00A3476C"/>
    <w:rsid w:val="00A374B9"/>
    <w:rsid w:val="00A3764D"/>
    <w:rsid w:val="00A41249"/>
    <w:rsid w:val="00A4598A"/>
    <w:rsid w:val="00A46B8A"/>
    <w:rsid w:val="00A61C3B"/>
    <w:rsid w:val="00A62244"/>
    <w:rsid w:val="00A6426C"/>
    <w:rsid w:val="00A64EB8"/>
    <w:rsid w:val="00A66A6E"/>
    <w:rsid w:val="00A66F83"/>
    <w:rsid w:val="00A748CF"/>
    <w:rsid w:val="00A761E4"/>
    <w:rsid w:val="00A766D0"/>
    <w:rsid w:val="00A81C7D"/>
    <w:rsid w:val="00A85CC7"/>
    <w:rsid w:val="00A87A55"/>
    <w:rsid w:val="00A93A29"/>
    <w:rsid w:val="00A9401D"/>
    <w:rsid w:val="00A9685C"/>
    <w:rsid w:val="00A9712E"/>
    <w:rsid w:val="00AA2EE0"/>
    <w:rsid w:val="00AA3329"/>
    <w:rsid w:val="00AB09D7"/>
    <w:rsid w:val="00AC0DFC"/>
    <w:rsid w:val="00AD0F59"/>
    <w:rsid w:val="00AE3409"/>
    <w:rsid w:val="00AE4E1D"/>
    <w:rsid w:val="00AF2379"/>
    <w:rsid w:val="00AF2E6B"/>
    <w:rsid w:val="00B00D38"/>
    <w:rsid w:val="00B11A60"/>
    <w:rsid w:val="00B12725"/>
    <w:rsid w:val="00B20FE6"/>
    <w:rsid w:val="00B216D0"/>
    <w:rsid w:val="00B22613"/>
    <w:rsid w:val="00B252DA"/>
    <w:rsid w:val="00B27C14"/>
    <w:rsid w:val="00B30D20"/>
    <w:rsid w:val="00B35CCB"/>
    <w:rsid w:val="00B35F5B"/>
    <w:rsid w:val="00B40041"/>
    <w:rsid w:val="00B4024A"/>
    <w:rsid w:val="00B4090A"/>
    <w:rsid w:val="00B416BF"/>
    <w:rsid w:val="00B42847"/>
    <w:rsid w:val="00B430B7"/>
    <w:rsid w:val="00B43F80"/>
    <w:rsid w:val="00B46BCD"/>
    <w:rsid w:val="00B528B2"/>
    <w:rsid w:val="00B542CF"/>
    <w:rsid w:val="00B702E9"/>
    <w:rsid w:val="00B7429F"/>
    <w:rsid w:val="00B75AF2"/>
    <w:rsid w:val="00B76ED8"/>
    <w:rsid w:val="00B81421"/>
    <w:rsid w:val="00B819EE"/>
    <w:rsid w:val="00B90968"/>
    <w:rsid w:val="00B96907"/>
    <w:rsid w:val="00BA1025"/>
    <w:rsid w:val="00BA26C5"/>
    <w:rsid w:val="00BA56B0"/>
    <w:rsid w:val="00BB6E3E"/>
    <w:rsid w:val="00BB7A19"/>
    <w:rsid w:val="00BC13DC"/>
    <w:rsid w:val="00BC3420"/>
    <w:rsid w:val="00BD1367"/>
    <w:rsid w:val="00BD15C2"/>
    <w:rsid w:val="00BD15E2"/>
    <w:rsid w:val="00BD1A34"/>
    <w:rsid w:val="00BD4952"/>
    <w:rsid w:val="00BD7889"/>
    <w:rsid w:val="00BE0CD6"/>
    <w:rsid w:val="00BE2357"/>
    <w:rsid w:val="00BE3061"/>
    <w:rsid w:val="00BE5D90"/>
    <w:rsid w:val="00BE71C5"/>
    <w:rsid w:val="00BE7D3C"/>
    <w:rsid w:val="00BF3261"/>
    <w:rsid w:val="00BF3B86"/>
    <w:rsid w:val="00BF5FF6"/>
    <w:rsid w:val="00C0207F"/>
    <w:rsid w:val="00C0347A"/>
    <w:rsid w:val="00C05BB3"/>
    <w:rsid w:val="00C06C4E"/>
    <w:rsid w:val="00C12F1C"/>
    <w:rsid w:val="00C13AB3"/>
    <w:rsid w:val="00C16117"/>
    <w:rsid w:val="00C17E89"/>
    <w:rsid w:val="00C20DDF"/>
    <w:rsid w:val="00C31937"/>
    <w:rsid w:val="00C436CF"/>
    <w:rsid w:val="00C43F56"/>
    <w:rsid w:val="00C465E3"/>
    <w:rsid w:val="00C54CC0"/>
    <w:rsid w:val="00C57D1D"/>
    <w:rsid w:val="00C608B6"/>
    <w:rsid w:val="00C63A1E"/>
    <w:rsid w:val="00C67CD1"/>
    <w:rsid w:val="00C70B07"/>
    <w:rsid w:val="00C71DE3"/>
    <w:rsid w:val="00C721C3"/>
    <w:rsid w:val="00C74E95"/>
    <w:rsid w:val="00C8168F"/>
    <w:rsid w:val="00C82B9A"/>
    <w:rsid w:val="00C904AD"/>
    <w:rsid w:val="00C919A4"/>
    <w:rsid w:val="00C91A15"/>
    <w:rsid w:val="00C929DD"/>
    <w:rsid w:val="00CB1515"/>
    <w:rsid w:val="00CB2805"/>
    <w:rsid w:val="00CC36D5"/>
    <w:rsid w:val="00CC393F"/>
    <w:rsid w:val="00CC625F"/>
    <w:rsid w:val="00CD1C7C"/>
    <w:rsid w:val="00CD2175"/>
    <w:rsid w:val="00CD4892"/>
    <w:rsid w:val="00CD75D8"/>
    <w:rsid w:val="00CE362B"/>
    <w:rsid w:val="00CF491A"/>
    <w:rsid w:val="00CF7CCB"/>
    <w:rsid w:val="00D00EAF"/>
    <w:rsid w:val="00D06C17"/>
    <w:rsid w:val="00D11C07"/>
    <w:rsid w:val="00D11E12"/>
    <w:rsid w:val="00D1532C"/>
    <w:rsid w:val="00D32327"/>
    <w:rsid w:val="00D325D5"/>
    <w:rsid w:val="00D3353C"/>
    <w:rsid w:val="00D46F13"/>
    <w:rsid w:val="00D53DC9"/>
    <w:rsid w:val="00D551CA"/>
    <w:rsid w:val="00D552D5"/>
    <w:rsid w:val="00D57CBD"/>
    <w:rsid w:val="00D632BE"/>
    <w:rsid w:val="00D66990"/>
    <w:rsid w:val="00D67335"/>
    <w:rsid w:val="00D70725"/>
    <w:rsid w:val="00D72F08"/>
    <w:rsid w:val="00D72FF7"/>
    <w:rsid w:val="00D73D08"/>
    <w:rsid w:val="00D74D51"/>
    <w:rsid w:val="00D7536F"/>
    <w:rsid w:val="00D77F36"/>
    <w:rsid w:val="00D913B4"/>
    <w:rsid w:val="00D9173B"/>
    <w:rsid w:val="00DA1288"/>
    <w:rsid w:val="00DA4319"/>
    <w:rsid w:val="00DA7C13"/>
    <w:rsid w:val="00DB069D"/>
    <w:rsid w:val="00DB2F4A"/>
    <w:rsid w:val="00DC1913"/>
    <w:rsid w:val="00DC2C97"/>
    <w:rsid w:val="00DC7532"/>
    <w:rsid w:val="00DC7B22"/>
    <w:rsid w:val="00DD00F0"/>
    <w:rsid w:val="00DD322F"/>
    <w:rsid w:val="00DD6A5E"/>
    <w:rsid w:val="00DE0466"/>
    <w:rsid w:val="00DE1CCC"/>
    <w:rsid w:val="00DE1DB1"/>
    <w:rsid w:val="00DE27A7"/>
    <w:rsid w:val="00DE2D48"/>
    <w:rsid w:val="00DE3062"/>
    <w:rsid w:val="00DE3ED4"/>
    <w:rsid w:val="00DE4C6F"/>
    <w:rsid w:val="00DE5C0A"/>
    <w:rsid w:val="00DF230B"/>
    <w:rsid w:val="00DF7208"/>
    <w:rsid w:val="00E01C1A"/>
    <w:rsid w:val="00E036E4"/>
    <w:rsid w:val="00E12C4F"/>
    <w:rsid w:val="00E139D6"/>
    <w:rsid w:val="00E144BB"/>
    <w:rsid w:val="00E1641E"/>
    <w:rsid w:val="00E24D53"/>
    <w:rsid w:val="00E275B7"/>
    <w:rsid w:val="00E35BA0"/>
    <w:rsid w:val="00E4602E"/>
    <w:rsid w:val="00E50880"/>
    <w:rsid w:val="00E552C7"/>
    <w:rsid w:val="00E56AAA"/>
    <w:rsid w:val="00E61E12"/>
    <w:rsid w:val="00E757A9"/>
    <w:rsid w:val="00E7596C"/>
    <w:rsid w:val="00E816F6"/>
    <w:rsid w:val="00E830FF"/>
    <w:rsid w:val="00E878F2"/>
    <w:rsid w:val="00E87981"/>
    <w:rsid w:val="00E93623"/>
    <w:rsid w:val="00E93C47"/>
    <w:rsid w:val="00E97331"/>
    <w:rsid w:val="00EA72B3"/>
    <w:rsid w:val="00EB0BA9"/>
    <w:rsid w:val="00EB12F2"/>
    <w:rsid w:val="00EB2D88"/>
    <w:rsid w:val="00EB61B8"/>
    <w:rsid w:val="00EC111B"/>
    <w:rsid w:val="00EC4BD3"/>
    <w:rsid w:val="00EC62D8"/>
    <w:rsid w:val="00ED0149"/>
    <w:rsid w:val="00ED04C5"/>
    <w:rsid w:val="00ED4149"/>
    <w:rsid w:val="00EE4100"/>
    <w:rsid w:val="00EE4250"/>
    <w:rsid w:val="00EE4865"/>
    <w:rsid w:val="00EF391E"/>
    <w:rsid w:val="00EF6076"/>
    <w:rsid w:val="00F013F1"/>
    <w:rsid w:val="00F03103"/>
    <w:rsid w:val="00F07E56"/>
    <w:rsid w:val="00F13C0C"/>
    <w:rsid w:val="00F14B35"/>
    <w:rsid w:val="00F22808"/>
    <w:rsid w:val="00F22CE0"/>
    <w:rsid w:val="00F24C9F"/>
    <w:rsid w:val="00F271DE"/>
    <w:rsid w:val="00F27D51"/>
    <w:rsid w:val="00F31627"/>
    <w:rsid w:val="00F31FC3"/>
    <w:rsid w:val="00F3327D"/>
    <w:rsid w:val="00F335CA"/>
    <w:rsid w:val="00F33FCD"/>
    <w:rsid w:val="00F4615F"/>
    <w:rsid w:val="00F5015B"/>
    <w:rsid w:val="00F567A2"/>
    <w:rsid w:val="00F62468"/>
    <w:rsid w:val="00F627DA"/>
    <w:rsid w:val="00F65BBF"/>
    <w:rsid w:val="00F70482"/>
    <w:rsid w:val="00F70D6D"/>
    <w:rsid w:val="00F7247F"/>
    <w:rsid w:val="00F7288F"/>
    <w:rsid w:val="00F76E95"/>
    <w:rsid w:val="00F77397"/>
    <w:rsid w:val="00F77B51"/>
    <w:rsid w:val="00F805DB"/>
    <w:rsid w:val="00F832B9"/>
    <w:rsid w:val="00F847A2"/>
    <w:rsid w:val="00F858B2"/>
    <w:rsid w:val="00F874EF"/>
    <w:rsid w:val="00F9441B"/>
    <w:rsid w:val="00F96D33"/>
    <w:rsid w:val="00FA443B"/>
    <w:rsid w:val="00FA4C32"/>
    <w:rsid w:val="00FA52C6"/>
    <w:rsid w:val="00FA5C93"/>
    <w:rsid w:val="00FB377F"/>
    <w:rsid w:val="00FD1B6D"/>
    <w:rsid w:val="00FD31E6"/>
    <w:rsid w:val="00FD4502"/>
    <w:rsid w:val="00FD4F07"/>
    <w:rsid w:val="00FD68D2"/>
    <w:rsid w:val="00FD7A7E"/>
    <w:rsid w:val="00FE6000"/>
    <w:rsid w:val="00FE711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FC5646"/>
  <w15:docId w15:val="{6088998A-A039-49A2-A4D3-1BC6B66BC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2448"/>
    <w:pPr>
      <w:jc w:val="center"/>
    </w:pPr>
  </w:style>
  <w:style w:type="paragraph" w:styleId="Heading1">
    <w:name w:val="heading 1"/>
    <w:basedOn w:val="Normal"/>
    <w:next w:val="Normal"/>
    <w:link w:val="Heading1Char"/>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uiPriority w:val="99"/>
    <w:pPr>
      <w:jc w:val="center"/>
    </w:pPr>
  </w:style>
  <w:style w:type="paragraph" w:customStyle="1" w:styleId="Author">
    <w:name w:val="Author"/>
    <w:uiPriority w:val="99"/>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uiPriority w:val="99"/>
    <w:pPr>
      <w:spacing w:after="120"/>
      <w:jc w:val="center"/>
    </w:pPr>
    <w:rPr>
      <w:rFonts w:eastAsia="MS Mincho"/>
      <w:noProof/>
      <w:sz w:val="28"/>
      <w:szCs w:val="28"/>
    </w:rPr>
  </w:style>
  <w:style w:type="paragraph" w:customStyle="1" w:styleId="papertitle">
    <w:name w:val="paper title"/>
    <w:uiPriority w:val="99"/>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250C44"/>
    <w:pPr>
      <w:tabs>
        <w:tab w:val="center" w:pos="4680"/>
        <w:tab w:val="right" w:pos="9360"/>
      </w:tabs>
    </w:pPr>
  </w:style>
  <w:style w:type="character" w:customStyle="1" w:styleId="HeaderChar">
    <w:name w:val="Header Char"/>
    <w:basedOn w:val="DefaultParagraphFont"/>
    <w:link w:val="Header"/>
    <w:rsid w:val="00250C44"/>
  </w:style>
  <w:style w:type="paragraph" w:styleId="Footer">
    <w:name w:val="footer"/>
    <w:basedOn w:val="Normal"/>
    <w:link w:val="FooterChar"/>
    <w:uiPriority w:val="99"/>
    <w:rsid w:val="00250C44"/>
    <w:pPr>
      <w:tabs>
        <w:tab w:val="center" w:pos="4680"/>
        <w:tab w:val="right" w:pos="9360"/>
      </w:tabs>
    </w:pPr>
  </w:style>
  <w:style w:type="character" w:customStyle="1" w:styleId="FooterChar">
    <w:name w:val="Footer Char"/>
    <w:basedOn w:val="DefaultParagraphFont"/>
    <w:link w:val="Footer"/>
    <w:uiPriority w:val="99"/>
    <w:rsid w:val="00250C44"/>
  </w:style>
  <w:style w:type="paragraph" w:styleId="Title">
    <w:name w:val="Title"/>
    <w:basedOn w:val="Normal"/>
    <w:next w:val="Normal"/>
    <w:link w:val="TitleChar"/>
    <w:qFormat/>
    <w:rsid w:val="00424286"/>
    <w:pPr>
      <w:spacing w:after="120"/>
    </w:pPr>
    <w:rPr>
      <w:rFonts w:eastAsia="MS Mincho"/>
      <w:noProof/>
      <w:sz w:val="48"/>
      <w:szCs w:val="48"/>
    </w:rPr>
  </w:style>
  <w:style w:type="character" w:customStyle="1" w:styleId="TitleChar">
    <w:name w:val="Title Char"/>
    <w:link w:val="Title"/>
    <w:rsid w:val="00424286"/>
    <w:rPr>
      <w:rFonts w:eastAsia="MS Mincho"/>
      <w:noProof/>
      <w:sz w:val="48"/>
      <w:szCs w:val="48"/>
    </w:rPr>
  </w:style>
  <w:style w:type="character" w:styleId="PlaceholderText">
    <w:name w:val="Placeholder Text"/>
    <w:uiPriority w:val="99"/>
    <w:semiHidden/>
    <w:rsid w:val="00E139D6"/>
    <w:rPr>
      <w:color w:val="808080"/>
    </w:rPr>
  </w:style>
  <w:style w:type="paragraph" w:styleId="BalloonText">
    <w:name w:val="Balloon Text"/>
    <w:basedOn w:val="Normal"/>
    <w:link w:val="BalloonTextChar"/>
    <w:rsid w:val="00E139D6"/>
    <w:rPr>
      <w:rFonts w:ascii="Tahoma" w:hAnsi="Tahoma"/>
      <w:sz w:val="16"/>
      <w:szCs w:val="16"/>
    </w:rPr>
  </w:style>
  <w:style w:type="character" w:customStyle="1" w:styleId="BalloonTextChar">
    <w:name w:val="Balloon Text Char"/>
    <w:link w:val="BalloonText"/>
    <w:rsid w:val="00E139D6"/>
    <w:rPr>
      <w:rFonts w:ascii="Tahoma" w:hAnsi="Tahoma" w:cs="Tahoma"/>
      <w:sz w:val="16"/>
      <w:szCs w:val="16"/>
    </w:rPr>
  </w:style>
  <w:style w:type="character" w:customStyle="1" w:styleId="Heading1Char">
    <w:name w:val="Heading 1 Char"/>
    <w:link w:val="Heading1"/>
    <w:rsid w:val="00A20C98"/>
    <w:rPr>
      <w:smallCaps/>
      <w:noProof/>
    </w:rPr>
  </w:style>
  <w:style w:type="paragraph" w:customStyle="1" w:styleId="Equation0">
    <w:name w:val="Equation"/>
    <w:basedOn w:val="Normal"/>
    <w:rsid w:val="00D551CA"/>
    <w:pPr>
      <w:tabs>
        <w:tab w:val="center" w:pos="5220"/>
        <w:tab w:val="right" w:pos="10440"/>
      </w:tabs>
      <w:spacing w:before="240" w:after="240" w:line="216" w:lineRule="auto"/>
    </w:pPr>
    <w:rPr>
      <w:rFonts w:cs="Symbol"/>
    </w:rPr>
  </w:style>
  <w:style w:type="paragraph" w:customStyle="1" w:styleId="References0">
    <w:name w:val="References"/>
    <w:rsid w:val="00930576"/>
    <w:pPr>
      <w:tabs>
        <w:tab w:val="num" w:pos="360"/>
      </w:tabs>
      <w:spacing w:line="360" w:lineRule="auto"/>
      <w:ind w:left="360" w:hanging="360"/>
      <w:jc w:val="both"/>
    </w:pPr>
    <w:rPr>
      <w:rFonts w:eastAsia="MS Mincho"/>
      <w:noProof/>
      <w:sz w:val="16"/>
      <w:szCs w:val="16"/>
    </w:rPr>
  </w:style>
  <w:style w:type="paragraph" w:customStyle="1" w:styleId="Heading1NoNumber">
    <w:name w:val="Heading 1 (No Number)"/>
    <w:basedOn w:val="Heading1"/>
    <w:qFormat/>
    <w:rsid w:val="00930576"/>
    <w:pPr>
      <w:spacing w:before="200" w:after="200"/>
    </w:pPr>
  </w:style>
  <w:style w:type="character" w:customStyle="1" w:styleId="apple-converted-space">
    <w:name w:val="apple-converted-space"/>
    <w:rsid w:val="009208BC"/>
  </w:style>
  <w:style w:type="character" w:styleId="Hyperlink">
    <w:name w:val="Hyperlink"/>
    <w:uiPriority w:val="99"/>
    <w:unhideWhenUsed/>
    <w:rsid w:val="009208BC"/>
    <w:rPr>
      <w:color w:val="0000FF"/>
      <w:u w:val="single"/>
    </w:rPr>
  </w:style>
  <w:style w:type="paragraph" w:styleId="ListParagraph">
    <w:name w:val="List Paragraph"/>
    <w:basedOn w:val="Normal"/>
    <w:uiPriority w:val="34"/>
    <w:qFormat/>
    <w:rsid w:val="007F1E14"/>
    <w:pPr>
      <w:ind w:left="720"/>
      <w:contextualSpacing/>
    </w:pPr>
  </w:style>
  <w:style w:type="character" w:customStyle="1" w:styleId="ng-binding">
    <w:name w:val="ng-binding"/>
    <w:basedOn w:val="DefaultParagraphFont"/>
    <w:rsid w:val="0085048E"/>
  </w:style>
  <w:style w:type="character" w:customStyle="1" w:styleId="ng-scope">
    <w:name w:val="ng-scope"/>
    <w:basedOn w:val="DefaultParagraphFont"/>
    <w:rsid w:val="00D9173B"/>
  </w:style>
  <w:style w:type="paragraph" w:customStyle="1" w:styleId="IETPaperTitle">
    <w:name w:val="IET Paper Title"/>
    <w:basedOn w:val="Header"/>
    <w:qFormat/>
    <w:locked/>
    <w:rsid w:val="00EE4100"/>
    <w:pPr>
      <w:tabs>
        <w:tab w:val="clear" w:pos="4680"/>
        <w:tab w:val="clear" w:pos="9360"/>
        <w:tab w:val="center" w:pos="4513"/>
        <w:tab w:val="right" w:pos="9026"/>
      </w:tabs>
      <w:jc w:val="left"/>
    </w:pPr>
    <w:rPr>
      <w:b/>
      <w:sz w:val="28"/>
      <w:szCs w:val="24"/>
      <w:lang w:val="en-AU" w:eastAsia="zh-CN"/>
    </w:rPr>
  </w:style>
  <w:style w:type="paragraph" w:customStyle="1" w:styleId="IETAbstractText">
    <w:name w:val="IET Abstract Text"/>
    <w:basedOn w:val="Normal"/>
    <w:next w:val="Normal"/>
    <w:qFormat/>
    <w:locked/>
    <w:rsid w:val="00EE4100"/>
    <w:pPr>
      <w:jc w:val="left"/>
    </w:pPr>
    <w:rPr>
      <w:b/>
      <w:sz w:val="24"/>
      <w:szCs w:val="24"/>
      <w:lang w:val="en-AU" w:eastAsia="zh-CN"/>
    </w:rPr>
  </w:style>
  <w:style w:type="paragraph" w:customStyle="1" w:styleId="IETHeading1">
    <w:name w:val="IET Heading 1"/>
    <w:basedOn w:val="Heading2"/>
    <w:qFormat/>
    <w:locked/>
    <w:rsid w:val="00AA3329"/>
    <w:pPr>
      <w:keepLines w:val="0"/>
      <w:spacing w:before="240"/>
    </w:pPr>
    <w:rPr>
      <w:rFonts w:ascii="Arial" w:hAnsi="Arial" w:cs="Arial"/>
      <w:b/>
      <w:bCs/>
      <w:i w:val="0"/>
      <w:noProof w:val="0"/>
      <w:sz w:val="24"/>
      <w:szCs w:val="28"/>
      <w:lang w:val="en-AU" w:eastAsia="zh-CN"/>
    </w:rPr>
  </w:style>
  <w:style w:type="table" w:styleId="TableGrid">
    <w:name w:val="Table Grid"/>
    <w:basedOn w:val="TableNormal"/>
    <w:rsid w:val="00EC4B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THeading2">
    <w:name w:val="IET Heading 2"/>
    <w:basedOn w:val="Normal"/>
    <w:qFormat/>
    <w:locked/>
    <w:rsid w:val="00387F4A"/>
    <w:pPr>
      <w:jc w:val="left"/>
    </w:pPr>
    <w:rPr>
      <w:rFonts w:ascii="Arial" w:hAnsi="Arial"/>
      <w:i/>
      <w:sz w:val="22"/>
      <w:szCs w:val="24"/>
      <w:lang w:val="en-AU" w:eastAsia="zh-CN"/>
    </w:rPr>
  </w:style>
  <w:style w:type="paragraph" w:customStyle="1" w:styleId="Displayedequation">
    <w:name w:val="Displayed equation"/>
    <w:basedOn w:val="Normal"/>
    <w:next w:val="Normal"/>
    <w:qFormat/>
    <w:rsid w:val="0032473E"/>
    <w:pPr>
      <w:tabs>
        <w:tab w:val="center" w:pos="4253"/>
        <w:tab w:val="right" w:pos="8222"/>
      </w:tabs>
      <w:spacing w:before="240" w:after="240" w:line="480" w:lineRule="auto"/>
    </w:pPr>
    <w:rPr>
      <w:rFonts w:eastAsia="Times New Roman"/>
      <w:sz w:val="24"/>
      <w:szCs w:val="24"/>
      <w:lang w:val="en-GB" w:eastAsia="en-GB"/>
    </w:rPr>
  </w:style>
  <w:style w:type="paragraph" w:customStyle="1" w:styleId="Articletitle">
    <w:name w:val="Article title"/>
    <w:basedOn w:val="Normal"/>
    <w:next w:val="Normal"/>
    <w:qFormat/>
    <w:rsid w:val="00112514"/>
    <w:pPr>
      <w:spacing w:after="120" w:line="360" w:lineRule="auto"/>
      <w:jc w:val="left"/>
    </w:pPr>
    <w:rPr>
      <w:rFonts w:eastAsia="Times New Roman"/>
      <w:b/>
      <w:sz w:val="28"/>
      <w:szCs w:val="24"/>
      <w:lang w:val="en-GB" w:eastAsia="en-GB"/>
    </w:rPr>
  </w:style>
  <w:style w:type="character" w:customStyle="1" w:styleId="Heading2Char">
    <w:name w:val="Heading 2 Char"/>
    <w:basedOn w:val="DefaultParagraphFont"/>
    <w:link w:val="Heading2"/>
    <w:rsid w:val="00E552C7"/>
    <w:rPr>
      <w:i/>
      <w:iCs/>
      <w:noProof/>
    </w:rPr>
  </w:style>
  <w:style w:type="paragraph" w:styleId="Caption">
    <w:name w:val="caption"/>
    <w:basedOn w:val="Normal"/>
    <w:next w:val="Normal"/>
    <w:uiPriority w:val="35"/>
    <w:qFormat/>
    <w:rsid w:val="00817B6A"/>
    <w:pPr>
      <w:spacing w:line="360" w:lineRule="auto"/>
      <w:ind w:right="-1"/>
    </w:pPr>
    <w:rPr>
      <w:rFonts w:eastAsia="Times New Roman"/>
      <w:sz w:val="24"/>
      <w:szCs w:val="24"/>
      <w:lang w:val="en-GB" w:eastAsia="fr-FR"/>
    </w:rPr>
  </w:style>
  <w:style w:type="paragraph" w:customStyle="1" w:styleId="icsmbodytext">
    <w:name w:val="icsm_bodytext"/>
    <w:basedOn w:val="Normal"/>
    <w:rsid w:val="00817B6A"/>
    <w:pPr>
      <w:ind w:firstLine="240"/>
      <w:jc w:val="both"/>
    </w:pPr>
    <w:rPr>
      <w:rFonts w:eastAsia="Times New Roman"/>
      <w:lang w:val="en-GB"/>
    </w:rPr>
  </w:style>
  <w:style w:type="paragraph" w:customStyle="1" w:styleId="icsmheading1">
    <w:name w:val="icsm_heading1"/>
    <w:basedOn w:val="Normal"/>
    <w:rsid w:val="00817B6A"/>
    <w:pPr>
      <w:spacing w:before="480" w:after="240"/>
      <w:jc w:val="left"/>
    </w:pPr>
    <w:rPr>
      <w:rFonts w:eastAsia="Times New Roman"/>
      <w:b/>
      <w:lang w:val="en-GB"/>
    </w:rPr>
  </w:style>
  <w:style w:type="paragraph" w:customStyle="1" w:styleId="icsmheading2">
    <w:name w:val="icsm_heading2"/>
    <w:basedOn w:val="Normal"/>
    <w:rsid w:val="00817B6A"/>
    <w:pPr>
      <w:spacing w:before="240" w:after="240"/>
      <w:jc w:val="left"/>
      <w:outlineLvl w:val="0"/>
    </w:pPr>
    <w:rPr>
      <w:rFonts w:eastAsia="Times New Roman"/>
      <w:i/>
      <w:lang w:val="en-GB"/>
    </w:rPr>
  </w:style>
  <w:style w:type="paragraph" w:customStyle="1" w:styleId="TableFootnote0">
    <w:name w:val="Table Footnote"/>
    <w:rsid w:val="00817B6A"/>
    <w:pPr>
      <w:spacing w:before="60" w:after="30"/>
      <w:ind w:left="58" w:hanging="29"/>
      <w:jc w:val="right"/>
    </w:pPr>
    <w:rPr>
      <w:sz w:val="12"/>
      <w:szCs w:val="12"/>
    </w:rPr>
  </w:style>
  <w:style w:type="paragraph" w:styleId="ListBullet">
    <w:name w:val="List Bullet"/>
    <w:basedOn w:val="Normal"/>
    <w:autoRedefine/>
    <w:rsid w:val="00CD4892"/>
    <w:pPr>
      <w:tabs>
        <w:tab w:val="num" w:pos="360"/>
      </w:tabs>
      <w:overflowPunct w:val="0"/>
      <w:autoSpaceDE w:val="0"/>
      <w:autoSpaceDN w:val="0"/>
      <w:adjustRightInd w:val="0"/>
      <w:ind w:left="360" w:hanging="360"/>
      <w:jc w:val="left"/>
      <w:textAlignment w:val="baseline"/>
    </w:pPr>
    <w:rPr>
      <w:rFonts w:eastAsia="Times New Roman"/>
      <w:lang w:val="fr-FR" w:eastAsia="fr-FR"/>
    </w:rPr>
  </w:style>
  <w:style w:type="paragraph" w:customStyle="1" w:styleId="FigureCaption0">
    <w:name w:val="Figure Caption"/>
    <w:basedOn w:val="Normal"/>
    <w:rsid w:val="00527E7B"/>
    <w:pPr>
      <w:jc w:val="both"/>
    </w:pPr>
    <w:rPr>
      <w:rFonts w:eastAsia="Times New Roman"/>
      <w:sz w:val="16"/>
      <w:szCs w:val="16"/>
      <w:lang w:eastAsia="fr-FR"/>
    </w:rPr>
  </w:style>
  <w:style w:type="paragraph" w:customStyle="1" w:styleId="icsmreferences">
    <w:name w:val="icsm_references"/>
    <w:basedOn w:val="Normal"/>
    <w:rsid w:val="00173E7D"/>
    <w:pPr>
      <w:ind w:left="240" w:hanging="240"/>
      <w:jc w:val="left"/>
    </w:pPr>
    <w:rPr>
      <w:rFonts w:eastAsia="Times New Roman"/>
      <w:sz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400634">
      <w:bodyDiv w:val="1"/>
      <w:marLeft w:val="0"/>
      <w:marRight w:val="0"/>
      <w:marTop w:val="0"/>
      <w:marBottom w:val="0"/>
      <w:divBdr>
        <w:top w:val="none" w:sz="0" w:space="0" w:color="auto"/>
        <w:left w:val="none" w:sz="0" w:space="0" w:color="auto"/>
        <w:bottom w:val="none" w:sz="0" w:space="0" w:color="auto"/>
        <w:right w:val="none" w:sz="0" w:space="0" w:color="auto"/>
      </w:divBdr>
    </w:div>
    <w:div w:id="1176847666">
      <w:bodyDiv w:val="1"/>
      <w:marLeft w:val="0"/>
      <w:marRight w:val="0"/>
      <w:marTop w:val="0"/>
      <w:marBottom w:val="0"/>
      <w:divBdr>
        <w:top w:val="none" w:sz="0" w:space="0" w:color="auto"/>
        <w:left w:val="none" w:sz="0" w:space="0" w:color="auto"/>
        <w:bottom w:val="none" w:sz="0" w:space="0" w:color="auto"/>
        <w:right w:val="none" w:sz="0" w:space="0" w:color="auto"/>
      </w:divBdr>
    </w:div>
    <w:div w:id="1376927163">
      <w:bodyDiv w:val="1"/>
      <w:marLeft w:val="0"/>
      <w:marRight w:val="0"/>
      <w:marTop w:val="0"/>
      <w:marBottom w:val="0"/>
      <w:divBdr>
        <w:top w:val="none" w:sz="0" w:space="0" w:color="auto"/>
        <w:left w:val="none" w:sz="0" w:space="0" w:color="auto"/>
        <w:bottom w:val="none" w:sz="0" w:space="0" w:color="auto"/>
        <w:right w:val="none" w:sz="0" w:space="0" w:color="auto"/>
      </w:divBdr>
    </w:div>
    <w:div w:id="1714423985">
      <w:bodyDiv w:val="1"/>
      <w:marLeft w:val="0"/>
      <w:marRight w:val="0"/>
      <w:marTop w:val="0"/>
      <w:marBottom w:val="0"/>
      <w:divBdr>
        <w:top w:val="none" w:sz="0" w:space="0" w:color="auto"/>
        <w:left w:val="none" w:sz="0" w:space="0" w:color="auto"/>
        <w:bottom w:val="none" w:sz="0" w:space="0" w:color="auto"/>
        <w:right w:val="none" w:sz="0" w:space="0" w:color="auto"/>
      </w:divBdr>
    </w:div>
    <w:div w:id="1762215099">
      <w:bodyDiv w:val="1"/>
      <w:marLeft w:val="0"/>
      <w:marRight w:val="0"/>
      <w:marTop w:val="0"/>
      <w:marBottom w:val="0"/>
      <w:divBdr>
        <w:top w:val="none" w:sz="0" w:space="0" w:color="auto"/>
        <w:left w:val="none" w:sz="0" w:space="0" w:color="auto"/>
        <w:bottom w:val="none" w:sz="0" w:space="0" w:color="auto"/>
        <w:right w:val="none" w:sz="0" w:space="0" w:color="auto"/>
      </w:divBdr>
    </w:div>
    <w:div w:id="2029678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oleObject" Target="embeddings/oleObject6.bin"/><Relationship Id="rId26" Type="http://schemas.openxmlformats.org/officeDocument/2006/relationships/image" Target="media/image8.emf"/><Relationship Id="rId3" Type="http://schemas.openxmlformats.org/officeDocument/2006/relationships/styles" Target="styles.xml"/><Relationship Id="rId21" Type="http://schemas.openxmlformats.org/officeDocument/2006/relationships/oleObject" Target="embeddings/oleObject8.bin"/><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oleObject" Target="embeddings/oleObject7.bin"/><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oleObject" Target="embeddings/oleObject10.bin"/><Relationship Id="rId32" Type="http://schemas.openxmlformats.org/officeDocument/2006/relationships/hyperlink" Target="https://ieeexplore-ieee-org.ezproxy.lakeheadu.ca/xpl/RecentIssue.jsp?punumber=28" TargetMode="Externa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9.bin"/><Relationship Id="rId28" Type="http://schemas.openxmlformats.org/officeDocument/2006/relationships/image" Target="media/image10.emf"/><Relationship Id="rId10" Type="http://schemas.openxmlformats.org/officeDocument/2006/relationships/image" Target="media/image2.emf"/><Relationship Id="rId19" Type="http://schemas.openxmlformats.org/officeDocument/2006/relationships/image" Target="media/image5.emf"/><Relationship Id="rId31"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oleObject" Target="embeddings/oleObject3.bin"/><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oleObject" Target="embeddings/oleObject12.bin"/><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Academic\ELECCOMP-2018\TF_Template_Word_Windows_20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1DA0AD-DDC0-4DCD-8D95-A405B23E4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TF_Template_Word_Windows_2013</Template>
  <TotalTime>2</TotalTime>
  <Pages>18</Pages>
  <Words>2955</Words>
  <Characters>16845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Anik Sarkar</cp:lastModifiedBy>
  <cp:revision>2</cp:revision>
  <cp:lastPrinted>2025-01-17T10:36:00Z</cp:lastPrinted>
  <dcterms:created xsi:type="dcterms:W3CDTF">2025-01-17T11:01:00Z</dcterms:created>
  <dcterms:modified xsi:type="dcterms:W3CDTF">2025-01-17T11:01:00Z</dcterms:modified>
</cp:coreProperties>
</file>